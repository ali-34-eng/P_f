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1B9" w:rsidRDefault="00DA01B9" w:rsidP="007E55C0">
      <w:pPr>
        <w:spacing w:line="360" w:lineRule="auto"/>
        <w:jc w:val="center"/>
        <w:rPr>
          <w:rFonts w:ascii="Times New Roman" w:eastAsia="Times New Roman" w:hAnsi="Times New Roman" w:cs="Times New Roman"/>
          <w:b/>
          <w:bCs/>
          <w:sz w:val="36"/>
          <w:szCs w:val="36"/>
        </w:rPr>
      </w:pPr>
      <w:r w:rsidRPr="00FA266B">
        <w:rPr>
          <w:rFonts w:ascii="Times New Roman" w:eastAsia="Times New Roman" w:hAnsi="Times New Roman" w:cs="Times New Roman"/>
          <w:b/>
          <w:bCs/>
          <w:sz w:val="36"/>
          <w:szCs w:val="36"/>
        </w:rPr>
        <w:t>Design and implementation</w:t>
      </w:r>
      <w:r w:rsidR="00FA266B" w:rsidRPr="00FA266B">
        <w:rPr>
          <w:rFonts w:ascii="Times New Roman" w:eastAsia="Times New Roman" w:hAnsi="Times New Roman" w:cs="Times New Roman"/>
          <w:b/>
          <w:bCs/>
          <w:sz w:val="36"/>
          <w:szCs w:val="36"/>
        </w:rPr>
        <w:t xml:space="preserve"> of blood glucose for diabetes</w:t>
      </w:r>
      <w:r w:rsidRPr="00FA266B">
        <w:rPr>
          <w:rFonts w:ascii="Times New Roman" w:eastAsia="Times New Roman" w:hAnsi="Times New Roman" w:cs="Times New Roman"/>
          <w:b/>
          <w:bCs/>
          <w:sz w:val="36"/>
          <w:szCs w:val="36"/>
        </w:rPr>
        <w:t xml:space="preserve"> management using microcontroller.</w:t>
      </w:r>
    </w:p>
    <w:p w:rsidR="0013366A" w:rsidRPr="00FA266B" w:rsidRDefault="0013366A" w:rsidP="007E55C0">
      <w:pPr>
        <w:spacing w:line="360" w:lineRule="auto"/>
        <w:jc w:val="center"/>
        <w:rPr>
          <w:rFonts w:ascii="Times New Roman" w:eastAsia="Times New Roman" w:hAnsi="Times New Roman" w:cs="Times New Roman"/>
          <w:b/>
          <w:bCs/>
          <w:color w:val="1F3763"/>
          <w:sz w:val="36"/>
          <w:szCs w:val="36"/>
        </w:rPr>
      </w:pPr>
    </w:p>
    <w:p w:rsidR="0013366A" w:rsidRPr="0013366A" w:rsidRDefault="007E55C0" w:rsidP="0013366A">
      <w:pPr>
        <w:spacing w:after="4" w:line="360" w:lineRule="auto"/>
        <w:ind w:right="236"/>
        <w:jc w:val="center"/>
        <w:rPr>
          <w:rFonts w:asciiTheme="majorBidi" w:hAnsiTheme="majorBidi" w:cstheme="majorBidi"/>
          <w:sz w:val="24"/>
          <w:szCs w:val="18"/>
        </w:rPr>
      </w:pPr>
      <w:r w:rsidRPr="0013366A">
        <w:rPr>
          <w:rFonts w:asciiTheme="majorBidi" w:hAnsiTheme="majorBidi" w:cstheme="majorBidi"/>
          <w:sz w:val="24"/>
          <w:szCs w:val="24"/>
        </w:rPr>
        <w:t>A Final Year Project</w:t>
      </w:r>
      <w:r w:rsidR="0013366A">
        <w:rPr>
          <w:rFonts w:asciiTheme="majorBidi" w:hAnsiTheme="majorBidi" w:cstheme="majorBidi"/>
          <w:sz w:val="24"/>
          <w:szCs w:val="24"/>
        </w:rPr>
        <w:t xml:space="preserve"> Submitted to the Department of</w:t>
      </w:r>
      <w:r w:rsidR="0013366A" w:rsidRPr="0013366A">
        <w:rPr>
          <w:rFonts w:asciiTheme="majorBidi" w:hAnsiTheme="majorBidi" w:cstheme="majorBidi"/>
          <w:sz w:val="24"/>
          <w:szCs w:val="24"/>
        </w:rPr>
        <w:t xml:space="preserve"> Computer</w:t>
      </w:r>
      <w:r w:rsidR="0013366A">
        <w:rPr>
          <w:rFonts w:asciiTheme="majorBidi" w:hAnsiTheme="majorBidi" w:cstheme="majorBidi"/>
          <w:sz w:val="24"/>
          <w:szCs w:val="24"/>
        </w:rPr>
        <w:t xml:space="preserve"> </w:t>
      </w:r>
      <w:r w:rsidR="0013366A" w:rsidRPr="0013366A">
        <w:rPr>
          <w:rFonts w:asciiTheme="majorBidi" w:hAnsiTheme="majorBidi" w:cstheme="majorBidi"/>
          <w:sz w:val="24"/>
          <w:szCs w:val="24"/>
        </w:rPr>
        <w:t>Engineering</w:t>
      </w:r>
      <w:r w:rsidR="0013366A">
        <w:rPr>
          <w:rFonts w:asciiTheme="majorBidi" w:hAnsiTheme="majorBidi" w:cstheme="majorBidi"/>
          <w:sz w:val="24"/>
          <w:szCs w:val="24"/>
        </w:rPr>
        <w:t xml:space="preserve"> in t</w:t>
      </w:r>
      <w:r w:rsidRPr="0013366A">
        <w:rPr>
          <w:rFonts w:asciiTheme="majorBidi" w:hAnsiTheme="majorBidi" w:cstheme="majorBidi"/>
          <w:sz w:val="24"/>
          <w:szCs w:val="24"/>
        </w:rPr>
        <w:t>he College of Engineering of Nahrain University in Partial Fulf</w:t>
      </w:r>
      <w:r w:rsidR="0013366A">
        <w:rPr>
          <w:rFonts w:asciiTheme="majorBidi" w:hAnsiTheme="majorBidi" w:cstheme="majorBidi"/>
          <w:sz w:val="24"/>
          <w:szCs w:val="24"/>
        </w:rPr>
        <w:t xml:space="preserve">illment of the Requirements for </w:t>
      </w:r>
      <w:r w:rsidRPr="0013366A">
        <w:rPr>
          <w:rFonts w:asciiTheme="majorBidi" w:hAnsiTheme="majorBidi" w:cstheme="majorBidi"/>
          <w:sz w:val="24"/>
          <w:szCs w:val="24"/>
        </w:rPr>
        <w:t>the Degree of</w:t>
      </w:r>
      <w:r w:rsidR="0013366A">
        <w:rPr>
          <w:rFonts w:asciiTheme="majorBidi" w:hAnsiTheme="majorBidi" w:cstheme="majorBidi"/>
          <w:sz w:val="24"/>
          <w:szCs w:val="24"/>
        </w:rPr>
        <w:t xml:space="preserve"> </w:t>
      </w:r>
      <w:r w:rsidR="0013366A" w:rsidRPr="0013366A">
        <w:rPr>
          <w:rFonts w:asciiTheme="majorBidi" w:hAnsiTheme="majorBidi" w:cstheme="majorBidi"/>
          <w:sz w:val="24"/>
          <w:szCs w:val="18"/>
        </w:rPr>
        <w:t>Bachelor of Science in Computer</w:t>
      </w:r>
      <w:r w:rsidR="0013366A">
        <w:rPr>
          <w:rFonts w:asciiTheme="majorBidi" w:hAnsiTheme="majorBidi" w:cstheme="majorBidi"/>
          <w:sz w:val="24"/>
          <w:szCs w:val="18"/>
        </w:rPr>
        <w:t xml:space="preserve"> </w:t>
      </w:r>
      <w:r w:rsidR="0013366A" w:rsidRPr="0013366A">
        <w:rPr>
          <w:rFonts w:asciiTheme="majorBidi" w:hAnsiTheme="majorBidi" w:cstheme="majorBidi"/>
          <w:sz w:val="24"/>
          <w:szCs w:val="18"/>
        </w:rPr>
        <w:t>Engineering</w:t>
      </w:r>
      <w:r w:rsidR="0013366A">
        <w:rPr>
          <w:rFonts w:asciiTheme="majorBidi" w:hAnsiTheme="majorBidi" w:cstheme="majorBidi"/>
          <w:sz w:val="24"/>
          <w:szCs w:val="18"/>
        </w:rPr>
        <w:t>.</w:t>
      </w:r>
    </w:p>
    <w:p w:rsidR="005F1DCA" w:rsidRPr="0013366A" w:rsidRDefault="005F1DCA" w:rsidP="0013366A">
      <w:pPr>
        <w:spacing w:after="4" w:line="360" w:lineRule="auto"/>
        <w:ind w:right="236"/>
        <w:jc w:val="center"/>
        <w:rPr>
          <w:rFonts w:asciiTheme="majorBidi" w:hAnsiTheme="majorBidi" w:cstheme="majorBidi"/>
          <w:sz w:val="24"/>
          <w:szCs w:val="24"/>
        </w:rPr>
      </w:pPr>
    </w:p>
    <w:p w:rsidR="005F1DCA" w:rsidRDefault="005F1DCA" w:rsidP="007E55C0">
      <w:pPr>
        <w:spacing w:line="360" w:lineRule="auto"/>
      </w:pPr>
    </w:p>
    <w:p w:rsidR="0013366A" w:rsidRPr="005F1DCA" w:rsidRDefault="0013366A" w:rsidP="007E55C0">
      <w:pPr>
        <w:spacing w:line="360" w:lineRule="auto"/>
      </w:pPr>
    </w:p>
    <w:p w:rsidR="00DA01B9" w:rsidRPr="00FA266B" w:rsidRDefault="00FA266B" w:rsidP="007E55C0">
      <w:pPr>
        <w:spacing w:line="360" w:lineRule="auto"/>
        <w:jc w:val="center"/>
        <w:rPr>
          <w:rFonts w:ascii="Times New Roman" w:eastAsia="Times New Roman" w:hAnsi="Times New Roman" w:cs="Times New Roman"/>
          <w:b/>
          <w:bCs/>
          <w:sz w:val="24"/>
          <w:szCs w:val="24"/>
        </w:rPr>
      </w:pPr>
      <w:r w:rsidRPr="00FA266B">
        <w:rPr>
          <w:rFonts w:ascii="Times New Roman" w:eastAsia="Times New Roman" w:hAnsi="Times New Roman" w:cs="Times New Roman"/>
          <w:sz w:val="24"/>
          <w:szCs w:val="24"/>
        </w:rPr>
        <w:t>By</w:t>
      </w:r>
    </w:p>
    <w:p w:rsidR="00DA01B9" w:rsidRPr="0013366A" w:rsidRDefault="00DA01B9" w:rsidP="007E55C0">
      <w:pPr>
        <w:spacing w:line="360" w:lineRule="auto"/>
        <w:jc w:val="center"/>
        <w:rPr>
          <w:rFonts w:ascii="Times New Roman" w:eastAsia="Times New Roman" w:hAnsi="Times New Roman" w:cs="Times New Roman"/>
          <w:b/>
          <w:bCs/>
          <w:sz w:val="32"/>
          <w:szCs w:val="32"/>
        </w:rPr>
      </w:pPr>
      <w:r w:rsidRPr="0013366A">
        <w:rPr>
          <w:rFonts w:ascii="Times New Roman" w:eastAsia="Times New Roman" w:hAnsi="Times New Roman" w:cs="Times New Roman"/>
          <w:b/>
          <w:bCs/>
          <w:sz w:val="32"/>
          <w:szCs w:val="32"/>
        </w:rPr>
        <w:t>Ali Abdul Hussein Khalil</w:t>
      </w:r>
    </w:p>
    <w:p w:rsidR="00DA01B9" w:rsidRDefault="00DA01B9" w:rsidP="007E55C0">
      <w:pPr>
        <w:spacing w:line="360" w:lineRule="auto"/>
        <w:jc w:val="center"/>
        <w:rPr>
          <w:rFonts w:ascii="Times New Roman" w:eastAsia="Times New Roman" w:hAnsi="Times New Roman" w:cs="Times New Roman"/>
          <w:sz w:val="28"/>
          <w:szCs w:val="28"/>
        </w:rPr>
      </w:pPr>
    </w:p>
    <w:p w:rsidR="00DA01B9" w:rsidRDefault="00DA01B9" w:rsidP="007E55C0">
      <w:pPr>
        <w:spacing w:line="360" w:lineRule="auto"/>
        <w:jc w:val="center"/>
        <w:rPr>
          <w:rFonts w:ascii="Times New Roman" w:eastAsia="Times New Roman" w:hAnsi="Times New Roman" w:cs="Times New Roman"/>
          <w:sz w:val="28"/>
          <w:szCs w:val="28"/>
        </w:rPr>
      </w:pPr>
    </w:p>
    <w:p w:rsidR="00DA01B9" w:rsidRDefault="00DA01B9" w:rsidP="0013366A">
      <w:pPr>
        <w:spacing w:line="360" w:lineRule="auto"/>
        <w:rPr>
          <w:rFonts w:ascii="Times New Roman" w:eastAsia="Times New Roman" w:hAnsi="Times New Roman" w:cs="Times New Roman"/>
          <w:sz w:val="28"/>
          <w:szCs w:val="28"/>
        </w:rPr>
      </w:pPr>
    </w:p>
    <w:p w:rsidR="0013366A" w:rsidRDefault="0013366A" w:rsidP="0013366A">
      <w:pPr>
        <w:spacing w:line="360" w:lineRule="auto"/>
        <w:rPr>
          <w:rFonts w:ascii="Times New Roman" w:eastAsia="Times New Roman" w:hAnsi="Times New Roman" w:cs="Times New Roman"/>
          <w:sz w:val="28"/>
          <w:szCs w:val="28"/>
        </w:rPr>
      </w:pPr>
    </w:p>
    <w:p w:rsidR="00DA01B9" w:rsidRDefault="00DA01B9" w:rsidP="007E55C0">
      <w:pPr>
        <w:spacing w:line="360" w:lineRule="auto"/>
        <w:rPr>
          <w:rFonts w:ascii="Times New Roman" w:eastAsia="Times New Roman" w:hAnsi="Times New Roman" w:cs="Times New Roman"/>
          <w:sz w:val="28"/>
          <w:szCs w:val="28"/>
        </w:rPr>
      </w:pPr>
    </w:p>
    <w:p w:rsidR="0013366A" w:rsidRPr="008D3393" w:rsidRDefault="0013366A" w:rsidP="0013366A">
      <w:pPr>
        <w:spacing w:after="132" w:line="360" w:lineRule="auto"/>
        <w:ind w:left="62"/>
        <w:jc w:val="both"/>
        <w:rPr>
          <w:rFonts w:asciiTheme="majorBidi" w:hAnsiTheme="majorBidi" w:cstheme="majorBidi"/>
          <w:b/>
          <w:sz w:val="24"/>
        </w:rPr>
      </w:pPr>
    </w:p>
    <w:p w:rsidR="0013366A" w:rsidRPr="0013366A" w:rsidRDefault="0013366A" w:rsidP="0013366A">
      <w:pPr>
        <w:spacing w:after="77" w:line="360" w:lineRule="auto"/>
        <w:ind w:left="3787" w:right="3725"/>
        <w:jc w:val="center"/>
        <w:rPr>
          <w:rFonts w:asciiTheme="majorBidi" w:hAnsiTheme="majorBidi" w:cstheme="majorBidi"/>
          <w:sz w:val="24"/>
          <w:szCs w:val="24"/>
        </w:rPr>
      </w:pPr>
      <w:r w:rsidRPr="0013366A">
        <w:rPr>
          <w:rFonts w:asciiTheme="majorBidi" w:hAnsiTheme="majorBidi" w:cstheme="majorBidi"/>
          <w:sz w:val="24"/>
          <w:szCs w:val="24"/>
        </w:rPr>
        <w:t>Augustus 2021</w:t>
      </w:r>
    </w:p>
    <w:p w:rsidR="0013366A" w:rsidRPr="0013366A" w:rsidRDefault="0013366A" w:rsidP="0013366A">
      <w:pPr>
        <w:spacing w:line="360" w:lineRule="auto"/>
        <w:jc w:val="center"/>
        <w:rPr>
          <w:rFonts w:asciiTheme="majorBidi" w:eastAsia="Times New Roman" w:hAnsiTheme="majorBidi" w:cstheme="majorBidi"/>
          <w:sz w:val="24"/>
          <w:szCs w:val="24"/>
        </w:rPr>
      </w:pPr>
      <w:r w:rsidRPr="0013366A">
        <w:rPr>
          <w:rStyle w:val="jlqj4b"/>
          <w:rFonts w:asciiTheme="majorBidi" w:hAnsiTheme="majorBidi" w:cstheme="majorBidi"/>
          <w:sz w:val="24"/>
          <w:szCs w:val="24"/>
          <w:lang w:val="en"/>
        </w:rPr>
        <w:t>Dhul Hijjah 1442</w:t>
      </w:r>
    </w:p>
    <w:p w:rsidR="00DA01B9" w:rsidRDefault="00DA01B9" w:rsidP="007E55C0">
      <w:pPr>
        <w:spacing w:line="360" w:lineRule="auto"/>
        <w:rPr>
          <w:rFonts w:ascii="Times New Roman" w:eastAsia="Times New Roman" w:hAnsi="Times New Roman" w:cs="Times New Roman"/>
          <w:sz w:val="28"/>
          <w:szCs w:val="28"/>
        </w:rPr>
      </w:pPr>
    </w:p>
    <w:p w:rsidR="0004564E" w:rsidRDefault="0004564E" w:rsidP="007E55C0">
      <w:pPr>
        <w:spacing w:line="360" w:lineRule="auto"/>
        <w:rPr>
          <w:rFonts w:ascii="Times New Roman" w:eastAsia="Times New Roman" w:hAnsi="Times New Roman" w:cs="Times New Roman"/>
          <w:sz w:val="28"/>
          <w:szCs w:val="28"/>
        </w:rPr>
      </w:pPr>
    </w:p>
    <w:p w:rsidR="0004564E" w:rsidRDefault="0004564E" w:rsidP="007E55C0">
      <w:pPr>
        <w:spacing w:line="360" w:lineRule="auto"/>
        <w:rPr>
          <w:rFonts w:ascii="Times New Roman" w:eastAsia="Times New Roman" w:hAnsi="Times New Roman" w:cs="Times New Roman"/>
          <w:sz w:val="28"/>
          <w:szCs w:val="28"/>
        </w:rPr>
      </w:pPr>
    </w:p>
    <w:p w:rsidR="007E55C0" w:rsidRDefault="007E55C0" w:rsidP="0013366A">
      <w:pPr>
        <w:spacing w:line="360" w:lineRule="auto"/>
        <w:rPr>
          <w:rFonts w:ascii="Times New Roman" w:eastAsia="Times New Roman" w:hAnsi="Times New Roman" w:cs="Times New Roman"/>
          <w:sz w:val="28"/>
          <w:szCs w:val="28"/>
        </w:rPr>
        <w:sectPr w:rsidR="007E55C0" w:rsidSect="00FA266B">
          <w:footerReference w:type="default" r:id="rId8"/>
          <w:footerReference w:type="first" r:id="rId9"/>
          <w:pgSz w:w="11906" w:h="16838" w:code="9"/>
          <w:pgMar w:top="1701" w:right="1418" w:bottom="1701" w:left="1418" w:header="851" w:footer="851" w:gutter="0"/>
          <w:pgNumType w:start="0"/>
          <w:cols w:space="708"/>
          <w:titlePg/>
          <w:docGrid w:linePitch="360"/>
        </w:sectPr>
      </w:pPr>
    </w:p>
    <w:p w:rsidR="008129FC" w:rsidRPr="008D3393" w:rsidRDefault="008129FC" w:rsidP="008129FC">
      <w:pPr>
        <w:spacing w:after="126" w:line="360" w:lineRule="auto"/>
        <w:jc w:val="center"/>
        <w:rPr>
          <w:rFonts w:asciiTheme="majorBidi" w:hAnsiTheme="majorBidi" w:cstheme="majorBidi"/>
        </w:rPr>
      </w:pPr>
      <w:bookmarkStart w:id="0" w:name="_Toc72044013"/>
      <w:r w:rsidRPr="008D3393">
        <w:rPr>
          <w:rFonts w:asciiTheme="majorBidi" w:hAnsiTheme="majorBidi" w:cstheme="majorBidi"/>
          <w:b/>
        </w:rPr>
        <w:lastRenderedPageBreak/>
        <w:t>Supervisor</w:t>
      </w:r>
      <w:r w:rsidRPr="008D3393">
        <w:rPr>
          <w:rFonts w:asciiTheme="majorBidi" w:hAnsiTheme="majorBidi" w:cstheme="majorBidi"/>
          <w:b/>
          <w:sz w:val="32"/>
        </w:rPr>
        <w:t xml:space="preserve"> </w:t>
      </w:r>
      <w:r w:rsidRPr="008D3393">
        <w:rPr>
          <w:rFonts w:asciiTheme="majorBidi" w:hAnsiTheme="majorBidi" w:cstheme="majorBidi"/>
          <w:b/>
        </w:rPr>
        <w:t>Certification</w:t>
      </w:r>
    </w:p>
    <w:p w:rsidR="008129FC" w:rsidRPr="008D3393" w:rsidRDefault="008129FC" w:rsidP="008129FC">
      <w:pPr>
        <w:spacing w:after="25" w:line="360" w:lineRule="auto"/>
        <w:ind w:left="82"/>
        <w:jc w:val="both"/>
        <w:rPr>
          <w:rFonts w:asciiTheme="majorBidi" w:hAnsiTheme="majorBidi" w:cstheme="majorBidi"/>
        </w:rPr>
      </w:pPr>
    </w:p>
    <w:p w:rsidR="008129FC" w:rsidRPr="008D3393" w:rsidRDefault="008129FC" w:rsidP="008129FC">
      <w:pPr>
        <w:spacing w:after="83" w:line="360" w:lineRule="auto"/>
        <w:ind w:left="367" w:right="372"/>
        <w:jc w:val="both"/>
        <w:rPr>
          <w:rFonts w:asciiTheme="majorBidi" w:hAnsiTheme="majorBidi" w:cstheme="majorBidi"/>
          <w:b/>
          <w:bCs/>
        </w:rPr>
      </w:pPr>
      <w:r w:rsidRPr="008D3393">
        <w:rPr>
          <w:rFonts w:asciiTheme="majorBidi" w:hAnsiTheme="majorBidi" w:cstheme="majorBidi"/>
        </w:rPr>
        <w:t>I certify that this project entitled “</w:t>
      </w:r>
      <w:r w:rsidRPr="008D3393">
        <w:rPr>
          <w:rFonts w:asciiTheme="majorBidi" w:hAnsiTheme="majorBidi" w:cstheme="majorBidi"/>
          <w:b/>
          <w:szCs w:val="18"/>
        </w:rPr>
        <w:t>Smart Blind Stick Project Using Arduino and Sensors</w:t>
      </w:r>
      <w:r w:rsidRPr="008D3393">
        <w:rPr>
          <w:rFonts w:asciiTheme="majorBidi" w:hAnsiTheme="majorBidi" w:cstheme="majorBidi"/>
        </w:rPr>
        <w:t xml:space="preserve"> “is prepared under my supervision at Al-Nahrain University/ College of Engineering/ Computer Engineering Department in partial fulfillment for the requirements for the degree of </w:t>
      </w:r>
      <w:r w:rsidRPr="008D3393">
        <w:rPr>
          <w:rFonts w:asciiTheme="majorBidi" w:hAnsiTheme="majorBidi" w:cstheme="majorBidi"/>
          <w:b/>
          <w:bCs/>
        </w:rPr>
        <w:t xml:space="preserve">Bachelor of Science in Computer Engineering. </w:t>
      </w:r>
    </w:p>
    <w:p w:rsidR="008129FC" w:rsidRPr="008D3393" w:rsidRDefault="008129FC" w:rsidP="008129FC">
      <w:pPr>
        <w:spacing w:after="55"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60"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60"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12"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32" w:line="360" w:lineRule="auto"/>
        <w:ind w:left="71"/>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48" w:line="360" w:lineRule="auto"/>
        <w:ind w:left="-5"/>
        <w:jc w:val="both"/>
        <w:rPr>
          <w:rFonts w:asciiTheme="majorBidi" w:hAnsiTheme="majorBidi" w:cstheme="majorBidi"/>
        </w:rPr>
      </w:pPr>
      <w:r w:rsidRPr="008D3393">
        <w:rPr>
          <w:rFonts w:asciiTheme="majorBidi" w:hAnsiTheme="majorBidi" w:cstheme="majorBidi"/>
        </w:rPr>
        <w:t xml:space="preserve">Signature: </w:t>
      </w:r>
    </w:p>
    <w:p w:rsidR="008129FC" w:rsidRPr="008D3393" w:rsidRDefault="008129FC" w:rsidP="008129FC">
      <w:pPr>
        <w:spacing w:after="143" w:line="360" w:lineRule="auto"/>
        <w:ind w:left="-5"/>
        <w:jc w:val="both"/>
        <w:rPr>
          <w:rFonts w:asciiTheme="majorBidi" w:hAnsiTheme="majorBidi" w:cstheme="majorBidi"/>
        </w:rPr>
      </w:pPr>
      <w:r w:rsidRPr="008D3393">
        <w:rPr>
          <w:rFonts w:asciiTheme="majorBidi" w:hAnsiTheme="majorBidi" w:cstheme="majorBidi"/>
        </w:rPr>
        <w:t xml:space="preserve">Name: Dr. Israa Badr  </w:t>
      </w:r>
    </w:p>
    <w:p w:rsidR="008129FC" w:rsidRPr="008D3393" w:rsidRDefault="008129FC" w:rsidP="008129FC">
      <w:pPr>
        <w:spacing w:after="144" w:line="360" w:lineRule="auto"/>
        <w:ind w:left="-5"/>
        <w:jc w:val="both"/>
        <w:rPr>
          <w:rFonts w:asciiTheme="majorBidi" w:hAnsiTheme="majorBidi" w:cstheme="majorBidi"/>
        </w:rPr>
      </w:pPr>
      <w:r w:rsidRPr="008D3393">
        <w:rPr>
          <w:rFonts w:asciiTheme="majorBidi" w:hAnsiTheme="majorBidi" w:cstheme="majorBidi"/>
        </w:rPr>
        <w:t xml:space="preserve">                (Supervisor) </w:t>
      </w:r>
    </w:p>
    <w:p w:rsidR="008129FC" w:rsidRPr="008D3393" w:rsidRDefault="008129FC" w:rsidP="008129FC">
      <w:pPr>
        <w:spacing w:after="148" w:line="360" w:lineRule="auto"/>
        <w:ind w:left="-5"/>
        <w:jc w:val="both"/>
        <w:rPr>
          <w:rFonts w:asciiTheme="majorBidi" w:hAnsiTheme="majorBidi" w:cstheme="majorBidi"/>
        </w:rPr>
      </w:pPr>
      <w:r w:rsidRPr="008D3393">
        <w:rPr>
          <w:rFonts w:asciiTheme="majorBidi" w:hAnsiTheme="majorBidi" w:cstheme="majorBidi"/>
        </w:rPr>
        <w:t xml:space="preserve">Date:      / 6 / 2019 </w:t>
      </w:r>
    </w:p>
    <w:p w:rsidR="008129FC" w:rsidRPr="008D3393" w:rsidRDefault="008129FC" w:rsidP="008129FC">
      <w:pPr>
        <w:spacing w:after="132" w:line="360" w:lineRule="auto"/>
        <w:ind w:left="71"/>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36" w:line="360" w:lineRule="auto"/>
        <w:ind w:left="328" w:right="1326"/>
        <w:jc w:val="both"/>
        <w:rPr>
          <w:rFonts w:asciiTheme="majorBidi" w:hAnsiTheme="majorBidi" w:cstheme="majorBidi"/>
        </w:rPr>
      </w:pPr>
      <w:r w:rsidRPr="008D3393">
        <w:rPr>
          <w:rFonts w:asciiTheme="majorBidi" w:hAnsiTheme="majorBidi" w:cstheme="majorBidi"/>
        </w:rPr>
        <w:t xml:space="preserve">                                                           Signature: </w:t>
      </w:r>
    </w:p>
    <w:p w:rsidR="008129FC" w:rsidRPr="008D3393" w:rsidRDefault="008129FC" w:rsidP="008129FC">
      <w:pPr>
        <w:spacing w:after="144" w:line="360" w:lineRule="auto"/>
        <w:ind w:left="3612"/>
        <w:jc w:val="both"/>
        <w:rPr>
          <w:rFonts w:asciiTheme="majorBidi" w:hAnsiTheme="majorBidi" w:cstheme="majorBidi"/>
        </w:rPr>
      </w:pPr>
      <w:r w:rsidRPr="008D3393">
        <w:rPr>
          <w:rFonts w:asciiTheme="majorBidi" w:hAnsiTheme="majorBidi" w:cstheme="majorBidi"/>
        </w:rPr>
        <w:t>Name: Assist. Prof. Dr. Anas Ali</w:t>
      </w:r>
    </w:p>
    <w:p w:rsidR="008129FC" w:rsidRPr="008D3393" w:rsidRDefault="008129FC" w:rsidP="008129FC">
      <w:pPr>
        <w:spacing w:after="132" w:line="360" w:lineRule="auto"/>
        <w:ind w:left="1086"/>
        <w:jc w:val="both"/>
        <w:rPr>
          <w:rFonts w:asciiTheme="majorBidi" w:hAnsiTheme="majorBidi" w:cstheme="majorBidi"/>
        </w:rPr>
      </w:pPr>
      <w:r w:rsidRPr="008D3393">
        <w:rPr>
          <w:rFonts w:asciiTheme="majorBidi" w:hAnsiTheme="majorBidi" w:cstheme="majorBidi"/>
        </w:rPr>
        <w:t xml:space="preserve">                                                                (Head of Department) </w:t>
      </w:r>
    </w:p>
    <w:p w:rsidR="008129FC" w:rsidRPr="008D3393" w:rsidRDefault="008129FC" w:rsidP="008129FC">
      <w:pPr>
        <w:spacing w:after="45" w:line="360" w:lineRule="auto"/>
        <w:ind w:left="328" w:right="669"/>
        <w:jc w:val="both"/>
        <w:rPr>
          <w:rFonts w:asciiTheme="majorBidi" w:hAnsiTheme="majorBidi" w:cstheme="majorBidi"/>
        </w:rPr>
      </w:pPr>
      <w:r w:rsidRPr="008D3393">
        <w:rPr>
          <w:rFonts w:asciiTheme="majorBidi" w:hAnsiTheme="majorBidi" w:cstheme="majorBidi"/>
        </w:rPr>
        <w:t xml:space="preserve">                                                            Date:       / 6 / 2019</w:t>
      </w:r>
    </w:p>
    <w:p w:rsidR="008129FC" w:rsidRPr="008D3393" w:rsidRDefault="008129FC" w:rsidP="008129FC">
      <w:pPr>
        <w:spacing w:after="12" w:line="360" w:lineRule="auto"/>
        <w:ind w:left="3602"/>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2"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2" w:line="360" w:lineRule="auto"/>
        <w:jc w:val="both"/>
        <w:rPr>
          <w:rFonts w:asciiTheme="majorBidi" w:hAnsiTheme="majorBidi" w:cstheme="majorBidi"/>
        </w:rPr>
      </w:pPr>
      <w:r w:rsidRPr="008D3393">
        <w:rPr>
          <w:rFonts w:asciiTheme="majorBidi" w:hAnsiTheme="majorBidi" w:cstheme="majorBidi"/>
        </w:rPr>
        <w:t xml:space="preserve"> </w:t>
      </w:r>
    </w:p>
    <w:p w:rsidR="008129FC" w:rsidRPr="008D3393" w:rsidRDefault="008129FC" w:rsidP="008129FC">
      <w:pPr>
        <w:spacing w:after="12" w:line="360" w:lineRule="auto"/>
        <w:jc w:val="both"/>
        <w:rPr>
          <w:rFonts w:asciiTheme="majorBidi" w:hAnsiTheme="majorBidi" w:cstheme="majorBidi"/>
        </w:rPr>
      </w:pPr>
    </w:p>
    <w:p w:rsidR="008129FC" w:rsidRPr="008D3393" w:rsidRDefault="008129FC" w:rsidP="008129FC">
      <w:pPr>
        <w:spacing w:after="12" w:line="360" w:lineRule="auto"/>
        <w:jc w:val="both"/>
        <w:rPr>
          <w:rFonts w:asciiTheme="majorBidi" w:hAnsiTheme="majorBidi" w:cstheme="majorBidi"/>
        </w:rPr>
      </w:pPr>
    </w:p>
    <w:p w:rsidR="008129FC" w:rsidRDefault="008129FC" w:rsidP="0004564E">
      <w:pPr>
        <w:rPr>
          <w:rStyle w:val="Heading2Char"/>
        </w:rPr>
        <w:sectPr w:rsidR="008129FC" w:rsidSect="00FA266B">
          <w:pgSz w:w="11906" w:h="16838" w:code="9"/>
          <w:pgMar w:top="1701" w:right="1418" w:bottom="1701" w:left="1418" w:header="851" w:footer="851" w:gutter="0"/>
          <w:pgNumType w:start="0"/>
          <w:cols w:space="708"/>
          <w:titlePg/>
          <w:docGrid w:linePitch="360"/>
        </w:sectPr>
      </w:pPr>
    </w:p>
    <w:p w:rsidR="008129FC" w:rsidRPr="008D3393" w:rsidRDefault="008129FC" w:rsidP="00CB2C40">
      <w:pPr>
        <w:pStyle w:val="Heading2"/>
      </w:pPr>
      <w:bookmarkStart w:id="1" w:name="_Ref72499604"/>
    </w:p>
    <w:p w:rsidR="008129FC" w:rsidRPr="008D3393" w:rsidRDefault="008129FC" w:rsidP="00CB2C40">
      <w:pPr>
        <w:pStyle w:val="Heading2"/>
      </w:pPr>
      <w:bookmarkStart w:id="2" w:name="_Toc72612123"/>
      <w:bookmarkEnd w:id="1"/>
      <w:r w:rsidRPr="008D3393">
        <w:t>Certificate of Examination Committee</w:t>
      </w:r>
      <w:bookmarkEnd w:id="2"/>
    </w:p>
    <w:p w:rsidR="008129FC" w:rsidRPr="008D3393" w:rsidRDefault="008129FC" w:rsidP="008129FC">
      <w:pPr>
        <w:spacing w:after="83" w:line="360" w:lineRule="auto"/>
        <w:ind w:left="367" w:right="372"/>
        <w:jc w:val="both"/>
        <w:rPr>
          <w:rFonts w:asciiTheme="majorBidi" w:hAnsiTheme="majorBidi" w:cstheme="majorBidi"/>
        </w:rPr>
      </w:pPr>
      <w:r w:rsidRPr="008D3393">
        <w:rPr>
          <w:rFonts w:asciiTheme="majorBidi" w:hAnsiTheme="majorBidi" w:cstheme="majorBidi"/>
        </w:rPr>
        <w:t>We chairman and member of the Examination committee certify that we read the project entitled “</w:t>
      </w:r>
      <w:r w:rsidRPr="008D3393">
        <w:rPr>
          <w:rFonts w:asciiTheme="majorBidi" w:hAnsiTheme="majorBidi" w:cstheme="majorBidi"/>
          <w:b/>
          <w:szCs w:val="18"/>
        </w:rPr>
        <w:t>Smart Blind Stick Project Using Arduino and Sensors</w:t>
      </w:r>
      <w:r w:rsidRPr="008D3393">
        <w:rPr>
          <w:rFonts w:asciiTheme="majorBidi" w:hAnsiTheme="majorBidi" w:cstheme="majorBidi"/>
        </w:rPr>
        <w:t xml:space="preserve"> “, and have examined the student “</w:t>
      </w:r>
      <w:r w:rsidRPr="008D3393">
        <w:rPr>
          <w:rFonts w:asciiTheme="majorBidi" w:hAnsiTheme="majorBidi" w:cstheme="majorBidi"/>
          <w:b/>
          <w:bCs/>
        </w:rPr>
        <w:t>Aymen Mohammed Kamel</w:t>
      </w:r>
      <w:r w:rsidRPr="008D3393">
        <w:rPr>
          <w:rFonts w:asciiTheme="majorBidi" w:hAnsiTheme="majorBidi" w:cstheme="majorBidi"/>
        </w:rPr>
        <w:t xml:space="preserve">” in its content and in what is concerned with it, and in our opinion it meets the standards of a project for the degree of </w:t>
      </w:r>
      <w:r w:rsidRPr="008D3393">
        <w:rPr>
          <w:rFonts w:asciiTheme="majorBidi" w:hAnsiTheme="majorBidi" w:cstheme="majorBidi"/>
          <w:b/>
          <w:bCs/>
        </w:rPr>
        <w:t>Bachelor of Science in Computer Engineering.</w:t>
      </w:r>
      <w:r w:rsidRPr="008D3393">
        <w:rPr>
          <w:rFonts w:asciiTheme="majorBidi" w:hAnsiTheme="majorBidi" w:cstheme="majorBidi"/>
        </w:rPr>
        <w:t xml:space="preserve"> </w:t>
      </w:r>
    </w:p>
    <w:p w:rsidR="008129FC" w:rsidRPr="008D3393" w:rsidRDefault="008129FC" w:rsidP="008129FC">
      <w:pPr>
        <w:spacing w:after="0" w:line="360" w:lineRule="auto"/>
        <w:jc w:val="both"/>
        <w:rPr>
          <w:rFonts w:asciiTheme="majorBidi" w:hAnsiTheme="majorBidi" w:cstheme="majorBidi"/>
        </w:rPr>
      </w:pPr>
      <w:r w:rsidRPr="008D3393">
        <w:rPr>
          <w:rFonts w:asciiTheme="majorBidi" w:hAnsiTheme="majorBidi" w:cstheme="majorBidi"/>
        </w:rPr>
        <w:t xml:space="preserve"> </w:t>
      </w:r>
    </w:p>
    <w:tbl>
      <w:tblPr>
        <w:tblStyle w:val="TableGrid"/>
        <w:tblW w:w="9866" w:type="dxa"/>
        <w:tblInd w:w="0" w:type="dxa"/>
        <w:tblLook w:val="04A0" w:firstRow="1" w:lastRow="0" w:firstColumn="1" w:lastColumn="0" w:noHBand="0" w:noVBand="1"/>
      </w:tblPr>
      <w:tblGrid>
        <w:gridCol w:w="5177"/>
        <w:gridCol w:w="4689"/>
      </w:tblGrid>
      <w:tr w:rsidR="008129FC" w:rsidRPr="008D3393" w:rsidTr="00BC075B">
        <w:trPr>
          <w:trHeight w:val="484"/>
        </w:trPr>
        <w:tc>
          <w:tcPr>
            <w:tcW w:w="5176" w:type="dxa"/>
            <w:tcBorders>
              <w:top w:val="nil"/>
              <w:left w:val="nil"/>
              <w:bottom w:val="nil"/>
              <w:right w:val="nil"/>
            </w:tcBorders>
          </w:tcPr>
          <w:p w:rsidR="008129FC" w:rsidRPr="008D3393" w:rsidRDefault="008129FC" w:rsidP="00BC075B">
            <w:pPr>
              <w:spacing w:line="360" w:lineRule="auto"/>
              <w:jc w:val="both"/>
              <w:rPr>
                <w:rFonts w:asciiTheme="majorBidi" w:hAnsiTheme="majorBidi" w:cstheme="majorBidi"/>
                <w:sz w:val="24"/>
              </w:rPr>
            </w:pP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Signature:          </w:t>
            </w:r>
          </w:p>
        </w:tc>
        <w:tc>
          <w:tcPr>
            <w:tcW w:w="4689" w:type="dxa"/>
            <w:tcBorders>
              <w:top w:val="nil"/>
              <w:left w:val="nil"/>
              <w:bottom w:val="nil"/>
              <w:right w:val="nil"/>
            </w:tcBorders>
          </w:tcPr>
          <w:p w:rsidR="008129FC" w:rsidRPr="008D3393" w:rsidRDefault="008129FC" w:rsidP="00BC075B">
            <w:pPr>
              <w:spacing w:line="360" w:lineRule="auto"/>
              <w:jc w:val="both"/>
              <w:rPr>
                <w:rFonts w:asciiTheme="majorBidi" w:hAnsiTheme="majorBidi" w:cstheme="majorBidi"/>
                <w:sz w:val="24"/>
              </w:rPr>
            </w:pP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Signature:           </w:t>
            </w:r>
          </w:p>
        </w:tc>
      </w:tr>
      <w:tr w:rsidR="008129FC" w:rsidRPr="008D3393" w:rsidTr="00BC075B">
        <w:trPr>
          <w:trHeight w:val="2415"/>
        </w:trPr>
        <w:tc>
          <w:tcPr>
            <w:tcW w:w="5176" w:type="dxa"/>
            <w:tcBorders>
              <w:top w:val="nil"/>
              <w:left w:val="nil"/>
              <w:bottom w:val="nil"/>
              <w:right w:val="nil"/>
            </w:tcBorders>
            <w:vAlign w:val="center"/>
          </w:tcPr>
          <w:p w:rsidR="008129FC" w:rsidRPr="008D3393" w:rsidRDefault="008129FC" w:rsidP="00BC075B">
            <w:pPr>
              <w:spacing w:after="276" w:line="360" w:lineRule="auto"/>
              <w:jc w:val="both"/>
              <w:rPr>
                <w:rFonts w:asciiTheme="majorBidi" w:hAnsiTheme="majorBidi" w:cstheme="majorBidi"/>
              </w:rPr>
            </w:pPr>
            <w:r w:rsidRPr="008D3393">
              <w:rPr>
                <w:rFonts w:asciiTheme="majorBidi" w:hAnsiTheme="majorBidi" w:cstheme="majorBidi"/>
                <w:sz w:val="24"/>
              </w:rPr>
              <w:t xml:space="preserve">Name:     </w:t>
            </w:r>
          </w:p>
          <w:p w:rsidR="008129FC" w:rsidRPr="008D3393" w:rsidRDefault="008129FC" w:rsidP="00BC075B">
            <w:pPr>
              <w:tabs>
                <w:tab w:val="center" w:pos="1547"/>
              </w:tabs>
              <w:spacing w:after="277" w:line="360" w:lineRule="auto"/>
              <w:jc w:val="both"/>
              <w:rPr>
                <w:rFonts w:asciiTheme="majorBidi" w:hAnsiTheme="majorBidi" w:cstheme="majorBidi"/>
              </w:rPr>
            </w:pPr>
            <w:r w:rsidRPr="008D3393">
              <w:rPr>
                <w:rFonts w:asciiTheme="majorBidi" w:hAnsiTheme="majorBidi" w:cstheme="majorBidi"/>
                <w:sz w:val="24"/>
              </w:rPr>
              <w:t xml:space="preserve"> </w:t>
            </w:r>
            <w:r w:rsidRPr="008D3393">
              <w:rPr>
                <w:rFonts w:asciiTheme="majorBidi" w:hAnsiTheme="majorBidi" w:cstheme="majorBidi"/>
                <w:sz w:val="24"/>
              </w:rPr>
              <w:tab/>
              <w:t xml:space="preserve">  (Member)  </w:t>
            </w:r>
            <w:r w:rsidRPr="008D3393">
              <w:rPr>
                <w:rFonts w:asciiTheme="majorBidi" w:hAnsiTheme="majorBidi" w:cstheme="majorBidi"/>
                <w:sz w:val="24"/>
              </w:rPr>
              <w:tab/>
              <w:t xml:space="preserve"> </w:t>
            </w: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Date:             /     /2019 </w:t>
            </w:r>
          </w:p>
        </w:tc>
        <w:tc>
          <w:tcPr>
            <w:tcW w:w="4689" w:type="dxa"/>
            <w:tcBorders>
              <w:top w:val="nil"/>
              <w:left w:val="nil"/>
              <w:bottom w:val="nil"/>
              <w:right w:val="nil"/>
            </w:tcBorders>
            <w:vAlign w:val="center"/>
          </w:tcPr>
          <w:p w:rsidR="008129FC" w:rsidRPr="008D3393" w:rsidRDefault="008129FC" w:rsidP="00BC075B">
            <w:pPr>
              <w:spacing w:after="276" w:line="360" w:lineRule="auto"/>
              <w:jc w:val="both"/>
              <w:rPr>
                <w:rFonts w:asciiTheme="majorBidi" w:hAnsiTheme="majorBidi" w:cstheme="majorBidi"/>
              </w:rPr>
            </w:pPr>
            <w:r w:rsidRPr="008D3393">
              <w:rPr>
                <w:rFonts w:asciiTheme="majorBidi" w:hAnsiTheme="majorBidi" w:cstheme="majorBidi"/>
                <w:sz w:val="24"/>
              </w:rPr>
              <w:t xml:space="preserve">Name:     </w:t>
            </w:r>
          </w:p>
          <w:p w:rsidR="008129FC" w:rsidRPr="008D3393" w:rsidRDefault="008129FC" w:rsidP="00BC075B">
            <w:pPr>
              <w:tabs>
                <w:tab w:val="center" w:pos="1502"/>
              </w:tabs>
              <w:spacing w:after="277" w:line="360" w:lineRule="auto"/>
              <w:jc w:val="both"/>
              <w:rPr>
                <w:rFonts w:asciiTheme="majorBidi" w:hAnsiTheme="majorBidi" w:cstheme="majorBidi"/>
              </w:rPr>
            </w:pPr>
            <w:r w:rsidRPr="008D3393">
              <w:rPr>
                <w:rFonts w:asciiTheme="majorBidi" w:hAnsiTheme="majorBidi" w:cstheme="majorBidi"/>
                <w:sz w:val="24"/>
              </w:rPr>
              <w:t xml:space="preserve"> </w:t>
            </w:r>
            <w:r w:rsidRPr="008D3393">
              <w:rPr>
                <w:rFonts w:asciiTheme="majorBidi" w:hAnsiTheme="majorBidi" w:cstheme="majorBidi"/>
                <w:sz w:val="24"/>
              </w:rPr>
              <w:tab/>
              <w:t xml:space="preserve">(Member)  </w:t>
            </w: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Date:            /      /2019 </w:t>
            </w:r>
          </w:p>
        </w:tc>
      </w:tr>
      <w:tr w:rsidR="008129FC" w:rsidRPr="008D3393" w:rsidTr="00BC075B">
        <w:trPr>
          <w:trHeight w:val="682"/>
        </w:trPr>
        <w:tc>
          <w:tcPr>
            <w:tcW w:w="5176" w:type="dxa"/>
            <w:tcBorders>
              <w:top w:val="nil"/>
              <w:left w:val="nil"/>
              <w:bottom w:val="nil"/>
              <w:right w:val="nil"/>
            </w:tcBorders>
            <w:vAlign w:val="center"/>
          </w:tcPr>
          <w:p w:rsidR="008129FC" w:rsidRPr="008D3393" w:rsidRDefault="008129FC" w:rsidP="00BC075B">
            <w:pPr>
              <w:spacing w:line="360" w:lineRule="auto"/>
              <w:jc w:val="both"/>
              <w:rPr>
                <w:rFonts w:asciiTheme="majorBidi" w:hAnsiTheme="majorBidi" w:cstheme="majorBidi"/>
                <w:sz w:val="24"/>
              </w:rPr>
            </w:pPr>
          </w:p>
          <w:p w:rsidR="008129FC" w:rsidRPr="008D3393" w:rsidRDefault="008129FC" w:rsidP="00BC075B">
            <w:pPr>
              <w:spacing w:line="360" w:lineRule="auto"/>
              <w:jc w:val="both"/>
              <w:rPr>
                <w:rFonts w:asciiTheme="majorBidi" w:hAnsiTheme="majorBidi" w:cstheme="majorBidi"/>
                <w:sz w:val="24"/>
              </w:rPr>
            </w:pP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Signature:          </w:t>
            </w:r>
          </w:p>
        </w:tc>
        <w:tc>
          <w:tcPr>
            <w:tcW w:w="4689" w:type="dxa"/>
            <w:tcBorders>
              <w:top w:val="nil"/>
              <w:left w:val="nil"/>
              <w:bottom w:val="nil"/>
              <w:right w:val="nil"/>
            </w:tcBorders>
            <w:vAlign w:val="center"/>
          </w:tcPr>
          <w:p w:rsidR="008129FC" w:rsidRPr="008D3393" w:rsidRDefault="008129FC" w:rsidP="00BC075B">
            <w:pPr>
              <w:spacing w:line="360" w:lineRule="auto"/>
              <w:jc w:val="both"/>
              <w:rPr>
                <w:rFonts w:asciiTheme="majorBidi" w:hAnsiTheme="majorBidi" w:cstheme="majorBidi"/>
                <w:sz w:val="24"/>
              </w:rPr>
            </w:pP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Signature:           </w:t>
            </w:r>
          </w:p>
        </w:tc>
      </w:tr>
      <w:tr w:rsidR="008129FC" w:rsidRPr="008D3393" w:rsidTr="00BC075B">
        <w:trPr>
          <w:trHeight w:val="2198"/>
        </w:trPr>
        <w:tc>
          <w:tcPr>
            <w:tcW w:w="5176" w:type="dxa"/>
            <w:tcBorders>
              <w:top w:val="nil"/>
              <w:left w:val="nil"/>
              <w:bottom w:val="nil"/>
              <w:right w:val="nil"/>
            </w:tcBorders>
            <w:vAlign w:val="bottom"/>
          </w:tcPr>
          <w:p w:rsidR="008129FC" w:rsidRPr="008D3393" w:rsidRDefault="008129FC" w:rsidP="00BC075B">
            <w:pPr>
              <w:spacing w:after="276" w:line="360" w:lineRule="auto"/>
              <w:jc w:val="both"/>
              <w:rPr>
                <w:rFonts w:asciiTheme="majorBidi" w:hAnsiTheme="majorBidi" w:cstheme="majorBidi"/>
              </w:rPr>
            </w:pPr>
            <w:r w:rsidRPr="008D3393">
              <w:rPr>
                <w:rFonts w:asciiTheme="majorBidi" w:hAnsiTheme="majorBidi" w:cstheme="majorBidi"/>
                <w:sz w:val="24"/>
              </w:rPr>
              <w:t xml:space="preserve">Name:     </w:t>
            </w:r>
          </w:p>
          <w:p w:rsidR="008129FC" w:rsidRPr="008D3393" w:rsidRDefault="008129FC" w:rsidP="00BC075B">
            <w:pPr>
              <w:tabs>
                <w:tab w:val="center" w:pos="1519"/>
              </w:tabs>
              <w:spacing w:after="282" w:line="360" w:lineRule="auto"/>
              <w:jc w:val="both"/>
              <w:rPr>
                <w:rFonts w:asciiTheme="majorBidi" w:hAnsiTheme="majorBidi" w:cstheme="majorBidi"/>
              </w:rPr>
            </w:pPr>
            <w:r w:rsidRPr="008D3393">
              <w:rPr>
                <w:rFonts w:asciiTheme="majorBidi" w:hAnsiTheme="majorBidi" w:cstheme="majorBidi"/>
                <w:sz w:val="24"/>
              </w:rPr>
              <w:t xml:space="preserve"> </w:t>
            </w:r>
            <w:r w:rsidRPr="008D3393">
              <w:rPr>
                <w:rFonts w:asciiTheme="majorBidi" w:hAnsiTheme="majorBidi" w:cstheme="majorBidi"/>
                <w:sz w:val="24"/>
              </w:rPr>
              <w:tab/>
              <w:t xml:space="preserve"> (Member)  </w:t>
            </w: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Date:            /     /2019 </w:t>
            </w:r>
          </w:p>
        </w:tc>
        <w:tc>
          <w:tcPr>
            <w:tcW w:w="4689" w:type="dxa"/>
            <w:tcBorders>
              <w:top w:val="nil"/>
              <w:left w:val="nil"/>
              <w:bottom w:val="nil"/>
              <w:right w:val="nil"/>
            </w:tcBorders>
            <w:vAlign w:val="bottom"/>
          </w:tcPr>
          <w:p w:rsidR="008129FC" w:rsidRPr="008D3393" w:rsidRDefault="008129FC" w:rsidP="00BC075B">
            <w:pPr>
              <w:spacing w:after="18" w:line="360" w:lineRule="auto"/>
              <w:jc w:val="both"/>
              <w:rPr>
                <w:rFonts w:asciiTheme="majorBidi" w:hAnsiTheme="majorBidi" w:cstheme="majorBidi"/>
              </w:rPr>
            </w:pPr>
            <w:r w:rsidRPr="008D3393">
              <w:rPr>
                <w:rFonts w:asciiTheme="majorBidi" w:hAnsiTheme="majorBidi" w:cstheme="majorBidi"/>
                <w:sz w:val="37"/>
                <w:vertAlign w:val="superscript"/>
              </w:rPr>
              <w:t xml:space="preserve">Name:     </w:t>
            </w:r>
          </w:p>
          <w:p w:rsidR="008129FC" w:rsidRPr="008D3393" w:rsidRDefault="008129FC" w:rsidP="00BC075B">
            <w:pPr>
              <w:tabs>
                <w:tab w:val="center" w:pos="1569"/>
              </w:tabs>
              <w:spacing w:after="266" w:line="360" w:lineRule="auto"/>
              <w:jc w:val="both"/>
              <w:rPr>
                <w:rFonts w:asciiTheme="majorBidi" w:hAnsiTheme="majorBidi" w:cstheme="majorBidi"/>
              </w:rPr>
            </w:pPr>
            <w:r w:rsidRPr="008D3393">
              <w:rPr>
                <w:rFonts w:asciiTheme="majorBidi" w:hAnsiTheme="majorBidi" w:cstheme="majorBidi"/>
                <w:sz w:val="37"/>
                <w:vertAlign w:val="subscript"/>
              </w:rPr>
              <w:t xml:space="preserve"> </w:t>
            </w:r>
            <w:r w:rsidRPr="008D3393">
              <w:rPr>
                <w:rFonts w:asciiTheme="majorBidi" w:hAnsiTheme="majorBidi" w:cstheme="majorBidi"/>
                <w:sz w:val="37"/>
                <w:vertAlign w:val="subscript"/>
              </w:rPr>
              <w:tab/>
            </w:r>
            <w:r w:rsidRPr="008D3393">
              <w:rPr>
                <w:rFonts w:asciiTheme="majorBidi" w:hAnsiTheme="majorBidi" w:cstheme="majorBidi"/>
                <w:sz w:val="24"/>
              </w:rPr>
              <w:t xml:space="preserve">(Chairman)  </w:t>
            </w:r>
          </w:p>
          <w:p w:rsidR="008129FC" w:rsidRPr="008D3393" w:rsidRDefault="008129FC" w:rsidP="00BC075B">
            <w:pPr>
              <w:spacing w:line="360" w:lineRule="auto"/>
              <w:jc w:val="both"/>
              <w:rPr>
                <w:rFonts w:asciiTheme="majorBidi" w:hAnsiTheme="majorBidi" w:cstheme="majorBidi"/>
              </w:rPr>
            </w:pPr>
            <w:r w:rsidRPr="008D3393">
              <w:rPr>
                <w:rFonts w:asciiTheme="majorBidi" w:hAnsiTheme="majorBidi" w:cstheme="majorBidi"/>
                <w:sz w:val="24"/>
              </w:rPr>
              <w:t xml:space="preserve">Date:            /     /2019 </w:t>
            </w:r>
          </w:p>
        </w:tc>
      </w:tr>
    </w:tbl>
    <w:p w:rsidR="008129FC" w:rsidRPr="008D3393" w:rsidRDefault="008129FC" w:rsidP="008129FC">
      <w:pPr>
        <w:spacing w:after="281" w:line="360" w:lineRule="auto"/>
        <w:jc w:val="both"/>
        <w:rPr>
          <w:rFonts w:asciiTheme="majorBidi" w:hAnsiTheme="majorBidi" w:cstheme="majorBidi"/>
        </w:rPr>
      </w:pPr>
      <w:r w:rsidRPr="008D3393">
        <w:rPr>
          <w:rFonts w:asciiTheme="majorBidi" w:hAnsiTheme="majorBidi" w:cstheme="majorBidi"/>
          <w:sz w:val="24"/>
        </w:rPr>
        <w:t xml:space="preserve">Approval of the Department of Computer Engineering </w:t>
      </w:r>
    </w:p>
    <w:p w:rsidR="008129FC" w:rsidRPr="008D3393" w:rsidRDefault="008129FC" w:rsidP="008129FC">
      <w:pPr>
        <w:spacing w:after="266" w:line="360" w:lineRule="auto"/>
        <w:ind w:left="-5"/>
        <w:jc w:val="both"/>
        <w:rPr>
          <w:rFonts w:asciiTheme="majorBidi" w:hAnsiTheme="majorBidi" w:cstheme="majorBidi"/>
        </w:rPr>
      </w:pPr>
      <w:r w:rsidRPr="008D3393">
        <w:rPr>
          <w:rFonts w:asciiTheme="majorBidi" w:hAnsiTheme="majorBidi" w:cstheme="majorBidi"/>
          <w:sz w:val="24"/>
        </w:rPr>
        <w:t xml:space="preserve">                                                                          </w:t>
      </w:r>
      <w:r w:rsidRPr="008D3393">
        <w:rPr>
          <w:rFonts w:asciiTheme="majorBidi" w:hAnsiTheme="majorBidi" w:cstheme="majorBidi"/>
          <w:b/>
          <w:sz w:val="24"/>
        </w:rPr>
        <w:t xml:space="preserve"> Signature:  </w:t>
      </w:r>
    </w:p>
    <w:p w:rsidR="008129FC" w:rsidRPr="008D3393" w:rsidRDefault="008129FC" w:rsidP="008129FC">
      <w:pPr>
        <w:spacing w:after="117" w:line="360" w:lineRule="auto"/>
        <w:ind w:right="443"/>
        <w:jc w:val="both"/>
        <w:rPr>
          <w:rFonts w:asciiTheme="majorBidi" w:hAnsiTheme="majorBidi" w:cstheme="majorBidi"/>
        </w:rPr>
      </w:pPr>
      <w:r w:rsidRPr="008D3393">
        <w:rPr>
          <w:rFonts w:asciiTheme="majorBidi" w:hAnsiTheme="majorBidi" w:cstheme="majorBidi"/>
          <w:b/>
          <w:sz w:val="24"/>
        </w:rPr>
        <w:t xml:space="preserve">                                                                                   Name:</w:t>
      </w:r>
      <w:r w:rsidRPr="008D3393">
        <w:rPr>
          <w:rFonts w:asciiTheme="majorBidi" w:hAnsiTheme="majorBidi" w:cstheme="majorBidi"/>
        </w:rPr>
        <w:t xml:space="preserve"> Assist. Prof. Dr. Anas Ali</w:t>
      </w:r>
    </w:p>
    <w:p w:rsidR="008129FC" w:rsidRPr="008D3393" w:rsidRDefault="008129FC" w:rsidP="008129FC">
      <w:pPr>
        <w:tabs>
          <w:tab w:val="center" w:pos="4538"/>
          <w:tab w:val="center" w:pos="5042"/>
          <w:tab w:val="center" w:pos="6893"/>
        </w:tabs>
        <w:spacing w:after="119" w:line="360" w:lineRule="auto"/>
        <w:jc w:val="both"/>
        <w:rPr>
          <w:rFonts w:asciiTheme="majorBidi" w:hAnsiTheme="majorBidi" w:cstheme="majorBidi"/>
        </w:rPr>
      </w:pPr>
      <w:r w:rsidRPr="008D3393">
        <w:rPr>
          <w:rFonts w:asciiTheme="majorBidi" w:eastAsia="Calibri" w:hAnsiTheme="majorBidi" w:cstheme="majorBidi"/>
        </w:rPr>
        <w:tab/>
      </w:r>
      <w:r w:rsidRPr="008D3393">
        <w:rPr>
          <w:rFonts w:asciiTheme="majorBidi" w:hAnsiTheme="majorBidi" w:cstheme="majorBidi"/>
          <w:b/>
          <w:sz w:val="24"/>
        </w:rPr>
        <w:t xml:space="preserve"> </w:t>
      </w:r>
      <w:r w:rsidRPr="008D3393">
        <w:rPr>
          <w:rFonts w:asciiTheme="majorBidi" w:hAnsiTheme="majorBidi" w:cstheme="majorBidi"/>
          <w:b/>
          <w:sz w:val="24"/>
        </w:rPr>
        <w:tab/>
        <w:t xml:space="preserve"> </w:t>
      </w:r>
      <w:r w:rsidRPr="008D3393">
        <w:rPr>
          <w:rFonts w:asciiTheme="majorBidi" w:hAnsiTheme="majorBidi" w:cstheme="majorBidi"/>
          <w:b/>
          <w:sz w:val="24"/>
        </w:rPr>
        <w:tab/>
        <w:t xml:space="preserve">(Head of Department) </w:t>
      </w:r>
    </w:p>
    <w:p w:rsidR="008129FC" w:rsidRPr="008D3393" w:rsidRDefault="008129FC" w:rsidP="008129FC">
      <w:pPr>
        <w:spacing w:after="0" w:line="360" w:lineRule="auto"/>
        <w:ind w:left="1550"/>
        <w:jc w:val="both"/>
        <w:rPr>
          <w:rFonts w:asciiTheme="majorBidi" w:hAnsiTheme="majorBidi" w:cstheme="majorBidi"/>
        </w:rPr>
      </w:pPr>
      <w:r w:rsidRPr="008D3393">
        <w:rPr>
          <w:rFonts w:asciiTheme="majorBidi" w:hAnsiTheme="majorBidi" w:cstheme="majorBidi"/>
          <w:b/>
          <w:sz w:val="24"/>
        </w:rPr>
        <w:t xml:space="preserve">                                                            Date:         /       /2019 </w:t>
      </w:r>
    </w:p>
    <w:p w:rsidR="008129FC" w:rsidRDefault="008129FC" w:rsidP="0004564E">
      <w:pPr>
        <w:rPr>
          <w:rStyle w:val="Heading2Char"/>
        </w:rPr>
      </w:pPr>
    </w:p>
    <w:p w:rsidR="003D5B81" w:rsidRDefault="003D5B81" w:rsidP="0004564E">
      <w:pPr>
        <w:rPr>
          <w:rStyle w:val="Heading2Char"/>
        </w:rPr>
        <w:sectPr w:rsidR="003D5B81" w:rsidSect="008129FC">
          <w:footerReference w:type="first" r:id="rId10"/>
          <w:pgSz w:w="11906" w:h="16838" w:code="9"/>
          <w:pgMar w:top="1701" w:right="1418" w:bottom="1701" w:left="1418" w:header="851" w:footer="851" w:gutter="0"/>
          <w:pgNumType w:fmt="upperRoman" w:start="1"/>
          <w:cols w:space="708"/>
          <w:titlePg/>
          <w:docGrid w:linePitch="360"/>
        </w:sectPr>
      </w:pPr>
    </w:p>
    <w:p w:rsidR="003D5B81" w:rsidRPr="003D5B81" w:rsidRDefault="003D5B81" w:rsidP="003D5B81">
      <w:pPr>
        <w:rPr>
          <w:rFonts w:asciiTheme="majorBidi" w:hAnsiTheme="majorBidi" w:cstheme="majorBidi"/>
          <w:sz w:val="28"/>
          <w:szCs w:val="26"/>
        </w:rPr>
        <w:sectPr w:rsidR="003D5B81" w:rsidRPr="003D5B81" w:rsidSect="003D5B81">
          <w:type w:val="continuous"/>
          <w:pgSz w:w="11906" w:h="16838" w:code="9"/>
          <w:pgMar w:top="1701" w:right="1418" w:bottom="1701" w:left="1418" w:header="851" w:footer="851" w:gutter="0"/>
          <w:pgNumType w:fmt="upperRoman" w:start="1"/>
          <w:cols w:space="708"/>
          <w:titlePg/>
          <w:docGrid w:linePitch="360"/>
        </w:sectPr>
      </w:pPr>
    </w:p>
    <w:p w:rsidR="0013366A" w:rsidRPr="003457D5" w:rsidRDefault="0004564E" w:rsidP="00CB2C40">
      <w:pPr>
        <w:pStyle w:val="Heading2"/>
        <w:rPr>
          <w:rFonts w:ascii="Times New Roman" w:eastAsia="Times New Roman" w:hAnsi="Times New Roman" w:cs="Times New Roman"/>
          <w:szCs w:val="28"/>
        </w:rPr>
      </w:pPr>
      <w:bookmarkStart w:id="3" w:name="_Toc72612124"/>
      <w:r w:rsidRPr="003457D5">
        <w:rPr>
          <w:rStyle w:val="Heading2Char"/>
          <w:b/>
          <w:bCs/>
        </w:rPr>
        <w:t>Abstract</w:t>
      </w:r>
      <w:bookmarkEnd w:id="0"/>
      <w:r w:rsidRPr="003457D5">
        <w:rPr>
          <w:rFonts w:ascii="Times New Roman" w:eastAsia="Times New Roman" w:hAnsi="Times New Roman" w:cs="Times New Roman"/>
          <w:szCs w:val="28"/>
        </w:rPr>
        <w:t>:</w:t>
      </w:r>
      <w:bookmarkEnd w:id="3"/>
    </w:p>
    <w:p w:rsidR="0072328C" w:rsidRPr="0072328C" w:rsidRDefault="0072328C" w:rsidP="0072328C">
      <w:pPr>
        <w:pStyle w:val="Paregraph1"/>
      </w:pPr>
      <w:r w:rsidRPr="0072328C">
        <w:t xml:space="preserve">This research proceeds towards the conclusion that bridging the gap between medical measuring devices </w:t>
      </w:r>
      <w:r>
        <w:t xml:space="preserve">that </w:t>
      </w:r>
      <w:r w:rsidRPr="0072328C">
        <w:t xml:space="preserve">used in homes for personal use and the Internet, </w:t>
      </w:r>
      <w:r>
        <w:rPr>
          <w:rStyle w:val="jlqj4b"/>
          <w:lang w:val="en"/>
        </w:rPr>
        <w:t>Pour</w:t>
      </w:r>
      <w:r>
        <w:rPr>
          <w:rStyle w:val="jlqj4b"/>
          <w:lang w:val="en"/>
        </w:rPr>
        <w:t xml:space="preserve"> this search t</w:t>
      </w:r>
      <w:r>
        <w:rPr>
          <w:lang w:val="en"/>
        </w:rPr>
        <w:t>o</w:t>
      </w:r>
      <w:r w:rsidRPr="0072328C">
        <w:t xml:space="preserve"> using the information obtained by traditional measuring devices for various purposes, including the ease of collecting large numbers of data and analyzing them technically, which leads to ease of diagnosis and formulation of medical policies And therapeutic side by side other benefits such as sustainable monitoring of developments in the health or disease situation and overcoming sudden cases, as this research places its first priority on improving the health status of individuals and groups alike by raising the level of technical monitoring to reduce the risks arising from cases of biological disorder and thus increase the chances of surviving these concomitant disorders This research follows a path dedicated to designing a blood glucose meter as a model for a group of other devices of a similar and similar character, which do not differ much in principle and mechanism from the desired design, in addition to that this research continues to be in the ranks of the research that achieves Research precedence in the field of Internet of things for the medical side, but the research is unique With a detailed presentation methodology of the way to design components of measurement, transmission and cloud services in a simplified manner that adopts ease and reduces material costs.</w:t>
      </w:r>
    </w:p>
    <w:p w:rsidR="00E957D3" w:rsidRDefault="0072328C" w:rsidP="0072328C">
      <w:pPr>
        <w:pStyle w:val="Paregraph1"/>
      </w:pPr>
      <w:r w:rsidRPr="0072328C">
        <w:t>At the end of this research, we ask God for empowerment and payment in providing the benefit of this project to patients with chronic diabetes, the original target of the plan of this research, hoping for a speedy recovery for them first and foremost, for He is over all things powerful.</w:t>
      </w:r>
    </w:p>
    <w:p w:rsidR="0072328C" w:rsidRDefault="0072328C" w:rsidP="0072328C">
      <w:pPr>
        <w:pStyle w:val="Paregraph1"/>
      </w:pPr>
    </w:p>
    <w:p w:rsidR="00E957D3" w:rsidRDefault="00E957D3" w:rsidP="00E957D3"/>
    <w:p w:rsidR="00E957D3" w:rsidRDefault="009A1FE9" w:rsidP="009A1FE9">
      <w:pPr>
        <w:pStyle w:val="Heading2"/>
        <w:rPr>
          <w:rFonts w:asciiTheme="minorBidi" w:hAnsiTheme="minorBidi"/>
          <w:rtl/>
          <w:lang w:bidi="ar-IQ"/>
        </w:rPr>
      </w:pPr>
      <w:r w:rsidRPr="008D3393">
        <w:t>Acknowledgement</w:t>
      </w:r>
    </w:p>
    <w:p w:rsidR="009A1FE9" w:rsidRPr="009A1FE9" w:rsidRDefault="009A1FE9" w:rsidP="0072328C">
      <w:pPr>
        <w:jc w:val="center"/>
        <w:rPr>
          <w:rFonts w:asciiTheme="minorBidi" w:hAnsiTheme="minorBidi"/>
          <w:b/>
          <w:bCs/>
          <w:sz w:val="28"/>
          <w:szCs w:val="28"/>
          <w:rtl/>
          <w:lang w:bidi="ar-IQ"/>
        </w:rPr>
      </w:pPr>
    </w:p>
    <w:p w:rsidR="00E957D3" w:rsidRDefault="00E957D3" w:rsidP="00E957D3"/>
    <w:p w:rsidR="00E957D3" w:rsidRDefault="00E957D3" w:rsidP="00E957D3"/>
    <w:p w:rsidR="00F1497A" w:rsidRDefault="00F1497A" w:rsidP="00E957D3"/>
    <w:p w:rsidR="00E957D3" w:rsidRDefault="00E957D3" w:rsidP="00E957D3"/>
    <w:p w:rsidR="00E957D3" w:rsidRDefault="00E957D3" w:rsidP="00E957D3"/>
    <w:p w:rsidR="00E957D3" w:rsidRDefault="00E957D3" w:rsidP="00E957D3"/>
    <w:p w:rsidR="00E957D3" w:rsidRDefault="00E957D3"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 w:rsidR="00E957D3" w:rsidRDefault="00E957D3" w:rsidP="00E957D3"/>
    <w:p w:rsidR="00E957D3" w:rsidRDefault="00E957D3" w:rsidP="00E957D3"/>
    <w:p w:rsidR="00E957D3" w:rsidRDefault="00E957D3" w:rsidP="00E957D3"/>
    <w:p w:rsidR="00E957D3" w:rsidRDefault="00E957D3" w:rsidP="00E957D3"/>
    <w:p w:rsidR="00E957D3" w:rsidRDefault="00E957D3" w:rsidP="00E957D3"/>
    <w:p w:rsidR="00E957D3" w:rsidRDefault="00E957D3" w:rsidP="00E957D3"/>
    <w:p w:rsidR="00E957D3" w:rsidRDefault="00E957D3"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Pr>
        <w:rPr>
          <w:rtl/>
        </w:rPr>
      </w:pPr>
    </w:p>
    <w:p w:rsidR="009A1FE9" w:rsidRDefault="009A1FE9" w:rsidP="00E957D3"/>
    <w:p w:rsidR="00E957D3" w:rsidRPr="00E957D3" w:rsidRDefault="00E957D3" w:rsidP="00E957D3"/>
    <w:bookmarkStart w:id="4" w:name="_Toc72612125" w:displacedByCustomXml="next"/>
    <w:sdt>
      <w:sdtPr>
        <w:rPr>
          <w:rFonts w:cstheme="minorBidi"/>
          <w:b w:val="0"/>
          <w:bCs w:val="0"/>
          <w:iCs/>
          <w:sz w:val="24"/>
          <w:szCs w:val="18"/>
        </w:rPr>
        <w:id w:val="1518270753"/>
        <w:docPartObj>
          <w:docPartGallery w:val="Table of Contents"/>
          <w:docPartUnique/>
        </w:docPartObj>
      </w:sdtPr>
      <w:sdtContent>
        <w:p w:rsidR="00DA01B9" w:rsidRPr="0026050B" w:rsidRDefault="00DA01B9" w:rsidP="00737AD4">
          <w:pPr>
            <w:pStyle w:val="Heading2"/>
            <w:rPr>
              <w:rStyle w:val="Heading1Char"/>
              <w:b/>
              <w:bCs/>
            </w:rPr>
          </w:pPr>
          <w:r w:rsidRPr="0026050B">
            <w:rPr>
              <w:rStyle w:val="Heading1Char"/>
              <w:b/>
              <w:bCs/>
            </w:rPr>
            <w:t>Contents</w:t>
          </w:r>
          <w:r w:rsidR="00096B64" w:rsidRPr="0026050B">
            <w:rPr>
              <w:rStyle w:val="Heading1Char"/>
              <w:b/>
              <w:bCs/>
            </w:rPr>
            <w:t xml:space="preserve"> Tabel</w:t>
          </w:r>
          <w:bookmarkEnd w:id="4"/>
        </w:p>
        <w:p w:rsidR="00BF438D" w:rsidRDefault="0004564E">
          <w:pPr>
            <w:pStyle w:val="TOC2"/>
            <w:tabs>
              <w:tab w:val="right" w:leader="dot" w:pos="9060"/>
            </w:tabs>
            <w:rPr>
              <w:rFonts w:eastAsiaTheme="minorEastAsia"/>
              <w:noProof/>
            </w:rPr>
          </w:pPr>
          <w:r w:rsidRPr="003457D5">
            <w:rPr>
              <w:rFonts w:asciiTheme="majorBidi" w:hAnsiTheme="majorBidi" w:cstheme="majorBidi"/>
              <w:sz w:val="28"/>
              <w:szCs w:val="28"/>
            </w:rPr>
            <w:fldChar w:fldCharType="begin"/>
          </w:r>
          <w:r w:rsidRPr="003457D5">
            <w:rPr>
              <w:rFonts w:asciiTheme="majorBidi" w:hAnsiTheme="majorBidi" w:cstheme="majorBidi"/>
              <w:sz w:val="28"/>
              <w:szCs w:val="28"/>
            </w:rPr>
            <w:instrText xml:space="preserve"> TOC \o "1-5" \h \z \u </w:instrText>
          </w:r>
          <w:r w:rsidRPr="003457D5">
            <w:rPr>
              <w:rFonts w:asciiTheme="majorBidi" w:hAnsiTheme="majorBidi" w:cstheme="majorBidi"/>
              <w:sz w:val="28"/>
              <w:szCs w:val="28"/>
            </w:rPr>
            <w:fldChar w:fldCharType="separate"/>
          </w:r>
          <w:hyperlink w:anchor="_Toc72612123" w:history="1">
            <w:r w:rsidR="00BF438D" w:rsidRPr="008A5C20">
              <w:rPr>
                <w:rStyle w:val="Hyperlink"/>
                <w:noProof/>
              </w:rPr>
              <w:t>Certificate of Examination Committee</w:t>
            </w:r>
            <w:r w:rsidR="00BF438D">
              <w:rPr>
                <w:noProof/>
                <w:webHidden/>
              </w:rPr>
              <w:tab/>
            </w:r>
            <w:r w:rsidR="00BF438D">
              <w:rPr>
                <w:noProof/>
                <w:webHidden/>
              </w:rPr>
              <w:fldChar w:fldCharType="begin"/>
            </w:r>
            <w:r w:rsidR="00BF438D">
              <w:rPr>
                <w:noProof/>
                <w:webHidden/>
              </w:rPr>
              <w:instrText xml:space="preserve"> PAGEREF _Toc72612123 \h </w:instrText>
            </w:r>
            <w:r w:rsidR="00BF438D">
              <w:rPr>
                <w:noProof/>
                <w:webHidden/>
              </w:rPr>
            </w:r>
            <w:r w:rsidR="00BF438D">
              <w:rPr>
                <w:noProof/>
                <w:webHidden/>
              </w:rPr>
              <w:fldChar w:fldCharType="separate"/>
            </w:r>
            <w:r w:rsidR="00B45C95">
              <w:rPr>
                <w:noProof/>
                <w:webHidden/>
              </w:rPr>
              <w:t>I</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24" w:history="1">
            <w:r w:rsidR="00BF438D" w:rsidRPr="008A5C20">
              <w:rPr>
                <w:rStyle w:val="Hyperlink"/>
                <w:noProof/>
              </w:rPr>
              <w:t>Abstract</w:t>
            </w:r>
            <w:r w:rsidR="00BF438D" w:rsidRPr="008A5C20">
              <w:rPr>
                <w:rStyle w:val="Hyperlink"/>
                <w:rFonts w:ascii="Times New Roman" w:eastAsia="Times New Roman" w:hAnsi="Times New Roman" w:cs="Times New Roman"/>
                <w:noProof/>
              </w:rPr>
              <w:t>:</w:t>
            </w:r>
            <w:r w:rsidR="00BF438D">
              <w:rPr>
                <w:noProof/>
                <w:webHidden/>
              </w:rPr>
              <w:tab/>
            </w:r>
            <w:r w:rsidR="00BF438D">
              <w:rPr>
                <w:noProof/>
                <w:webHidden/>
              </w:rPr>
              <w:fldChar w:fldCharType="begin"/>
            </w:r>
            <w:r w:rsidR="00BF438D">
              <w:rPr>
                <w:noProof/>
                <w:webHidden/>
              </w:rPr>
              <w:instrText xml:space="preserve"> PAGEREF _Toc72612124 \h </w:instrText>
            </w:r>
            <w:r w:rsidR="00BF438D">
              <w:rPr>
                <w:noProof/>
                <w:webHidden/>
              </w:rPr>
            </w:r>
            <w:r w:rsidR="00BF438D">
              <w:rPr>
                <w:noProof/>
                <w:webHidden/>
              </w:rPr>
              <w:fldChar w:fldCharType="separate"/>
            </w:r>
            <w:r w:rsidR="00B45C95">
              <w:rPr>
                <w:noProof/>
                <w:webHidden/>
              </w:rPr>
              <w:t>I</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25" w:history="1">
            <w:r w:rsidR="00BF438D" w:rsidRPr="008A5C20">
              <w:rPr>
                <w:rStyle w:val="Hyperlink"/>
                <w:rFonts w:eastAsiaTheme="majorEastAsia"/>
                <w:noProof/>
              </w:rPr>
              <w:t>Contents Tabel</w:t>
            </w:r>
            <w:r w:rsidR="00BF438D">
              <w:rPr>
                <w:noProof/>
                <w:webHidden/>
              </w:rPr>
              <w:tab/>
            </w:r>
            <w:r w:rsidR="00BF438D">
              <w:rPr>
                <w:noProof/>
                <w:webHidden/>
              </w:rPr>
              <w:fldChar w:fldCharType="begin"/>
            </w:r>
            <w:r w:rsidR="00BF438D">
              <w:rPr>
                <w:noProof/>
                <w:webHidden/>
              </w:rPr>
              <w:instrText xml:space="preserve"> PAGEREF _Toc72612125 \h </w:instrText>
            </w:r>
            <w:r w:rsidR="00BF438D">
              <w:rPr>
                <w:noProof/>
                <w:webHidden/>
              </w:rPr>
            </w:r>
            <w:r w:rsidR="00BF438D">
              <w:rPr>
                <w:noProof/>
                <w:webHidden/>
              </w:rPr>
              <w:fldChar w:fldCharType="separate"/>
            </w:r>
            <w:r w:rsidR="00B45C95">
              <w:rPr>
                <w:noProof/>
                <w:webHidden/>
              </w:rPr>
              <w:t>I</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26" w:history="1">
            <w:r w:rsidR="00BF438D" w:rsidRPr="008A5C20">
              <w:rPr>
                <w:rStyle w:val="Hyperlink"/>
                <w:noProof/>
              </w:rPr>
              <w:t>Figures List</w:t>
            </w:r>
            <w:r w:rsidR="00BF438D">
              <w:rPr>
                <w:noProof/>
                <w:webHidden/>
              </w:rPr>
              <w:tab/>
            </w:r>
            <w:r w:rsidR="00BF438D">
              <w:rPr>
                <w:noProof/>
                <w:webHidden/>
              </w:rPr>
              <w:fldChar w:fldCharType="begin"/>
            </w:r>
            <w:r w:rsidR="00BF438D">
              <w:rPr>
                <w:noProof/>
                <w:webHidden/>
              </w:rPr>
              <w:instrText xml:space="preserve"> PAGEREF _Toc72612126 \h </w:instrText>
            </w:r>
            <w:r w:rsidR="00BF438D">
              <w:rPr>
                <w:noProof/>
                <w:webHidden/>
              </w:rPr>
            </w:r>
            <w:r w:rsidR="00BF438D">
              <w:rPr>
                <w:noProof/>
                <w:webHidden/>
              </w:rPr>
              <w:fldChar w:fldCharType="separate"/>
            </w:r>
            <w:r w:rsidR="00B45C95">
              <w:rPr>
                <w:noProof/>
                <w:webHidden/>
              </w:rPr>
              <w:t>I</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27" w:history="1">
            <w:r w:rsidR="00BF438D" w:rsidRPr="008A5C20">
              <w:rPr>
                <w:rStyle w:val="Hyperlink"/>
                <w:noProof/>
              </w:rPr>
              <w:t>Tables List</w:t>
            </w:r>
            <w:r w:rsidR="00BF438D">
              <w:rPr>
                <w:noProof/>
                <w:webHidden/>
              </w:rPr>
              <w:tab/>
            </w:r>
            <w:r w:rsidR="00BF438D">
              <w:rPr>
                <w:noProof/>
                <w:webHidden/>
              </w:rPr>
              <w:fldChar w:fldCharType="begin"/>
            </w:r>
            <w:r w:rsidR="00BF438D">
              <w:rPr>
                <w:noProof/>
                <w:webHidden/>
              </w:rPr>
              <w:instrText xml:space="preserve"> PAGEREF _Toc72612127 \h </w:instrText>
            </w:r>
            <w:r w:rsidR="00BF438D">
              <w:rPr>
                <w:noProof/>
                <w:webHidden/>
              </w:rPr>
            </w:r>
            <w:r w:rsidR="00BF438D">
              <w:rPr>
                <w:noProof/>
                <w:webHidden/>
              </w:rPr>
              <w:fldChar w:fldCharType="separate"/>
            </w:r>
            <w:r w:rsidR="00B45C95">
              <w:rPr>
                <w:noProof/>
                <w:webHidden/>
              </w:rPr>
              <w:t>I</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28" w:history="1">
            <w:r w:rsidR="00BF438D" w:rsidRPr="008A5C20">
              <w:rPr>
                <w:rStyle w:val="Hyperlink"/>
                <w:noProof/>
              </w:rPr>
              <w:t>Nomenclature</w:t>
            </w:r>
            <w:r w:rsidR="00BF438D">
              <w:rPr>
                <w:noProof/>
                <w:webHidden/>
              </w:rPr>
              <w:tab/>
            </w:r>
            <w:r w:rsidR="00BF438D">
              <w:rPr>
                <w:noProof/>
                <w:webHidden/>
              </w:rPr>
              <w:fldChar w:fldCharType="begin"/>
            </w:r>
            <w:r w:rsidR="00BF438D">
              <w:rPr>
                <w:noProof/>
                <w:webHidden/>
              </w:rPr>
              <w:instrText xml:space="preserve"> PAGEREF _Toc72612128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1"/>
            <w:tabs>
              <w:tab w:val="right" w:leader="dot" w:pos="9060"/>
            </w:tabs>
            <w:rPr>
              <w:rFonts w:eastAsiaTheme="minorEastAsia"/>
              <w:noProof/>
            </w:rPr>
          </w:pPr>
          <w:hyperlink w:anchor="_Toc72612129" w:history="1">
            <w:r w:rsidR="00BF438D" w:rsidRPr="008A5C20">
              <w:rPr>
                <w:rStyle w:val="Hyperlink"/>
                <w:noProof/>
              </w:rPr>
              <w:t>Chapter 1</w:t>
            </w:r>
            <w:r w:rsidR="00BF438D">
              <w:rPr>
                <w:noProof/>
                <w:webHidden/>
              </w:rPr>
              <w:tab/>
            </w:r>
            <w:r w:rsidR="00BF438D">
              <w:rPr>
                <w:noProof/>
                <w:webHidden/>
              </w:rPr>
              <w:fldChar w:fldCharType="begin"/>
            </w:r>
            <w:r w:rsidR="00BF438D">
              <w:rPr>
                <w:noProof/>
                <w:webHidden/>
              </w:rPr>
              <w:instrText xml:space="preserve"> PAGEREF _Toc72612129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0" w:history="1">
            <w:r w:rsidR="00BF438D" w:rsidRPr="008A5C20">
              <w:rPr>
                <w:rStyle w:val="Hyperlink"/>
                <w:noProof/>
              </w:rPr>
              <w:t>1.1.</w:t>
            </w:r>
            <w:r w:rsidR="00BF438D">
              <w:rPr>
                <w:rFonts w:cstheme="minorBidi"/>
                <w:noProof/>
              </w:rPr>
              <w:tab/>
            </w:r>
            <w:r w:rsidR="00BF438D" w:rsidRPr="008A5C20">
              <w:rPr>
                <w:rStyle w:val="Hyperlink"/>
                <w:noProof/>
              </w:rPr>
              <w:t>Introduction</w:t>
            </w:r>
            <w:r w:rsidR="00BF438D">
              <w:rPr>
                <w:noProof/>
                <w:webHidden/>
              </w:rPr>
              <w:tab/>
            </w:r>
            <w:r w:rsidR="00BF438D">
              <w:rPr>
                <w:noProof/>
                <w:webHidden/>
              </w:rPr>
              <w:fldChar w:fldCharType="begin"/>
            </w:r>
            <w:r w:rsidR="00BF438D">
              <w:rPr>
                <w:noProof/>
                <w:webHidden/>
              </w:rPr>
              <w:instrText xml:space="preserve"> PAGEREF _Toc72612130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1" w:history="1">
            <w:r w:rsidR="00BF438D" w:rsidRPr="008A5C20">
              <w:rPr>
                <w:rStyle w:val="Hyperlink"/>
                <w:noProof/>
              </w:rPr>
              <w:t>1.2.</w:t>
            </w:r>
            <w:r w:rsidR="00BF438D">
              <w:rPr>
                <w:rFonts w:cstheme="minorBidi"/>
                <w:noProof/>
              </w:rPr>
              <w:tab/>
            </w:r>
            <w:r w:rsidR="00BF438D" w:rsidRPr="008A5C20">
              <w:rPr>
                <w:rStyle w:val="Hyperlink"/>
                <w:noProof/>
              </w:rPr>
              <w:t>Diabetes Mellitus (DM)</w:t>
            </w:r>
            <w:r w:rsidR="00BF438D">
              <w:rPr>
                <w:noProof/>
                <w:webHidden/>
              </w:rPr>
              <w:tab/>
            </w:r>
            <w:r w:rsidR="00BF438D">
              <w:rPr>
                <w:noProof/>
                <w:webHidden/>
              </w:rPr>
              <w:fldChar w:fldCharType="begin"/>
            </w:r>
            <w:r w:rsidR="00BF438D">
              <w:rPr>
                <w:noProof/>
                <w:webHidden/>
              </w:rPr>
              <w:instrText xml:space="preserve"> PAGEREF _Toc72612131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2" w:history="1">
            <w:r w:rsidR="00BF438D" w:rsidRPr="008A5C20">
              <w:rPr>
                <w:rStyle w:val="Hyperlink"/>
                <w:noProof/>
              </w:rPr>
              <w:t>1.3.</w:t>
            </w:r>
            <w:r w:rsidR="00BF438D">
              <w:rPr>
                <w:rFonts w:cstheme="minorBidi"/>
                <w:noProof/>
              </w:rPr>
              <w:tab/>
            </w:r>
            <w:r w:rsidR="00BF438D" w:rsidRPr="008A5C20">
              <w:rPr>
                <w:rStyle w:val="Hyperlink"/>
                <w:noProof/>
              </w:rPr>
              <w:t>Blood Glucose Measurement</w:t>
            </w:r>
            <w:r w:rsidR="00BF438D">
              <w:rPr>
                <w:noProof/>
                <w:webHidden/>
              </w:rPr>
              <w:tab/>
            </w:r>
            <w:r w:rsidR="00BF438D">
              <w:rPr>
                <w:noProof/>
                <w:webHidden/>
              </w:rPr>
              <w:fldChar w:fldCharType="begin"/>
            </w:r>
            <w:r w:rsidR="00BF438D">
              <w:rPr>
                <w:noProof/>
                <w:webHidden/>
              </w:rPr>
              <w:instrText xml:space="preserve"> PAGEREF _Toc72612132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3" w:history="1">
            <w:r w:rsidR="00BF438D" w:rsidRPr="008A5C20">
              <w:rPr>
                <w:rStyle w:val="Hyperlink"/>
                <w:noProof/>
              </w:rPr>
              <w:t>1.4.</w:t>
            </w:r>
            <w:r w:rsidR="00BF438D">
              <w:rPr>
                <w:rFonts w:cstheme="minorBidi"/>
                <w:noProof/>
              </w:rPr>
              <w:tab/>
            </w:r>
            <w:r w:rsidR="00BF438D" w:rsidRPr="008A5C20">
              <w:rPr>
                <w:rStyle w:val="Hyperlink"/>
                <w:noProof/>
              </w:rPr>
              <w:t>Blood Glucose Meter Invasive Method</w:t>
            </w:r>
            <w:r w:rsidR="00BF438D">
              <w:rPr>
                <w:noProof/>
                <w:webHidden/>
              </w:rPr>
              <w:tab/>
            </w:r>
            <w:r w:rsidR="00BF438D">
              <w:rPr>
                <w:noProof/>
                <w:webHidden/>
              </w:rPr>
              <w:fldChar w:fldCharType="begin"/>
            </w:r>
            <w:r w:rsidR="00BF438D">
              <w:rPr>
                <w:noProof/>
                <w:webHidden/>
              </w:rPr>
              <w:instrText xml:space="preserve"> PAGEREF _Toc72612133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4" w:history="1">
            <w:r w:rsidR="00BF438D" w:rsidRPr="008A5C20">
              <w:rPr>
                <w:rStyle w:val="Hyperlink"/>
                <w:noProof/>
              </w:rPr>
              <w:t>1.5.</w:t>
            </w:r>
            <w:r w:rsidR="00BF438D">
              <w:rPr>
                <w:rFonts w:cstheme="minorBidi"/>
                <w:noProof/>
              </w:rPr>
              <w:tab/>
            </w:r>
            <w:r w:rsidR="00BF438D" w:rsidRPr="008A5C20">
              <w:rPr>
                <w:rStyle w:val="Hyperlink"/>
                <w:noProof/>
              </w:rPr>
              <w:t>The principle of Invasive Glucose Measurement</w:t>
            </w:r>
            <w:r w:rsidR="00BF438D">
              <w:rPr>
                <w:noProof/>
                <w:webHidden/>
              </w:rPr>
              <w:tab/>
            </w:r>
            <w:r w:rsidR="00BF438D">
              <w:rPr>
                <w:noProof/>
                <w:webHidden/>
              </w:rPr>
              <w:fldChar w:fldCharType="begin"/>
            </w:r>
            <w:r w:rsidR="00BF438D">
              <w:rPr>
                <w:noProof/>
                <w:webHidden/>
              </w:rPr>
              <w:instrText xml:space="preserve"> PAGEREF _Toc72612134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35" w:history="1">
            <w:r w:rsidR="00BF438D" w:rsidRPr="008A5C20">
              <w:rPr>
                <w:rStyle w:val="Hyperlink"/>
                <w:noProof/>
              </w:rPr>
              <w:t>1.5.1.</w:t>
            </w:r>
            <w:r w:rsidR="00BF438D">
              <w:rPr>
                <w:rFonts w:eastAsiaTheme="minorEastAsia"/>
                <w:noProof/>
              </w:rPr>
              <w:tab/>
            </w:r>
            <w:r w:rsidR="00BF438D" w:rsidRPr="008A5C20">
              <w:rPr>
                <w:rStyle w:val="Hyperlink"/>
                <w:noProof/>
              </w:rPr>
              <w:t>Colorimetric Method</w:t>
            </w:r>
            <w:r w:rsidR="00BF438D">
              <w:rPr>
                <w:noProof/>
                <w:webHidden/>
              </w:rPr>
              <w:tab/>
            </w:r>
            <w:r w:rsidR="00BF438D">
              <w:rPr>
                <w:noProof/>
                <w:webHidden/>
              </w:rPr>
              <w:fldChar w:fldCharType="begin"/>
            </w:r>
            <w:r w:rsidR="00BF438D">
              <w:rPr>
                <w:noProof/>
                <w:webHidden/>
              </w:rPr>
              <w:instrText xml:space="preserve"> PAGEREF _Toc72612135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36" w:history="1">
            <w:r w:rsidR="00BF438D" w:rsidRPr="008A5C20">
              <w:rPr>
                <w:rStyle w:val="Hyperlink"/>
                <w:noProof/>
              </w:rPr>
              <w:t>1.5.2.</w:t>
            </w:r>
            <w:r w:rsidR="00BF438D">
              <w:rPr>
                <w:rFonts w:eastAsiaTheme="minorEastAsia"/>
                <w:noProof/>
              </w:rPr>
              <w:tab/>
            </w:r>
            <w:r w:rsidR="00BF438D" w:rsidRPr="008A5C20">
              <w:rPr>
                <w:rStyle w:val="Hyperlink"/>
                <w:noProof/>
              </w:rPr>
              <w:t>Amperometric Method</w:t>
            </w:r>
            <w:r w:rsidR="00BF438D">
              <w:rPr>
                <w:noProof/>
                <w:webHidden/>
              </w:rPr>
              <w:tab/>
            </w:r>
            <w:r w:rsidR="00BF438D">
              <w:rPr>
                <w:noProof/>
                <w:webHidden/>
              </w:rPr>
              <w:fldChar w:fldCharType="begin"/>
            </w:r>
            <w:r w:rsidR="00BF438D">
              <w:rPr>
                <w:noProof/>
                <w:webHidden/>
              </w:rPr>
              <w:instrText xml:space="preserve"> PAGEREF _Toc72612136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1"/>
            <w:tabs>
              <w:tab w:val="right" w:leader="dot" w:pos="9060"/>
            </w:tabs>
            <w:rPr>
              <w:rFonts w:eastAsiaTheme="minorEastAsia"/>
              <w:noProof/>
            </w:rPr>
          </w:pPr>
          <w:hyperlink w:anchor="_Toc72612137" w:history="1">
            <w:r w:rsidR="00BF438D" w:rsidRPr="008A5C20">
              <w:rPr>
                <w:rStyle w:val="Hyperlink"/>
                <w:noProof/>
              </w:rPr>
              <w:t>Chapter 2</w:t>
            </w:r>
            <w:r w:rsidR="00BF438D">
              <w:rPr>
                <w:noProof/>
                <w:webHidden/>
              </w:rPr>
              <w:tab/>
            </w:r>
            <w:r w:rsidR="00BF438D">
              <w:rPr>
                <w:noProof/>
                <w:webHidden/>
              </w:rPr>
              <w:fldChar w:fldCharType="begin"/>
            </w:r>
            <w:r w:rsidR="00BF438D">
              <w:rPr>
                <w:noProof/>
                <w:webHidden/>
              </w:rPr>
              <w:instrText xml:space="preserve"> PAGEREF _Toc72612137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38" w:history="1">
            <w:r w:rsidR="00BF438D" w:rsidRPr="008A5C20">
              <w:rPr>
                <w:rStyle w:val="Hyperlink"/>
                <w:noProof/>
              </w:rPr>
              <w:t>2.1.</w:t>
            </w:r>
            <w:r w:rsidR="00BF438D">
              <w:rPr>
                <w:rFonts w:cstheme="minorBidi"/>
                <w:noProof/>
              </w:rPr>
              <w:tab/>
            </w:r>
            <w:r w:rsidR="00BF438D" w:rsidRPr="008A5C20">
              <w:rPr>
                <w:rStyle w:val="Hyperlink"/>
                <w:noProof/>
              </w:rPr>
              <w:t>Statement of  Problem and Methodology of Solution</w:t>
            </w:r>
            <w:r w:rsidR="00BF438D">
              <w:rPr>
                <w:noProof/>
                <w:webHidden/>
              </w:rPr>
              <w:tab/>
            </w:r>
            <w:r w:rsidR="00BF438D">
              <w:rPr>
                <w:noProof/>
                <w:webHidden/>
              </w:rPr>
              <w:fldChar w:fldCharType="begin"/>
            </w:r>
            <w:r w:rsidR="00BF438D">
              <w:rPr>
                <w:noProof/>
                <w:webHidden/>
              </w:rPr>
              <w:instrText xml:space="preserve"> PAGEREF _Toc72612138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39" w:history="1">
            <w:r w:rsidR="00BF438D" w:rsidRPr="008A5C20">
              <w:rPr>
                <w:rStyle w:val="Hyperlink"/>
                <w:noProof/>
              </w:rPr>
              <w:t>2.1.1.</w:t>
            </w:r>
            <w:r w:rsidR="00BF438D">
              <w:rPr>
                <w:rFonts w:eastAsiaTheme="minorEastAsia"/>
                <w:noProof/>
              </w:rPr>
              <w:tab/>
            </w:r>
            <w:r w:rsidR="00BF438D" w:rsidRPr="008A5C20">
              <w:rPr>
                <w:rStyle w:val="Hyperlink"/>
                <w:noProof/>
              </w:rPr>
              <w:t>Problem Statement</w:t>
            </w:r>
            <w:r w:rsidR="00BF438D">
              <w:rPr>
                <w:noProof/>
                <w:webHidden/>
              </w:rPr>
              <w:tab/>
            </w:r>
            <w:r w:rsidR="00BF438D">
              <w:rPr>
                <w:noProof/>
                <w:webHidden/>
              </w:rPr>
              <w:fldChar w:fldCharType="begin"/>
            </w:r>
            <w:r w:rsidR="00BF438D">
              <w:rPr>
                <w:noProof/>
                <w:webHidden/>
              </w:rPr>
              <w:instrText xml:space="preserve"> PAGEREF _Toc72612139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0" w:history="1">
            <w:r w:rsidR="00BF438D" w:rsidRPr="008A5C20">
              <w:rPr>
                <w:rStyle w:val="Hyperlink"/>
                <w:noProof/>
              </w:rPr>
              <w:t>2.1.2.</w:t>
            </w:r>
            <w:r w:rsidR="00BF438D">
              <w:rPr>
                <w:rFonts w:eastAsiaTheme="minorEastAsia"/>
                <w:noProof/>
              </w:rPr>
              <w:tab/>
            </w:r>
            <w:r w:rsidR="00BF438D" w:rsidRPr="008A5C20">
              <w:rPr>
                <w:rStyle w:val="Hyperlink"/>
                <w:noProof/>
              </w:rPr>
              <w:t>Solution Methodology:</w:t>
            </w:r>
            <w:r w:rsidR="00BF438D">
              <w:rPr>
                <w:noProof/>
                <w:webHidden/>
              </w:rPr>
              <w:tab/>
            </w:r>
            <w:r w:rsidR="00BF438D">
              <w:rPr>
                <w:noProof/>
                <w:webHidden/>
              </w:rPr>
              <w:fldChar w:fldCharType="begin"/>
            </w:r>
            <w:r w:rsidR="00BF438D">
              <w:rPr>
                <w:noProof/>
                <w:webHidden/>
              </w:rPr>
              <w:instrText xml:space="preserve"> PAGEREF _Toc72612140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1"/>
            <w:tabs>
              <w:tab w:val="right" w:leader="dot" w:pos="9060"/>
            </w:tabs>
            <w:rPr>
              <w:rFonts w:eastAsiaTheme="minorEastAsia"/>
              <w:noProof/>
            </w:rPr>
          </w:pPr>
          <w:hyperlink w:anchor="_Toc72612141" w:history="1">
            <w:r w:rsidR="00BF438D" w:rsidRPr="008A5C20">
              <w:rPr>
                <w:rStyle w:val="Hyperlink"/>
                <w:noProof/>
                <w:lang w:val="en"/>
              </w:rPr>
              <w:t>Chapter 3</w:t>
            </w:r>
            <w:r w:rsidR="00BF438D">
              <w:rPr>
                <w:noProof/>
                <w:webHidden/>
              </w:rPr>
              <w:tab/>
            </w:r>
            <w:r w:rsidR="00BF438D">
              <w:rPr>
                <w:noProof/>
                <w:webHidden/>
              </w:rPr>
              <w:fldChar w:fldCharType="begin"/>
            </w:r>
            <w:r w:rsidR="00BF438D">
              <w:rPr>
                <w:noProof/>
                <w:webHidden/>
              </w:rPr>
              <w:instrText xml:space="preserve"> PAGEREF _Toc72612141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42" w:history="1">
            <w:r w:rsidR="00BF438D" w:rsidRPr="008A5C20">
              <w:rPr>
                <w:rStyle w:val="Hyperlink"/>
                <w:noProof/>
              </w:rPr>
              <w:t>Implemintation chapter</w:t>
            </w:r>
            <w:r w:rsidR="00BF438D">
              <w:rPr>
                <w:noProof/>
                <w:webHidden/>
              </w:rPr>
              <w:tab/>
            </w:r>
            <w:r w:rsidR="00BF438D">
              <w:rPr>
                <w:noProof/>
                <w:webHidden/>
              </w:rPr>
              <w:fldChar w:fldCharType="begin"/>
            </w:r>
            <w:r w:rsidR="00BF438D">
              <w:rPr>
                <w:noProof/>
                <w:webHidden/>
              </w:rPr>
              <w:instrText xml:space="preserve"> PAGEREF _Toc72612142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43" w:history="1">
            <w:r w:rsidR="00BF438D" w:rsidRPr="008A5C20">
              <w:rPr>
                <w:rStyle w:val="Hyperlink"/>
                <w:noProof/>
              </w:rPr>
              <w:t>3.1.</w:t>
            </w:r>
            <w:r w:rsidR="00BF438D">
              <w:rPr>
                <w:rFonts w:cstheme="minorBidi"/>
                <w:noProof/>
              </w:rPr>
              <w:tab/>
            </w:r>
            <w:r w:rsidR="00BF438D" w:rsidRPr="008A5C20">
              <w:rPr>
                <w:rStyle w:val="Hyperlink"/>
                <w:noProof/>
              </w:rPr>
              <w:t>Experimental and Design Procedures for Invasive Glucometer</w:t>
            </w:r>
            <w:r w:rsidR="00BF438D">
              <w:rPr>
                <w:noProof/>
                <w:webHidden/>
              </w:rPr>
              <w:tab/>
            </w:r>
            <w:r w:rsidR="00BF438D">
              <w:rPr>
                <w:noProof/>
                <w:webHidden/>
              </w:rPr>
              <w:fldChar w:fldCharType="begin"/>
            </w:r>
            <w:r w:rsidR="00BF438D">
              <w:rPr>
                <w:noProof/>
                <w:webHidden/>
              </w:rPr>
              <w:instrText xml:space="preserve"> PAGEREF _Toc72612143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4" w:history="1">
            <w:r w:rsidR="00BF438D" w:rsidRPr="008A5C20">
              <w:rPr>
                <w:rStyle w:val="Hyperlink"/>
                <w:noProof/>
              </w:rPr>
              <w:t>3.1.1.</w:t>
            </w:r>
            <w:r w:rsidR="00BF438D">
              <w:rPr>
                <w:rFonts w:eastAsiaTheme="minorEastAsia"/>
                <w:noProof/>
              </w:rPr>
              <w:tab/>
            </w:r>
            <w:r w:rsidR="00BF438D" w:rsidRPr="008A5C20">
              <w:rPr>
                <w:rStyle w:val="Hyperlink"/>
                <w:noProof/>
              </w:rPr>
              <w:t>Test Strips(Biosensor):</w:t>
            </w:r>
            <w:r w:rsidR="00BF438D">
              <w:rPr>
                <w:noProof/>
                <w:webHidden/>
              </w:rPr>
              <w:tab/>
            </w:r>
            <w:r w:rsidR="00BF438D">
              <w:rPr>
                <w:noProof/>
                <w:webHidden/>
              </w:rPr>
              <w:fldChar w:fldCharType="begin"/>
            </w:r>
            <w:r w:rsidR="00BF438D">
              <w:rPr>
                <w:noProof/>
                <w:webHidden/>
              </w:rPr>
              <w:instrText xml:space="preserve"> PAGEREF _Toc72612144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5" w:history="1">
            <w:r w:rsidR="00BF438D" w:rsidRPr="008A5C20">
              <w:rPr>
                <w:rStyle w:val="Hyperlink"/>
                <w:noProof/>
              </w:rPr>
              <w:t>3.1.2.</w:t>
            </w:r>
            <w:r w:rsidR="00BF438D">
              <w:rPr>
                <w:rFonts w:eastAsiaTheme="minorEastAsia"/>
                <w:noProof/>
              </w:rPr>
              <w:tab/>
            </w:r>
            <w:r w:rsidR="00BF438D" w:rsidRPr="008A5C20">
              <w:rPr>
                <w:rStyle w:val="Hyperlink"/>
                <w:noProof/>
              </w:rPr>
              <w:t>INA219(current Sensor)</w:t>
            </w:r>
            <w:r w:rsidR="00BF438D">
              <w:rPr>
                <w:noProof/>
                <w:webHidden/>
              </w:rPr>
              <w:tab/>
            </w:r>
            <w:r w:rsidR="00BF438D">
              <w:rPr>
                <w:noProof/>
                <w:webHidden/>
              </w:rPr>
              <w:fldChar w:fldCharType="begin"/>
            </w:r>
            <w:r w:rsidR="00BF438D">
              <w:rPr>
                <w:noProof/>
                <w:webHidden/>
              </w:rPr>
              <w:instrText xml:space="preserve"> PAGEREF _Toc72612145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6" w:history="1">
            <w:r w:rsidR="00BF438D" w:rsidRPr="008A5C20">
              <w:rPr>
                <w:rStyle w:val="Hyperlink"/>
                <w:noProof/>
              </w:rPr>
              <w:t>3.1.3.</w:t>
            </w:r>
            <w:r w:rsidR="00BF438D">
              <w:rPr>
                <w:rFonts w:eastAsiaTheme="minorEastAsia"/>
                <w:noProof/>
              </w:rPr>
              <w:tab/>
            </w:r>
            <w:r w:rsidR="00BF438D" w:rsidRPr="008A5C20">
              <w:rPr>
                <w:rStyle w:val="Hyperlink"/>
                <w:noProof/>
              </w:rPr>
              <w:t>LCD 2*16</w:t>
            </w:r>
            <w:r w:rsidR="00BF438D">
              <w:rPr>
                <w:noProof/>
                <w:webHidden/>
              </w:rPr>
              <w:tab/>
            </w:r>
            <w:r w:rsidR="00BF438D">
              <w:rPr>
                <w:noProof/>
                <w:webHidden/>
              </w:rPr>
              <w:fldChar w:fldCharType="begin"/>
            </w:r>
            <w:r w:rsidR="00BF438D">
              <w:rPr>
                <w:noProof/>
                <w:webHidden/>
              </w:rPr>
              <w:instrText xml:space="preserve"> PAGEREF _Toc72612146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7" w:history="1">
            <w:r w:rsidR="00BF438D" w:rsidRPr="008A5C20">
              <w:rPr>
                <w:rStyle w:val="Hyperlink"/>
                <w:noProof/>
              </w:rPr>
              <w:t>3.1.4.</w:t>
            </w:r>
            <w:r w:rsidR="00BF438D">
              <w:rPr>
                <w:rFonts w:eastAsiaTheme="minorEastAsia"/>
                <w:noProof/>
              </w:rPr>
              <w:tab/>
            </w:r>
            <w:r w:rsidR="00BF438D" w:rsidRPr="008A5C20">
              <w:rPr>
                <w:rStyle w:val="Hyperlink"/>
                <w:noProof/>
              </w:rPr>
              <w:t>NodeMCU Microcontroller</w:t>
            </w:r>
            <w:r w:rsidR="00BF438D">
              <w:rPr>
                <w:noProof/>
                <w:webHidden/>
              </w:rPr>
              <w:tab/>
            </w:r>
            <w:r w:rsidR="00BF438D">
              <w:rPr>
                <w:noProof/>
                <w:webHidden/>
              </w:rPr>
              <w:fldChar w:fldCharType="begin"/>
            </w:r>
            <w:r w:rsidR="00BF438D">
              <w:rPr>
                <w:noProof/>
                <w:webHidden/>
              </w:rPr>
              <w:instrText xml:space="preserve"> PAGEREF _Toc72612147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8" w:history="1">
            <w:r w:rsidR="00BF438D" w:rsidRPr="008A5C20">
              <w:rPr>
                <w:rStyle w:val="Hyperlink"/>
                <w:bCs/>
                <w:noProof/>
              </w:rPr>
              <w:t>3.1.5.</w:t>
            </w:r>
            <w:r w:rsidR="00BF438D">
              <w:rPr>
                <w:rFonts w:eastAsiaTheme="minorEastAsia"/>
                <w:noProof/>
              </w:rPr>
              <w:tab/>
            </w:r>
            <w:r w:rsidR="00BF438D" w:rsidRPr="008A5C20">
              <w:rPr>
                <w:rStyle w:val="Hyperlink"/>
                <w:bCs/>
                <w:noProof/>
              </w:rPr>
              <w:t>Internet</w:t>
            </w:r>
            <w:r w:rsidR="00BF438D">
              <w:rPr>
                <w:noProof/>
                <w:webHidden/>
              </w:rPr>
              <w:tab/>
            </w:r>
            <w:r w:rsidR="00BF438D">
              <w:rPr>
                <w:noProof/>
                <w:webHidden/>
              </w:rPr>
              <w:fldChar w:fldCharType="begin"/>
            </w:r>
            <w:r w:rsidR="00BF438D">
              <w:rPr>
                <w:noProof/>
                <w:webHidden/>
              </w:rPr>
              <w:instrText xml:space="preserve"> PAGEREF _Toc72612148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49" w:history="1">
            <w:r w:rsidR="00BF438D" w:rsidRPr="008A5C20">
              <w:rPr>
                <w:rStyle w:val="Hyperlink"/>
                <w:bCs/>
                <w:noProof/>
              </w:rPr>
              <w:t>3.1.6.</w:t>
            </w:r>
            <w:r w:rsidR="00BF438D">
              <w:rPr>
                <w:rFonts w:eastAsiaTheme="minorEastAsia"/>
                <w:noProof/>
              </w:rPr>
              <w:tab/>
            </w:r>
            <w:r w:rsidR="00BF438D" w:rsidRPr="008A5C20">
              <w:rPr>
                <w:rStyle w:val="Hyperlink"/>
                <w:bCs/>
                <w:noProof/>
              </w:rPr>
              <w:t>ThingSpeak Cloud</w:t>
            </w:r>
            <w:r w:rsidR="00BF438D">
              <w:rPr>
                <w:noProof/>
                <w:webHidden/>
              </w:rPr>
              <w:tab/>
            </w:r>
            <w:r w:rsidR="00BF438D">
              <w:rPr>
                <w:noProof/>
                <w:webHidden/>
              </w:rPr>
              <w:fldChar w:fldCharType="begin"/>
            </w:r>
            <w:r w:rsidR="00BF438D">
              <w:rPr>
                <w:noProof/>
                <w:webHidden/>
              </w:rPr>
              <w:instrText xml:space="preserve"> PAGEREF _Toc72612149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50" w:history="1">
            <w:r w:rsidR="00BF438D" w:rsidRPr="008A5C20">
              <w:rPr>
                <w:rStyle w:val="Hyperlink"/>
                <w:noProof/>
              </w:rPr>
              <w:t>3.1.7.</w:t>
            </w:r>
            <w:r w:rsidR="00BF438D">
              <w:rPr>
                <w:rFonts w:eastAsiaTheme="minorEastAsia"/>
                <w:noProof/>
              </w:rPr>
              <w:tab/>
            </w:r>
            <w:r w:rsidR="00BF438D" w:rsidRPr="008A5C20">
              <w:rPr>
                <w:rStyle w:val="Hyperlink"/>
                <w:noProof/>
              </w:rPr>
              <w:t>Telegram</w:t>
            </w:r>
            <w:r w:rsidR="00BF438D">
              <w:rPr>
                <w:noProof/>
                <w:webHidden/>
              </w:rPr>
              <w:tab/>
            </w:r>
            <w:r w:rsidR="00BF438D">
              <w:rPr>
                <w:noProof/>
                <w:webHidden/>
              </w:rPr>
              <w:fldChar w:fldCharType="begin"/>
            </w:r>
            <w:r w:rsidR="00BF438D">
              <w:rPr>
                <w:noProof/>
                <w:webHidden/>
              </w:rPr>
              <w:instrText xml:space="preserve"> PAGEREF _Toc72612150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4"/>
            <w:tabs>
              <w:tab w:val="left" w:pos="1540"/>
              <w:tab w:val="right" w:leader="dot" w:pos="9060"/>
            </w:tabs>
            <w:rPr>
              <w:rFonts w:eastAsiaTheme="minorEastAsia"/>
              <w:noProof/>
            </w:rPr>
          </w:pPr>
          <w:hyperlink w:anchor="_Toc72612151" w:history="1">
            <w:r w:rsidR="00BF438D" w:rsidRPr="008A5C20">
              <w:rPr>
                <w:rStyle w:val="Hyperlink"/>
                <w:noProof/>
              </w:rPr>
              <w:t>3.1.8.</w:t>
            </w:r>
            <w:r w:rsidR="00BF438D">
              <w:rPr>
                <w:rFonts w:eastAsiaTheme="minorEastAsia"/>
                <w:noProof/>
              </w:rPr>
              <w:tab/>
            </w:r>
            <w:r w:rsidR="00BF438D" w:rsidRPr="008A5C20">
              <w:rPr>
                <w:rStyle w:val="Hyperlink"/>
                <w:noProof/>
              </w:rPr>
              <w:t>How do I create a bot[9]?</w:t>
            </w:r>
            <w:r w:rsidR="00BF438D">
              <w:rPr>
                <w:noProof/>
                <w:webHidden/>
              </w:rPr>
              <w:tab/>
            </w:r>
            <w:r w:rsidR="00BF438D">
              <w:rPr>
                <w:noProof/>
                <w:webHidden/>
              </w:rPr>
              <w:fldChar w:fldCharType="begin"/>
            </w:r>
            <w:r w:rsidR="00BF438D">
              <w:rPr>
                <w:noProof/>
                <w:webHidden/>
              </w:rPr>
              <w:instrText xml:space="preserve"> PAGEREF _Toc72612151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52" w:history="1">
            <w:r w:rsidR="00BF438D" w:rsidRPr="008A5C20">
              <w:rPr>
                <w:rStyle w:val="Hyperlink"/>
                <w:noProof/>
              </w:rPr>
              <w:t>3.2.</w:t>
            </w:r>
            <w:r w:rsidR="00BF438D">
              <w:rPr>
                <w:rFonts w:cstheme="minorBidi"/>
                <w:noProof/>
              </w:rPr>
              <w:tab/>
            </w:r>
            <w:r w:rsidR="00BF438D" w:rsidRPr="008A5C20">
              <w:rPr>
                <w:rStyle w:val="Hyperlink"/>
                <w:noProof/>
              </w:rPr>
              <w:t>Software Flowchart</w:t>
            </w:r>
            <w:r w:rsidR="00BF438D">
              <w:rPr>
                <w:noProof/>
                <w:webHidden/>
              </w:rPr>
              <w:tab/>
            </w:r>
            <w:r w:rsidR="00BF438D">
              <w:rPr>
                <w:noProof/>
                <w:webHidden/>
              </w:rPr>
              <w:fldChar w:fldCharType="begin"/>
            </w:r>
            <w:r w:rsidR="00BF438D">
              <w:rPr>
                <w:noProof/>
                <w:webHidden/>
              </w:rPr>
              <w:instrText xml:space="preserve"> PAGEREF _Toc72612152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3"/>
            <w:tabs>
              <w:tab w:val="left" w:pos="1100"/>
              <w:tab w:val="right" w:leader="dot" w:pos="9060"/>
            </w:tabs>
            <w:rPr>
              <w:rFonts w:cstheme="minorBidi"/>
              <w:noProof/>
            </w:rPr>
          </w:pPr>
          <w:hyperlink w:anchor="_Toc72612153" w:history="1">
            <w:r w:rsidR="00BF438D" w:rsidRPr="008A5C20">
              <w:rPr>
                <w:rStyle w:val="Hyperlink"/>
                <w:noProof/>
              </w:rPr>
              <w:t>3.3.</w:t>
            </w:r>
            <w:r w:rsidR="00BF438D">
              <w:rPr>
                <w:rFonts w:cstheme="minorBidi"/>
                <w:noProof/>
              </w:rPr>
              <w:tab/>
            </w:r>
            <w:r w:rsidR="00BF438D" w:rsidRPr="008A5C20">
              <w:rPr>
                <w:rStyle w:val="Hyperlink"/>
                <w:noProof/>
              </w:rPr>
              <w:t>Code</w:t>
            </w:r>
            <w:r w:rsidR="00BF438D">
              <w:rPr>
                <w:noProof/>
                <w:webHidden/>
              </w:rPr>
              <w:tab/>
            </w:r>
            <w:r w:rsidR="00BF438D">
              <w:rPr>
                <w:noProof/>
                <w:webHidden/>
              </w:rPr>
              <w:fldChar w:fldCharType="begin"/>
            </w:r>
            <w:r w:rsidR="00BF438D">
              <w:rPr>
                <w:noProof/>
                <w:webHidden/>
              </w:rPr>
              <w:instrText xml:space="preserve"> PAGEREF _Toc72612153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1"/>
            <w:tabs>
              <w:tab w:val="right" w:leader="dot" w:pos="9060"/>
            </w:tabs>
            <w:rPr>
              <w:rFonts w:eastAsiaTheme="minorEastAsia"/>
              <w:noProof/>
            </w:rPr>
          </w:pPr>
          <w:hyperlink w:anchor="_Toc72612154" w:history="1">
            <w:r w:rsidR="00BF438D" w:rsidRPr="008A5C20">
              <w:rPr>
                <w:rStyle w:val="Hyperlink"/>
                <w:noProof/>
              </w:rPr>
              <w:t>Chapter 4</w:t>
            </w:r>
            <w:r w:rsidR="00BF438D">
              <w:rPr>
                <w:noProof/>
                <w:webHidden/>
              </w:rPr>
              <w:tab/>
            </w:r>
            <w:r w:rsidR="00BF438D">
              <w:rPr>
                <w:noProof/>
                <w:webHidden/>
              </w:rPr>
              <w:fldChar w:fldCharType="begin"/>
            </w:r>
            <w:r w:rsidR="00BF438D">
              <w:rPr>
                <w:noProof/>
                <w:webHidden/>
              </w:rPr>
              <w:instrText xml:space="preserve"> PAGEREF _Toc72612154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1"/>
            <w:tabs>
              <w:tab w:val="right" w:leader="dot" w:pos="9060"/>
            </w:tabs>
            <w:rPr>
              <w:rFonts w:eastAsiaTheme="minorEastAsia"/>
              <w:noProof/>
            </w:rPr>
          </w:pPr>
          <w:hyperlink w:anchor="_Toc72612155" w:history="1">
            <w:r w:rsidR="00BF438D" w:rsidRPr="008A5C20">
              <w:rPr>
                <w:rStyle w:val="Hyperlink"/>
                <w:noProof/>
              </w:rPr>
              <w:t>Chapter 5</w:t>
            </w:r>
            <w:r w:rsidR="00BF438D">
              <w:rPr>
                <w:noProof/>
                <w:webHidden/>
              </w:rPr>
              <w:tab/>
            </w:r>
            <w:r w:rsidR="00BF438D">
              <w:rPr>
                <w:noProof/>
                <w:webHidden/>
              </w:rPr>
              <w:fldChar w:fldCharType="begin"/>
            </w:r>
            <w:r w:rsidR="00BF438D">
              <w:rPr>
                <w:noProof/>
                <w:webHidden/>
              </w:rPr>
              <w:instrText xml:space="preserve"> PAGEREF _Toc72612155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BF438D" w:rsidRDefault="007400CB">
          <w:pPr>
            <w:pStyle w:val="TOC2"/>
            <w:tabs>
              <w:tab w:val="right" w:leader="dot" w:pos="9060"/>
            </w:tabs>
            <w:rPr>
              <w:rFonts w:eastAsiaTheme="minorEastAsia"/>
              <w:noProof/>
            </w:rPr>
          </w:pPr>
          <w:hyperlink w:anchor="_Toc72612156" w:history="1">
            <w:r w:rsidR="00BF438D" w:rsidRPr="008A5C20">
              <w:rPr>
                <w:rStyle w:val="Hyperlink"/>
                <w:noProof/>
              </w:rPr>
              <w:t>References:</w:t>
            </w:r>
            <w:r w:rsidR="00BF438D">
              <w:rPr>
                <w:noProof/>
                <w:webHidden/>
              </w:rPr>
              <w:tab/>
            </w:r>
            <w:r w:rsidR="00BF438D">
              <w:rPr>
                <w:noProof/>
                <w:webHidden/>
              </w:rPr>
              <w:fldChar w:fldCharType="begin"/>
            </w:r>
            <w:r w:rsidR="00BF438D">
              <w:rPr>
                <w:noProof/>
                <w:webHidden/>
              </w:rPr>
              <w:instrText xml:space="preserve"> PAGEREF _Toc72612156 \h </w:instrText>
            </w:r>
            <w:r w:rsidR="00BF438D">
              <w:rPr>
                <w:noProof/>
                <w:webHidden/>
              </w:rPr>
            </w:r>
            <w:r w:rsidR="00BF438D">
              <w:rPr>
                <w:noProof/>
                <w:webHidden/>
              </w:rPr>
              <w:fldChar w:fldCharType="separate"/>
            </w:r>
            <w:r w:rsidR="00B45C95">
              <w:rPr>
                <w:noProof/>
                <w:webHidden/>
              </w:rPr>
              <w:t>1</w:t>
            </w:r>
            <w:r w:rsidR="00BF438D">
              <w:rPr>
                <w:noProof/>
                <w:webHidden/>
              </w:rPr>
              <w:fldChar w:fldCharType="end"/>
            </w:r>
          </w:hyperlink>
        </w:p>
        <w:p w:rsidR="00DA01B9" w:rsidRPr="003457D5" w:rsidRDefault="0004564E" w:rsidP="00B92359">
          <w:pPr>
            <w:pStyle w:val="Caption"/>
          </w:pPr>
          <w:r w:rsidRPr="003457D5">
            <w:fldChar w:fldCharType="end"/>
          </w:r>
        </w:p>
      </w:sdtContent>
    </w:sdt>
    <w:p w:rsidR="006F1535" w:rsidRPr="003457D5" w:rsidRDefault="003457D5" w:rsidP="005D2463">
      <w:pPr>
        <w:pStyle w:val="Heading2"/>
      </w:pPr>
      <w:bookmarkStart w:id="5" w:name="_Toc72612126"/>
      <w:r w:rsidRPr="003457D5">
        <w:t>Figure</w:t>
      </w:r>
      <w:r w:rsidR="005D2463">
        <w:t>s</w:t>
      </w:r>
      <w:r w:rsidRPr="003457D5">
        <w:t xml:space="preserve"> List</w:t>
      </w:r>
      <w:bookmarkEnd w:id="5"/>
    </w:p>
    <w:p w:rsidR="00B92359" w:rsidRDefault="003457D5">
      <w:pPr>
        <w:pStyle w:val="TableofFigures"/>
        <w:rPr>
          <w:rFonts w:asciiTheme="minorHAnsi" w:eastAsiaTheme="minorEastAsia" w:hAnsiTheme="minorHAnsi"/>
          <w:iCs w:val="0"/>
          <w:color w:val="auto"/>
          <w:sz w:val="22"/>
          <w:szCs w:val="22"/>
        </w:rPr>
      </w:pPr>
      <w:r>
        <w:fldChar w:fldCharType="begin"/>
      </w:r>
      <w:r>
        <w:instrText xml:space="preserve"> TOC \h \z \t "Caption" \c </w:instrText>
      </w:r>
      <w:r>
        <w:fldChar w:fldCharType="separate"/>
      </w:r>
      <w:hyperlink w:anchor="_Toc72611920"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1.3:1 Blood Glucose Measurement Methods[2]</w:t>
        </w:r>
        <w:r w:rsidR="00B92359">
          <w:rPr>
            <w:webHidden/>
          </w:rPr>
          <w:tab/>
        </w:r>
        <w:r w:rsidR="00B92359">
          <w:rPr>
            <w:webHidden/>
          </w:rPr>
          <w:fldChar w:fldCharType="begin"/>
        </w:r>
        <w:r w:rsidR="00B92359">
          <w:rPr>
            <w:webHidden/>
          </w:rPr>
          <w:instrText xml:space="preserve"> PAGEREF _Toc72611920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1"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3.1:1 : Completing Vision of Internet Glucometers System.</w:t>
        </w:r>
        <w:r w:rsidR="00B92359">
          <w:rPr>
            <w:webHidden/>
          </w:rPr>
          <w:tab/>
        </w:r>
        <w:r w:rsidR="00B92359">
          <w:rPr>
            <w:webHidden/>
          </w:rPr>
          <w:fldChar w:fldCharType="begin"/>
        </w:r>
        <w:r w:rsidR="00B92359">
          <w:rPr>
            <w:webHidden/>
          </w:rPr>
          <w:instrText xml:space="preserve"> PAGEREF _Toc72611921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2"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3.1:2 IGMSI Design</w:t>
        </w:r>
        <w:r w:rsidR="00B92359">
          <w:rPr>
            <w:webHidden/>
          </w:rPr>
          <w:tab/>
        </w:r>
        <w:r w:rsidR="00B92359">
          <w:rPr>
            <w:webHidden/>
          </w:rPr>
          <w:fldChar w:fldCharType="begin"/>
        </w:r>
        <w:r w:rsidR="00B92359">
          <w:rPr>
            <w:webHidden/>
          </w:rPr>
          <w:instrText xml:space="preserve"> PAGEREF _Toc72611922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3" w:history="1">
        <w:r w:rsidR="00B92359" w:rsidRPr="004A09ED">
          <w:rPr>
            <w:rStyle w:val="Hyperlink"/>
          </w:rPr>
          <w:t xml:space="preserve">Table </w:t>
        </w:r>
        <w:r w:rsidR="00B92359" w:rsidRPr="004A09ED">
          <w:rPr>
            <w:rStyle w:val="Hyperlink"/>
            <w:rFonts w:hint="eastAsia"/>
            <w:cs/>
          </w:rPr>
          <w:t>‎</w:t>
        </w:r>
        <w:r w:rsidR="00B92359" w:rsidRPr="004A09ED">
          <w:rPr>
            <w:rStyle w:val="Hyperlink"/>
          </w:rPr>
          <w:t>3.1.3:1 LCD to Microcontroller connection</w:t>
        </w:r>
        <w:r w:rsidR="00B92359">
          <w:rPr>
            <w:webHidden/>
          </w:rPr>
          <w:tab/>
        </w:r>
        <w:r w:rsidR="00B92359">
          <w:rPr>
            <w:webHidden/>
          </w:rPr>
          <w:fldChar w:fldCharType="begin"/>
        </w:r>
        <w:r w:rsidR="00B92359">
          <w:rPr>
            <w:webHidden/>
          </w:rPr>
          <w:instrText xml:space="preserve"> PAGEREF _Toc72611923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4" w:history="1">
        <w:r w:rsidR="00B92359" w:rsidRPr="004A09ED">
          <w:rPr>
            <w:rStyle w:val="Hyperlink"/>
          </w:rPr>
          <w:t xml:space="preserve">Table </w:t>
        </w:r>
        <w:r w:rsidR="00B92359" w:rsidRPr="004A09ED">
          <w:rPr>
            <w:rStyle w:val="Hyperlink"/>
            <w:rFonts w:hint="eastAsia"/>
            <w:cs/>
          </w:rPr>
          <w:t>‎</w:t>
        </w:r>
        <w:r w:rsidR="00B92359" w:rsidRPr="004A09ED">
          <w:rPr>
            <w:rStyle w:val="Hyperlink"/>
          </w:rPr>
          <w:t>3.1.4:1 NodeMCU Pin Categories</w:t>
        </w:r>
        <w:r w:rsidR="00B92359">
          <w:rPr>
            <w:webHidden/>
          </w:rPr>
          <w:tab/>
        </w:r>
        <w:r w:rsidR="00B92359">
          <w:rPr>
            <w:webHidden/>
          </w:rPr>
          <w:fldChar w:fldCharType="begin"/>
        </w:r>
        <w:r w:rsidR="00B92359">
          <w:rPr>
            <w:webHidden/>
          </w:rPr>
          <w:instrText xml:space="preserve"> PAGEREF _Toc72611924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5"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3.1:3  A- helping Telegram commands</w:t>
        </w:r>
        <w:r w:rsidR="00B92359">
          <w:rPr>
            <w:webHidden/>
          </w:rPr>
          <w:tab/>
        </w:r>
        <w:r w:rsidR="00B92359">
          <w:rPr>
            <w:webHidden/>
          </w:rPr>
          <w:fldChar w:fldCharType="begin"/>
        </w:r>
        <w:r w:rsidR="00B92359">
          <w:rPr>
            <w:webHidden/>
          </w:rPr>
          <w:instrText xml:space="preserve"> PAGEREF _Toc72611925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6"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3.1:4 B- Help Commands</w:t>
        </w:r>
        <w:r w:rsidR="00B92359">
          <w:rPr>
            <w:webHidden/>
          </w:rPr>
          <w:tab/>
        </w:r>
        <w:r w:rsidR="00B92359">
          <w:rPr>
            <w:webHidden/>
          </w:rPr>
          <w:fldChar w:fldCharType="begin"/>
        </w:r>
        <w:r w:rsidR="00B92359">
          <w:rPr>
            <w:webHidden/>
          </w:rPr>
          <w:instrText xml:space="preserve"> PAGEREF _Toc72611926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7"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3.1:6 Set Username</w:t>
        </w:r>
        <w:r w:rsidR="00B92359">
          <w:rPr>
            <w:webHidden/>
          </w:rPr>
          <w:tab/>
        </w:r>
        <w:r w:rsidR="00B92359">
          <w:rPr>
            <w:webHidden/>
          </w:rPr>
          <w:fldChar w:fldCharType="begin"/>
        </w:r>
        <w:r w:rsidR="00B92359">
          <w:rPr>
            <w:webHidden/>
          </w:rPr>
          <w:instrText xml:space="preserve"> PAGEREF _Toc72611927 \h </w:instrText>
        </w:r>
        <w:r w:rsidR="00B92359">
          <w:rPr>
            <w:webHidden/>
          </w:rPr>
        </w:r>
        <w:r w:rsidR="00B92359">
          <w:rPr>
            <w:webHidden/>
          </w:rPr>
          <w:fldChar w:fldCharType="separate"/>
        </w:r>
        <w:r w:rsidR="00B45C95">
          <w:rPr>
            <w:webHidden/>
          </w:rPr>
          <w:t>1</w:t>
        </w:r>
        <w:r w:rsidR="00B92359">
          <w:rPr>
            <w:webHidden/>
          </w:rPr>
          <w:fldChar w:fldCharType="end"/>
        </w:r>
      </w:hyperlink>
    </w:p>
    <w:p w:rsidR="00B92359" w:rsidRDefault="007400CB">
      <w:pPr>
        <w:pStyle w:val="TableofFigures"/>
        <w:rPr>
          <w:rFonts w:asciiTheme="minorHAnsi" w:eastAsiaTheme="minorEastAsia" w:hAnsiTheme="minorHAnsi"/>
          <w:iCs w:val="0"/>
          <w:color w:val="auto"/>
          <w:sz w:val="22"/>
          <w:szCs w:val="22"/>
        </w:rPr>
      </w:pPr>
      <w:hyperlink w:anchor="_Toc72611928" w:history="1">
        <w:r w:rsidR="00B92359" w:rsidRPr="004A09ED">
          <w:rPr>
            <w:rStyle w:val="Hyperlink"/>
          </w:rPr>
          <w:t xml:space="preserve">Figure </w:t>
        </w:r>
        <w:r w:rsidR="00B92359" w:rsidRPr="004A09ED">
          <w:rPr>
            <w:rStyle w:val="Hyperlink"/>
            <w:rFonts w:hint="eastAsia"/>
            <w:cs/>
          </w:rPr>
          <w:t>‎</w:t>
        </w:r>
        <w:r w:rsidR="00B92359" w:rsidRPr="004A09ED">
          <w:rPr>
            <w:rStyle w:val="Hyperlink"/>
          </w:rPr>
          <w:t>3.1:7 Change The Bot Name</w:t>
        </w:r>
        <w:r w:rsidR="00B92359">
          <w:rPr>
            <w:webHidden/>
          </w:rPr>
          <w:tab/>
        </w:r>
        <w:r w:rsidR="00B92359">
          <w:rPr>
            <w:webHidden/>
          </w:rPr>
          <w:fldChar w:fldCharType="begin"/>
        </w:r>
        <w:r w:rsidR="00B92359">
          <w:rPr>
            <w:webHidden/>
          </w:rPr>
          <w:instrText xml:space="preserve"> PAGEREF _Toc72611928 \h </w:instrText>
        </w:r>
        <w:r w:rsidR="00B92359">
          <w:rPr>
            <w:webHidden/>
          </w:rPr>
        </w:r>
        <w:r w:rsidR="00B92359">
          <w:rPr>
            <w:webHidden/>
          </w:rPr>
          <w:fldChar w:fldCharType="separate"/>
        </w:r>
        <w:r w:rsidR="00B45C95">
          <w:rPr>
            <w:webHidden/>
          </w:rPr>
          <w:t>1</w:t>
        </w:r>
        <w:r w:rsidR="00B92359">
          <w:rPr>
            <w:webHidden/>
          </w:rPr>
          <w:fldChar w:fldCharType="end"/>
        </w:r>
      </w:hyperlink>
    </w:p>
    <w:p w:rsidR="006F1535" w:rsidRDefault="003457D5" w:rsidP="005247EA">
      <w:r>
        <w:fldChar w:fldCharType="end"/>
      </w:r>
    </w:p>
    <w:p w:rsidR="006F1535" w:rsidRDefault="005D2463" w:rsidP="005D2463">
      <w:pPr>
        <w:pStyle w:val="Heading2"/>
      </w:pPr>
      <w:bookmarkStart w:id="6" w:name="_Toc72612127"/>
      <w:r>
        <w:t>Tables List</w:t>
      </w:r>
      <w:bookmarkEnd w:id="6"/>
    </w:p>
    <w:p w:rsidR="00BF438D" w:rsidRDefault="005D2463">
      <w:pPr>
        <w:pStyle w:val="TableofFigures"/>
        <w:rPr>
          <w:rFonts w:asciiTheme="minorHAnsi" w:eastAsiaTheme="minorEastAsia" w:hAnsiTheme="minorHAnsi"/>
          <w:iCs w:val="0"/>
          <w:color w:val="auto"/>
          <w:sz w:val="22"/>
          <w:szCs w:val="22"/>
        </w:rPr>
      </w:pPr>
      <w:r>
        <w:fldChar w:fldCharType="begin"/>
      </w:r>
      <w:r>
        <w:instrText xml:space="preserve"> TOC \h \z \c "Table" </w:instrText>
      </w:r>
      <w:r>
        <w:fldChar w:fldCharType="separate"/>
      </w:r>
      <w:hyperlink w:anchor="_Toc72612277" w:history="1">
        <w:r w:rsidR="00BF438D" w:rsidRPr="0078574D">
          <w:rPr>
            <w:rStyle w:val="Hyperlink"/>
          </w:rPr>
          <w:t xml:space="preserve">Table </w:t>
        </w:r>
        <w:r w:rsidR="00BF438D" w:rsidRPr="0078574D">
          <w:rPr>
            <w:rStyle w:val="Hyperlink"/>
            <w:rFonts w:hint="eastAsia"/>
            <w:cs/>
          </w:rPr>
          <w:t>‎</w:t>
        </w:r>
        <w:r w:rsidR="00BF438D" w:rsidRPr="0078574D">
          <w:rPr>
            <w:rStyle w:val="Hyperlink"/>
          </w:rPr>
          <w:t>3.1.3:1 LCD to Microcontroller connection</w:t>
        </w:r>
        <w:r w:rsidR="00BF438D">
          <w:rPr>
            <w:webHidden/>
          </w:rPr>
          <w:tab/>
        </w:r>
        <w:r w:rsidR="00BF438D">
          <w:rPr>
            <w:webHidden/>
          </w:rPr>
          <w:fldChar w:fldCharType="begin"/>
        </w:r>
        <w:r w:rsidR="00BF438D">
          <w:rPr>
            <w:webHidden/>
          </w:rPr>
          <w:instrText xml:space="preserve"> PAGEREF _Toc72612277 \h </w:instrText>
        </w:r>
        <w:r w:rsidR="00BF438D">
          <w:rPr>
            <w:webHidden/>
          </w:rPr>
        </w:r>
        <w:r w:rsidR="00BF438D">
          <w:rPr>
            <w:webHidden/>
          </w:rPr>
          <w:fldChar w:fldCharType="separate"/>
        </w:r>
        <w:r w:rsidR="00B45C95">
          <w:rPr>
            <w:webHidden/>
          </w:rPr>
          <w:t>1</w:t>
        </w:r>
        <w:r w:rsidR="00BF438D">
          <w:rPr>
            <w:webHidden/>
          </w:rPr>
          <w:fldChar w:fldCharType="end"/>
        </w:r>
      </w:hyperlink>
    </w:p>
    <w:p w:rsidR="00BF438D" w:rsidRDefault="007400CB">
      <w:pPr>
        <w:pStyle w:val="TableofFigures"/>
        <w:rPr>
          <w:rFonts w:asciiTheme="minorHAnsi" w:eastAsiaTheme="minorEastAsia" w:hAnsiTheme="minorHAnsi"/>
          <w:iCs w:val="0"/>
          <w:color w:val="auto"/>
          <w:sz w:val="22"/>
          <w:szCs w:val="22"/>
        </w:rPr>
      </w:pPr>
      <w:hyperlink w:anchor="_Toc72612278" w:history="1">
        <w:r w:rsidR="00BF438D" w:rsidRPr="0078574D">
          <w:rPr>
            <w:rStyle w:val="Hyperlink"/>
          </w:rPr>
          <w:t xml:space="preserve">Table </w:t>
        </w:r>
        <w:r w:rsidR="00BF438D" w:rsidRPr="0078574D">
          <w:rPr>
            <w:rStyle w:val="Hyperlink"/>
            <w:rFonts w:hint="eastAsia"/>
            <w:cs/>
          </w:rPr>
          <w:t>‎</w:t>
        </w:r>
        <w:r w:rsidR="00BF438D" w:rsidRPr="0078574D">
          <w:rPr>
            <w:rStyle w:val="Hyperlink"/>
          </w:rPr>
          <w:t>3.1.4:1 NodeMCU Pin Categories</w:t>
        </w:r>
        <w:r w:rsidR="00BF438D">
          <w:rPr>
            <w:webHidden/>
          </w:rPr>
          <w:tab/>
        </w:r>
        <w:r w:rsidR="00BF438D">
          <w:rPr>
            <w:webHidden/>
          </w:rPr>
          <w:fldChar w:fldCharType="begin"/>
        </w:r>
        <w:r w:rsidR="00BF438D">
          <w:rPr>
            <w:webHidden/>
          </w:rPr>
          <w:instrText xml:space="preserve"> PAGEREF _Toc72612278 \h </w:instrText>
        </w:r>
        <w:r w:rsidR="00BF438D">
          <w:rPr>
            <w:webHidden/>
          </w:rPr>
        </w:r>
        <w:r w:rsidR="00BF438D">
          <w:rPr>
            <w:webHidden/>
          </w:rPr>
          <w:fldChar w:fldCharType="separate"/>
        </w:r>
        <w:r w:rsidR="00B45C95">
          <w:rPr>
            <w:webHidden/>
          </w:rPr>
          <w:t>1</w:t>
        </w:r>
        <w:r w:rsidR="00BF438D">
          <w:rPr>
            <w:webHidden/>
          </w:rPr>
          <w:fldChar w:fldCharType="end"/>
        </w:r>
      </w:hyperlink>
    </w:p>
    <w:p w:rsidR="00E957D3" w:rsidRDefault="005D2463" w:rsidP="005247EA">
      <w:pPr>
        <w:sectPr w:rsidR="00E957D3" w:rsidSect="00EE0B64">
          <w:footerReference w:type="first" r:id="rId11"/>
          <w:pgSz w:w="11906" w:h="16838" w:code="9"/>
          <w:pgMar w:top="1701" w:right="1418" w:bottom="1701" w:left="1418" w:header="851" w:footer="851" w:gutter="0"/>
          <w:pgNumType w:fmt="upperRoman" w:start="1"/>
          <w:cols w:space="708"/>
          <w:titlePg/>
          <w:docGrid w:linePitch="360"/>
        </w:sectPr>
      </w:pPr>
      <w:r>
        <w:fldChar w:fldCharType="end"/>
      </w:r>
    </w:p>
    <w:p w:rsidR="003B2537" w:rsidRPr="003B2537" w:rsidRDefault="003B2537" w:rsidP="00CB2C40">
      <w:pPr>
        <w:pStyle w:val="Heading2"/>
      </w:pPr>
      <w:bookmarkStart w:id="7" w:name="_Toc72612128"/>
      <w:r w:rsidRPr="003B2537">
        <w:t>Nomenclature</w:t>
      </w:r>
      <w:bookmarkEnd w:id="7"/>
    </w:p>
    <w:p w:rsidR="00390DF3" w:rsidRDefault="00342AA1" w:rsidP="00390DF3">
      <w:pPr>
        <w:pStyle w:val="Paregraph1"/>
        <w:rPr>
          <w:rtl/>
        </w:rPr>
      </w:pPr>
      <w:r w:rsidRPr="00390DF3">
        <w:t xml:space="preserve">IGMSI: </w:t>
      </w:r>
      <w:r w:rsidR="003B2537" w:rsidRPr="00390DF3">
        <w:t>Invasive</w:t>
      </w:r>
      <w:r w:rsidRPr="00390DF3">
        <w:t xml:space="preserve"> Glucose </w:t>
      </w:r>
      <w:r w:rsidR="003B2537" w:rsidRPr="00390DF3">
        <w:t>Monitoring System</w:t>
      </w:r>
      <w:r w:rsidRPr="00390DF3">
        <w:t xml:space="preserve"> over Internet</w:t>
      </w:r>
      <w:r w:rsidR="005A628B" w:rsidRPr="00390DF3">
        <w:t>.</w:t>
      </w:r>
    </w:p>
    <w:p w:rsidR="00342AA1" w:rsidRPr="00390DF3" w:rsidRDefault="00390DF3" w:rsidP="005652A0">
      <w:pPr>
        <w:pStyle w:val="Paregraph1"/>
      </w:pPr>
      <w:r>
        <w:t>NodeMCU</w:t>
      </w:r>
      <w:r w:rsidR="005A628B" w:rsidRPr="00390DF3">
        <w:t>: s</w:t>
      </w:r>
      <w:r w:rsidR="003B2537" w:rsidRPr="00390DF3">
        <w:t>tandalone programmable microprocessor.</w:t>
      </w:r>
      <w:r w:rsidR="005652A0" w:rsidRPr="00390DF3">
        <w:t xml:space="preserve"> </w:t>
      </w:r>
    </w:p>
    <w:p w:rsidR="00342AA1" w:rsidRPr="00390DF3" w:rsidRDefault="00342AA1" w:rsidP="00390DF3">
      <w:pPr>
        <w:pStyle w:val="Paregraph1"/>
      </w:pPr>
      <w:r w:rsidRPr="00390DF3">
        <w:t>Biosensor:</w:t>
      </w:r>
      <w:r w:rsidR="005A628B" w:rsidRPr="00390DF3">
        <w:t xml:space="preserve"> blood</w:t>
      </w:r>
      <w:r w:rsidRPr="00390DF3">
        <w:t xml:space="preserve"> </w:t>
      </w:r>
      <w:r w:rsidR="005A628B" w:rsidRPr="00390DF3">
        <w:t>glucose sensor</w:t>
      </w:r>
    </w:p>
    <w:p w:rsidR="00CD0979" w:rsidRPr="00390DF3" w:rsidRDefault="005A628B" w:rsidP="00390DF3">
      <w:pPr>
        <w:pStyle w:val="Paregraph1"/>
      </w:pPr>
      <w:r w:rsidRPr="00390DF3">
        <w:t xml:space="preserve">Thingspead: cloud </w:t>
      </w:r>
    </w:p>
    <w:p w:rsidR="00442337" w:rsidRPr="00390DF3" w:rsidRDefault="00442337" w:rsidP="00390DF3">
      <w:pPr>
        <w:pStyle w:val="Paregraph1"/>
      </w:pPr>
      <w:r w:rsidRPr="00390DF3">
        <w:t>Workstation: reaction or monitoring interface.</w:t>
      </w:r>
      <w:r w:rsidR="00CD0979" w:rsidRPr="00390DF3">
        <w:t xml:space="preserve"> is client, maybe indecat’s for hospitals, doctors or any important person</w:t>
      </w:r>
    </w:p>
    <w:p w:rsidR="00342AA1" w:rsidRDefault="00342AA1" w:rsidP="00611945">
      <w:pPr>
        <w:pStyle w:val="Paregraph1"/>
        <w:rPr>
          <w:rtl/>
        </w:rPr>
      </w:pPr>
    </w:p>
    <w:p w:rsidR="009A1FE9" w:rsidRDefault="009A1FE9" w:rsidP="00611945">
      <w:pPr>
        <w:pStyle w:val="Paregraph1"/>
        <w:rPr>
          <w:rtl/>
        </w:rPr>
      </w:pPr>
    </w:p>
    <w:p w:rsidR="009A1FE9" w:rsidRDefault="009A1FE9" w:rsidP="00611945">
      <w:pPr>
        <w:pStyle w:val="Paregraph1"/>
        <w:rPr>
          <w:rtl/>
        </w:rPr>
      </w:pPr>
    </w:p>
    <w:p w:rsidR="009A1FE9" w:rsidRDefault="009A1FE9" w:rsidP="00611945">
      <w:pPr>
        <w:pStyle w:val="Paregraph1"/>
        <w:rPr>
          <w:rtl/>
        </w:rPr>
      </w:pPr>
    </w:p>
    <w:p w:rsidR="009A1FE9" w:rsidRDefault="009A1FE9" w:rsidP="00611945">
      <w:pPr>
        <w:pStyle w:val="Paregraph1"/>
        <w:rPr>
          <w:rtl/>
        </w:rPr>
      </w:pPr>
    </w:p>
    <w:p w:rsidR="009A1FE9" w:rsidRDefault="009A1FE9" w:rsidP="00611945">
      <w:pPr>
        <w:pStyle w:val="Paregraph1"/>
        <w:rPr>
          <w:rtl/>
        </w:rPr>
      </w:pPr>
    </w:p>
    <w:p w:rsidR="009A1FE9" w:rsidRDefault="009A1FE9" w:rsidP="00611945">
      <w:pPr>
        <w:pStyle w:val="Paregraph1"/>
      </w:pPr>
    </w:p>
    <w:p w:rsidR="00342AA1" w:rsidRDefault="00342AA1" w:rsidP="00342AA1">
      <w:pPr>
        <w:spacing w:line="360" w:lineRule="auto"/>
        <w:rPr>
          <w:rFonts w:ascii="Times New Roman" w:hAnsi="Times New Roman" w:cs="Times New Roman"/>
          <w:sz w:val="28"/>
          <w:szCs w:val="28"/>
        </w:rPr>
      </w:pPr>
    </w:p>
    <w:p w:rsidR="000E35D8" w:rsidRDefault="000E35D8" w:rsidP="003B2537">
      <w:pPr>
        <w:spacing w:line="360" w:lineRule="auto"/>
        <w:rPr>
          <w:sz w:val="28"/>
          <w:szCs w:val="28"/>
        </w:rPr>
      </w:pPr>
    </w:p>
    <w:p w:rsidR="004C68A0" w:rsidRDefault="004C68A0" w:rsidP="003B2537">
      <w:pPr>
        <w:spacing w:line="360" w:lineRule="auto"/>
        <w:rPr>
          <w:sz w:val="28"/>
          <w:szCs w:val="28"/>
        </w:rPr>
      </w:pPr>
    </w:p>
    <w:p w:rsidR="004C68A0" w:rsidRDefault="004C68A0" w:rsidP="003B2537">
      <w:pPr>
        <w:spacing w:line="360" w:lineRule="auto"/>
        <w:rPr>
          <w:sz w:val="28"/>
          <w:szCs w:val="28"/>
        </w:rPr>
      </w:pPr>
    </w:p>
    <w:p w:rsidR="004C68A0" w:rsidRDefault="004C68A0" w:rsidP="003B2537">
      <w:pPr>
        <w:spacing w:line="360" w:lineRule="auto"/>
        <w:rPr>
          <w:sz w:val="28"/>
          <w:szCs w:val="28"/>
        </w:rPr>
      </w:pPr>
    </w:p>
    <w:p w:rsidR="004C68A0" w:rsidRPr="003B2537" w:rsidRDefault="004C68A0" w:rsidP="003B2537">
      <w:pPr>
        <w:spacing w:line="360" w:lineRule="auto"/>
        <w:rPr>
          <w:sz w:val="28"/>
          <w:szCs w:val="28"/>
        </w:rPr>
      </w:pPr>
    </w:p>
    <w:p w:rsidR="008D66CD" w:rsidRPr="00A76100" w:rsidRDefault="008D66CD" w:rsidP="006A7E99">
      <w:pPr>
        <w:pStyle w:val="Chapterheader"/>
        <w:numPr>
          <w:ilvl w:val="0"/>
          <w:numId w:val="14"/>
        </w:numPr>
      </w:pPr>
      <w:bookmarkStart w:id="8" w:name="_Toc72612129"/>
      <w:bookmarkEnd w:id="8"/>
    </w:p>
    <w:p w:rsidR="008D66CD" w:rsidRDefault="001F316D" w:rsidP="007E313E">
      <w:pPr>
        <w:pStyle w:val="Heading3"/>
      </w:pPr>
      <w:bookmarkStart w:id="9" w:name="_Toc72612130"/>
      <w:r w:rsidRPr="00803759">
        <w:t>Introduction</w:t>
      </w:r>
      <w:bookmarkEnd w:id="9"/>
    </w:p>
    <w:p w:rsidR="00F717A5" w:rsidRDefault="00F84666" w:rsidP="00611945">
      <w:pPr>
        <w:pStyle w:val="Paregraph1"/>
      </w:pPr>
      <w:r>
        <w:t>In the past two decades, the field of medicine has undergone many changes due to advances in computer technology. With the introduction of new devices and patient care techniques have improved significantly and this is reflected in the growth of life life expectancy in developed. Wireless technology is one of the major contributors to increased efficiency and the reliability of the healthcare system. One example of this is the remote monitoring of blood sugar levels of patients with diabetes. Future patients can use their cell phones to receive notifications about measured blood sugar levels, food intake, physical activity levels and medications. Then the cell phone notifies the patients of their health and transmits  this information to the doctor to review it</w:t>
      </w:r>
      <w:r w:rsidR="0078071A">
        <w:t xml:space="preserve"> </w:t>
      </w:r>
      <w:r>
        <w:t>. This not only makes it easy for doctors to access patient information, but also provides the patient with assurance that they are being taken care of.</w:t>
      </w:r>
      <w:r w:rsidR="00B35319">
        <w:t>The “</w:t>
      </w:r>
      <w:r>
        <w:t>IGMSI</w:t>
      </w:r>
      <w:r w:rsidR="00B35319">
        <w:t>”</w:t>
      </w:r>
      <w:r>
        <w:t xml:space="preserve"> </w:t>
      </w:r>
      <w:r w:rsidR="00B35319">
        <w:t xml:space="preserve">device </w:t>
      </w:r>
      <w:r>
        <w:t xml:space="preserve">is also used for continuous health monitoring and diagnosis. </w:t>
      </w:r>
    </w:p>
    <w:p w:rsidR="00662FDE" w:rsidRDefault="00662FDE" w:rsidP="00611945">
      <w:pPr>
        <w:pStyle w:val="Paregraph1"/>
        <w:rPr>
          <w:rFonts w:ascii="Times New Roman" w:hAnsi="Times New Roman" w:cs="Times New Roman"/>
          <w:sz w:val="23"/>
          <w:szCs w:val="23"/>
        </w:rPr>
      </w:pPr>
      <w:r>
        <w:t>An example of this is the Polysomnographic Diagnostic System which was successfully used to examine causes of sudden infant death syndrome</w:t>
      </w:r>
      <w:r w:rsidRPr="00662FDE">
        <w:rPr>
          <w:rFonts w:ascii="Times New Roman" w:hAnsi="Times New Roman" w:cs="Times New Roman"/>
          <w:sz w:val="23"/>
          <w:szCs w:val="23"/>
        </w:rPr>
        <w:t xml:space="preserve"> </w:t>
      </w:r>
      <w:r>
        <w:rPr>
          <w:rFonts w:ascii="Times New Roman" w:hAnsi="Times New Roman" w:cs="Times New Roman"/>
          <w:sz w:val="23"/>
          <w:szCs w:val="23"/>
        </w:rPr>
        <w:t>(SIDS)</w:t>
      </w:r>
      <w:r>
        <w:rPr>
          <w:rFonts w:ascii="Times New Roman" w:hAnsi="Times New Roman" w:cs="Times New Roman"/>
          <w:sz w:val="23"/>
          <w:szCs w:val="23"/>
        </w:rPr>
        <w:fldChar w:fldCharType="begin" w:fldLock="1"/>
      </w:r>
      <w:r w:rsidR="0045308D">
        <w:rPr>
          <w:rFonts w:ascii="Times New Roman" w:hAnsi="Times New Roman" w:cs="Times New Roman"/>
          <w:sz w:val="23"/>
          <w:szCs w:val="23"/>
        </w:rPr>
        <w:instrText>ADDIN CSL_CITATION {"citationItems":[{"id":"ITEM-1","itemData":{"ISBN":"9781622766468","abstract":"New intelligent and miniaturized sensors for physiological parameters, frequently increasing computer performance and an information exchange via wireless networks and Bluetooth modules are supporting remote patient monitoring concepts. Moreover, advanced signature analysis and adaptive decision algorithms make innovative diagnostic tools possible for physicians. These developments are useful for patients living at home during rehabilitation and for chronically ill or handicapped persons. The new systems are discussed on the basis of our experience in sleep laboratory remote patient monitoring. Advanced measurement concepts contribute to ensuring the quality of life.","author":[{"dropping-particle":"","family":"Barschdorff","given":"Dieter","non-dropping-particle":"","parse-names":false,"suffix":""}],"container-title":"18th IMEKO World Congress 2006: Metrology for a Sustainable Development","id":"ITEM-1","issued":{"date-parts":[["2006"]]},"page":"951-962","title":"Information processing of biomedical sensor signatures for ensuring the quality of life","type":"article-journal","volume":"2"},"uris":["http://www.mendeley.com/documents/?uuid=19cb11ed-24d7-400a-b20e-a1f433c42d70"]}],"mendeley":{"formattedCitation":"[1]","plainTextFormattedCitation":"[1]","previouslyFormattedCitation":"[1]"},"properties":{"noteIndex":0},"schema":"https://github.com/citation-style-language/schema/raw/master/csl-citation.json"}</w:instrText>
      </w:r>
      <w:r>
        <w:rPr>
          <w:rFonts w:ascii="Times New Roman" w:hAnsi="Times New Roman" w:cs="Times New Roman"/>
          <w:sz w:val="23"/>
          <w:szCs w:val="23"/>
        </w:rPr>
        <w:fldChar w:fldCharType="separate"/>
      </w:r>
      <w:r w:rsidR="005652A0" w:rsidRPr="005652A0">
        <w:rPr>
          <w:rFonts w:ascii="Times New Roman" w:hAnsi="Times New Roman" w:cs="Times New Roman"/>
          <w:sz w:val="23"/>
          <w:szCs w:val="23"/>
        </w:rPr>
        <w:t>[1]</w:t>
      </w:r>
      <w:r>
        <w:rPr>
          <w:rFonts w:ascii="Times New Roman" w:hAnsi="Times New Roman" w:cs="Times New Roman"/>
          <w:sz w:val="23"/>
          <w:szCs w:val="23"/>
        </w:rPr>
        <w:fldChar w:fldCharType="end"/>
      </w:r>
    </w:p>
    <w:p w:rsidR="00335001" w:rsidRDefault="00335001" w:rsidP="00611945">
      <w:pPr>
        <w:pStyle w:val="Paregraph1"/>
      </w:pPr>
      <w:r>
        <w:t>Wireless technology also expands the network of information systems present in hospitals. Picture Archiving and Communication Systems (PACS) is an example of such a system. With PACS, diagnostic images taken from MRI, CT Scan, PET/CT, Ultrasound or a number of other imaging modalities, can be uploaded to universal servers, from where it can be accessed from anyone in any hospital connected to the network</w:t>
      </w:r>
      <w:r w:rsidR="00E47DF3">
        <w:fldChar w:fldCharType="begin" w:fldLock="1"/>
      </w:r>
      <w:r w:rsidR="0045308D">
        <w:instrText>ADDIN CSL_CITATION {"citationItems":[{"id":"ITEM-1","itemData":{"URL":"https://www.stjosephhospital.com/services/diagnostic-imaging-services/diagnostic-imaging-services","accessed":{"date-parts":[["2021","5","20"]]},"id":"ITEM-1","issued":{"date-parts":[["0"]]},"title":"Diagnostic Imaging Services - St. Joseph Hospital","type":"webpage"},"uris":["http://www.mendeley.com/documents/?uuid=1d10f876-4166-3aab-bf48-a53fa06386ab"]}],"mendeley":{"formattedCitation":"[2]","plainTextFormattedCitation":"[2]","previouslyFormattedCitation":"[2]"},"properties":{"noteIndex":0},"schema":"https://github.com/citation-style-language/schema/raw/master/csl-citation.json"}</w:instrText>
      </w:r>
      <w:r w:rsidR="00E47DF3">
        <w:fldChar w:fldCharType="separate"/>
      </w:r>
      <w:r w:rsidR="005652A0" w:rsidRPr="005652A0">
        <w:t>[2]</w:t>
      </w:r>
      <w:r w:rsidR="00E47DF3">
        <w:fldChar w:fldCharType="end"/>
      </w:r>
      <w:r>
        <w:t xml:space="preserve">. This increases the ease and speed with which a diagnosis can be made, and also eliminates the problems associated with previous methods of storing images (hard copies which could be lost or misplaced). </w:t>
      </w:r>
    </w:p>
    <w:p w:rsidR="00A26AF9" w:rsidRDefault="004C68A0" w:rsidP="00A26AF9">
      <w:pPr>
        <w:pStyle w:val="Heading3"/>
      </w:pPr>
      <w:r w:rsidRPr="008D3393">
        <w:rPr>
          <w:bCs/>
          <w:color w:val="auto"/>
          <w:szCs w:val="28"/>
        </w:rPr>
        <w:t>Aim of the project</w:t>
      </w:r>
    </w:p>
    <w:p w:rsidR="00A26AF9" w:rsidRPr="0045308D" w:rsidRDefault="004C68A0" w:rsidP="0045308D">
      <w:pPr>
        <w:pStyle w:val="Paregraph1"/>
        <w:rPr>
          <w:lang w:val="en"/>
        </w:rPr>
      </w:pPr>
      <w:r w:rsidRPr="0045308D">
        <w:rPr>
          <w:lang w:val="en"/>
        </w:rPr>
        <w:t>This project aims to provide a service to a different segment of people, specifically those who suffer from chronic diabetes, by designing a blood glucose meter connected with the Internet and thus building an integrated health system to help the target group in this research</w:t>
      </w:r>
      <w:r w:rsidR="0045308D" w:rsidRPr="0045308D">
        <w:rPr>
          <w:lang w:val="en"/>
        </w:rPr>
        <w:t>.</w:t>
      </w:r>
    </w:p>
    <w:p w:rsidR="00577E92" w:rsidRDefault="00577E92" w:rsidP="007E313E">
      <w:pPr>
        <w:pStyle w:val="Heading3"/>
      </w:pPr>
      <w:bookmarkStart w:id="10" w:name="_Toc72612131"/>
      <w:r w:rsidRPr="000E35D8">
        <w:t>Diabetes Mellitus (DM)</w:t>
      </w:r>
      <w:bookmarkEnd w:id="10"/>
    </w:p>
    <w:p w:rsidR="008D66CD" w:rsidRPr="000E35D8" w:rsidRDefault="001F316D" w:rsidP="00611945">
      <w:pPr>
        <w:pStyle w:val="Paregraph1"/>
      </w:pPr>
      <w:r w:rsidRPr="000E35D8">
        <w:t>Diabetes Mellitus (DM) is a chronic disease characterized by the body’s inefficiency in producing / metabolizing insulin</w:t>
      </w:r>
      <w:r w:rsidR="0045308D">
        <w:fldChar w:fldCharType="begin" w:fldLock="1"/>
      </w:r>
      <w:r w:rsidR="0045308D">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operties":{"noteIndex":0},"schema":"https://github.com/citation-style-language/schema/raw/master/csl-citation.json"}</w:instrText>
      </w:r>
      <w:r w:rsidR="0045308D">
        <w:fldChar w:fldCharType="separate"/>
      </w:r>
      <w:r w:rsidR="0045308D" w:rsidRPr="0045308D">
        <w:t>[3]</w:t>
      </w:r>
      <w:r w:rsidR="0045308D">
        <w:fldChar w:fldCharType="end"/>
      </w:r>
      <w:r w:rsidRPr="000E35D8">
        <w:t>. It is widely recognized as one of the biggest threats to public health today, acting as a “silent killer”. It not only seriously affects one’s quality of life, but also plays a significant role in the onset and development of other life-threatening illnesses</w:t>
      </w:r>
      <w:r w:rsidR="005A3D8B" w:rsidRPr="000E35D8">
        <w:fldChar w:fldCharType="begin" w:fldLock="1"/>
      </w:r>
      <w:r w:rsidR="0045308D">
        <w:instrText>ADDIN CSL_CITATION {"citationItems":[{"id":"ITEM-1","itemData":{"DOI":"10.1007/s40820-017-0185-x","ISSN":"21505551","abstract":"Implantable bioelectronics for analyzing physiological biomarkers has recently been recognized as a promising technique in medical treatment or diagnostics. In this study, we developed a self-powered implantable skin-like glucometer for real-time detection of blood glucose level in vivo. Based on the piezo-enzymatic-reaction coupling effect of GOx@ZnO nanowire, the device under an applied deformation can actively output piezoelectric signal containing the glucose-detecting information. No external electricity power source or battery is needed for this device, and the outputting piezoelectric voltage acts as both the biosensing signal and electricity power. A practical application of the skin-like glucometer implanted in mouse body for detecting blood glucose level has been simply demonstrated. These results provide a new technique path for diabetes prophylaxis and treatment.[Figure not available: see fulltext.].","author":[{"dropping-particle":"","family":"Zhang","given":"Wanglinhan","non-dropping-particle":"","parse-names":false,"suffix":""},{"dropping-particle":"","family":"Zhang","given":"Linlin","non-dropping-particle":"","parse-names":false,"suffix":""},{"dropping-particle":"","family":"Gao","given":"Huiling","non-dropping-particle":"","parse-names":false,"suffix":""},{"dropping-particle":"","family":"Yang","given":"Wenyan","non-dropping-particle":"","parse-names":false,"suffix":""},{"dropping-particle":"","family":"Wang","given":"Shuai","non-dropping-particle":"","parse-names":false,"suffix":""},{"dropping-particle":"","family":"Xing","given":"Lili","non-dropping-particle":"","parse-names":false,"suffix":""},{"dropping-particle":"","family":"Xue","given":"Xinyu","non-dropping-particle":"","parse-names":false,"suffix":""}],"container-title":"Nano-Micro Letters","id":"ITEM-1","issue":"2","issued":{"date-parts":[["2018"]]},"page":"1-11","publisher":"Springer Berlin Heidelberg","title":"Self-Powered Implantable Skin-Like Glucometer for Real-Time Detection of Blood Glucose Level In Vivo","type":"article-journal","volume":"10"},"uris":["http://www.mendeley.com/documents/?uuid=c240e422-4013-493e-b0cc-441af86907f2"]}],"mendeley":{"formattedCitation":"[4]","plainTextFormattedCitation":"[4]","previouslyFormattedCitation":"[3]"},"properties":{"noteIndex":0},"schema":"https://github.com/citation-style-language/schema/raw/master/csl-citation.json"}</w:instrText>
      </w:r>
      <w:r w:rsidR="005A3D8B" w:rsidRPr="000E35D8">
        <w:fldChar w:fldCharType="separate"/>
      </w:r>
      <w:r w:rsidR="0045308D" w:rsidRPr="0045308D">
        <w:t>[4]</w:t>
      </w:r>
      <w:r w:rsidR="005A3D8B" w:rsidRPr="000E35D8">
        <w:fldChar w:fldCharType="end"/>
      </w:r>
      <w:r w:rsidR="006E1474">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rsidR="006E1474">
        <w:fldChar w:fldCharType="separate"/>
      </w:r>
      <w:r w:rsidR="0045308D" w:rsidRPr="0045308D">
        <w:t>[5]</w:t>
      </w:r>
      <w:r w:rsidR="006E1474">
        <w:fldChar w:fldCharType="end"/>
      </w:r>
      <w:r w:rsidRPr="000E35D8">
        <w:t>.  </w:t>
      </w:r>
    </w:p>
    <w:p w:rsidR="005A3D8B" w:rsidRPr="005A3D8B" w:rsidRDefault="005A3D8B" w:rsidP="005A3D8B">
      <w:pPr>
        <w:pStyle w:val="Chapter"/>
      </w:pPr>
    </w:p>
    <w:p w:rsidR="008D66CD" w:rsidRPr="00D8255B" w:rsidRDefault="009E20D2" w:rsidP="007E313E">
      <w:pPr>
        <w:pStyle w:val="Heading3"/>
      </w:pPr>
      <w:bookmarkStart w:id="11" w:name="_Toc72612132"/>
      <w:r w:rsidRPr="00D8255B">
        <w:t>Blood Glucose Measurement</w:t>
      </w:r>
      <w:bookmarkEnd w:id="11"/>
    </w:p>
    <w:p w:rsidR="006A262B" w:rsidRDefault="009E20D2" w:rsidP="006D5818">
      <w:pPr>
        <w:pStyle w:val="TableofFigures"/>
        <w:rPr>
          <w:lang w:val="en"/>
        </w:rPr>
      </w:pPr>
      <w:r w:rsidRPr="000E35D8">
        <w:rPr>
          <w:rStyle w:val="Paregraph1Char"/>
        </w:rPr>
        <w:t xml:space="preserve">Using to blood glucose </w:t>
      </w:r>
      <w:r w:rsidR="001F316D" w:rsidRPr="000E35D8">
        <w:rPr>
          <w:rStyle w:val="Paregraph1Char"/>
        </w:rPr>
        <w:t xml:space="preserve">measurement, there are two </w:t>
      </w:r>
      <w:r w:rsidRPr="000E35D8">
        <w:rPr>
          <w:rStyle w:val="Paregraph1Char"/>
        </w:rPr>
        <w:t>methods</w:t>
      </w:r>
      <w:r w:rsidR="001F316D" w:rsidRPr="000E35D8">
        <w:rPr>
          <w:rStyle w:val="Paregraph1Char"/>
        </w:rPr>
        <w:t xml:space="preserve"> to measurement blood glucose saturation</w:t>
      </w:r>
      <w:r w:rsidR="00541110" w:rsidRPr="000E35D8">
        <w:rPr>
          <w:rStyle w:val="Paregraph1Char"/>
        </w:rPr>
        <w:t xml:space="preserve">, the </w:t>
      </w:r>
      <w:r w:rsidR="00814BF9" w:rsidRPr="000E35D8">
        <w:rPr>
          <w:rStyle w:val="Paregraph1Char"/>
        </w:rPr>
        <w:t xml:space="preserve">invasive and </w:t>
      </w:r>
      <w:r w:rsidR="00724896" w:rsidRPr="000E35D8">
        <w:rPr>
          <w:rStyle w:val="Paregraph1Char"/>
        </w:rPr>
        <w:t>non-invasive methods</w:t>
      </w:r>
      <w:r w:rsidR="00724896">
        <w:rPr>
          <w:lang w:val="en"/>
        </w:rPr>
        <w:t xml:space="preserve">. </w:t>
      </w:r>
      <w:r w:rsidR="00DD20A1">
        <w:rPr>
          <w:lang w:val="en"/>
        </w:rPr>
        <w:fldChar w:fldCharType="begin"/>
      </w:r>
      <w:r w:rsidR="00DD20A1">
        <w:rPr>
          <w:lang w:val="en"/>
        </w:rPr>
        <w:instrText xml:space="preserve"> REF _Ref72598653 \h </w:instrText>
      </w:r>
      <w:r w:rsidR="00DD20A1">
        <w:rPr>
          <w:lang w:val="en"/>
        </w:rPr>
      </w:r>
      <w:r w:rsidR="00DD20A1">
        <w:rPr>
          <w:lang w:val="en"/>
        </w:rPr>
        <w:fldChar w:fldCharType="separate"/>
      </w:r>
      <w:r w:rsidR="00B45C95">
        <w:t xml:space="preserve">Figure </w:t>
      </w:r>
      <w:r w:rsidR="00B45C95">
        <w:rPr>
          <w:cs/>
        </w:rPr>
        <w:t>‎</w:t>
      </w:r>
      <w:r w:rsidR="00B45C95">
        <w:t>1.5.1:1</w:t>
      </w:r>
      <w:r w:rsidR="00DD20A1">
        <w:rPr>
          <w:lang w:val="en"/>
        </w:rPr>
        <w:fldChar w:fldCharType="end"/>
      </w:r>
      <w:r w:rsidR="006A262B">
        <w:rPr>
          <w:lang w:val="en"/>
        </w:rPr>
        <w:t xml:space="preserve"> </w:t>
      </w:r>
      <w:r w:rsidR="00D04804" w:rsidRPr="00D04804">
        <w:rPr>
          <w:lang w:val="en"/>
        </w:rPr>
        <w:t>illu</w:t>
      </w:r>
      <w:r w:rsidR="00D04804">
        <w:rPr>
          <w:lang w:val="en"/>
        </w:rPr>
        <w:t xml:space="preserve">strates the overall concept to </w:t>
      </w:r>
      <w:r w:rsidR="00D04804" w:rsidRPr="00D04804">
        <w:rPr>
          <w:lang w:val="en"/>
        </w:rPr>
        <w:t>glucose measurement</w:t>
      </w:r>
      <w:r w:rsidR="00D04804">
        <w:rPr>
          <w:lang w:val="en"/>
        </w:rPr>
        <w:t xml:space="preserve"> </w:t>
      </w:r>
      <w:r w:rsidR="006A262B">
        <w:rPr>
          <w:lang w:val="en"/>
        </w:rPr>
        <w:t>methods</w:t>
      </w:r>
      <w:r w:rsidR="00D04804">
        <w:rPr>
          <w:lang w:val="en"/>
        </w:rPr>
        <w:t>.</w:t>
      </w:r>
    </w:p>
    <w:p w:rsidR="00D04804" w:rsidRDefault="00814BF9" w:rsidP="006D5818">
      <w:pPr>
        <w:pStyle w:val="TableofFigures"/>
      </w:pPr>
      <w:r w:rsidRPr="00E515B5">
        <w:drawing>
          <wp:inline distT="0" distB="0" distL="0" distR="0" wp14:anchorId="7BC681A2" wp14:editId="096813A6">
            <wp:extent cx="4524375" cy="3257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4375" cy="3257550"/>
                    </a:xfrm>
                    <a:prstGeom prst="rect">
                      <a:avLst/>
                    </a:prstGeom>
                    <a:noFill/>
                    <a:ln>
                      <a:noFill/>
                    </a:ln>
                  </pic:spPr>
                </pic:pic>
              </a:graphicData>
            </a:graphic>
          </wp:inline>
        </w:drawing>
      </w:r>
    </w:p>
    <w:p w:rsidR="00D04804" w:rsidRDefault="00DD20A1" w:rsidP="00B92359">
      <w:pPr>
        <w:pStyle w:val="Caption"/>
      </w:pPr>
      <w:bookmarkStart w:id="12" w:name="_Ref72598653"/>
      <w:bookmarkStart w:id="13" w:name="_Toc72611920"/>
      <w:r w:rsidRPr="00A26AF9">
        <w:t xml:space="preserve">Figure </w:t>
      </w:r>
      <w:fldSimple w:instr=" STYLEREF 4 \s ">
        <w:r w:rsidR="00B45C95" w:rsidRPr="00A26AF9">
          <w:rPr>
            <w:cs/>
          </w:rPr>
          <w:t>‎</w:t>
        </w:r>
        <w:r w:rsidR="00B45C95" w:rsidRPr="00A26AF9">
          <w:t>1.5.1</w:t>
        </w:r>
      </w:fldSimple>
      <w:r w:rsidR="00760A04" w:rsidRPr="00A26AF9">
        <w:t>:</w:t>
      </w:r>
      <w:fldSimple w:instr=" SEQ Figure \* ARABIC \s 4 ">
        <w:r w:rsidR="00B45C95" w:rsidRPr="00A26AF9">
          <w:t>1</w:t>
        </w:r>
      </w:fldSimple>
      <w:bookmarkEnd w:id="12"/>
      <w:r>
        <w:t xml:space="preserve"> </w:t>
      </w:r>
      <w:r w:rsidRPr="00F62F0F">
        <w:t>Blood Glucose Measurement Methods[2]</w:t>
      </w:r>
      <w:bookmarkEnd w:id="13"/>
    </w:p>
    <w:p w:rsidR="006A262B" w:rsidRDefault="006A262B" w:rsidP="006A262B"/>
    <w:p w:rsidR="00B22004" w:rsidRDefault="00B22004" w:rsidP="00B22004">
      <w:pPr>
        <w:pStyle w:val="Heading4"/>
      </w:pPr>
      <w:r>
        <w:t>Invasive Method</w:t>
      </w:r>
    </w:p>
    <w:p w:rsidR="00B22004" w:rsidRDefault="00B22004" w:rsidP="00B22004">
      <w:pPr>
        <w:pStyle w:val="Paregraph1"/>
      </w:pPr>
      <w:r w:rsidRPr="00B22004">
        <w:t>the invasive method done by using the needle to prick the finger and get the blood out, and then placed the blood sample onto the test strip</w:t>
      </w:r>
      <w:r w:rsidR="00DB3826">
        <w:t>.</w:t>
      </w:r>
    </w:p>
    <w:p w:rsidR="00DB3826" w:rsidRDefault="00D7377D" w:rsidP="00D7377D">
      <w:pPr>
        <w:pStyle w:val="Heading4"/>
      </w:pPr>
      <w:r>
        <w:t>Non-Invasive Method</w:t>
      </w:r>
    </w:p>
    <w:p w:rsidR="00D7377D" w:rsidRPr="00D7377D" w:rsidRDefault="00D7377D" w:rsidP="00D7377D">
      <w:bookmarkStart w:id="14" w:name="_GoBack"/>
      <w:bookmarkEnd w:id="14"/>
    </w:p>
    <w:p w:rsidR="00541110" w:rsidRDefault="006034B6" w:rsidP="007E313E">
      <w:pPr>
        <w:pStyle w:val="Heading3"/>
      </w:pPr>
      <w:bookmarkStart w:id="15" w:name="_Toc72612133"/>
      <w:r>
        <w:t xml:space="preserve">Blood </w:t>
      </w:r>
      <w:r w:rsidR="00541110">
        <w:t>Gluco</w:t>
      </w:r>
      <w:r>
        <w:t xml:space="preserve">se </w:t>
      </w:r>
      <w:r w:rsidR="00577E92">
        <w:t>Meter</w:t>
      </w:r>
      <w:r w:rsidR="00541110">
        <w:t xml:space="preserve"> </w:t>
      </w:r>
      <w:r>
        <w:t>Invasive Method</w:t>
      </w:r>
      <w:bookmarkEnd w:id="15"/>
    </w:p>
    <w:p w:rsidR="00C1339F" w:rsidRDefault="00541110" w:rsidP="00611945">
      <w:pPr>
        <w:pStyle w:val="Paregraph1"/>
      </w:pPr>
      <w:r>
        <w:t>A glucose meter is a medical device used to determine the concentration of glucose in the solution. The glucose concentration is measured in units of milligram per decilitre (mg/dl) or millimole per litre (mmol/L), depending on the different regions</w:t>
      </w:r>
      <w:r w:rsidR="00643EDA">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643EDA">
        <w:fldChar w:fldCharType="separate"/>
      </w:r>
      <w:r w:rsidR="0045308D" w:rsidRPr="0045308D">
        <w:t>[6]</w:t>
      </w:r>
      <w:r w:rsidR="00643EDA">
        <w:fldChar w:fldCharType="end"/>
      </w:r>
      <w:r>
        <w:t>.</w:t>
      </w:r>
    </w:p>
    <w:p w:rsidR="0078071A" w:rsidRDefault="0078071A" w:rsidP="00611945">
      <w:pPr>
        <w:pStyle w:val="Paregraph1"/>
      </w:pPr>
      <w:r>
        <w:t>The purpose of this de</w:t>
      </w:r>
      <w:r w:rsidR="00577E92">
        <w:t>vice</w:t>
      </w:r>
      <w:r w:rsidRPr="00F47646">
        <w:t xml:space="preserve"> is to measure biological signal and transmitit via Internet to use it in various aplications</w:t>
      </w:r>
      <w:r w:rsidR="00577E92">
        <w:t>.</w:t>
      </w:r>
    </w:p>
    <w:p w:rsidR="009358F2" w:rsidRDefault="009358F2" w:rsidP="007E313E">
      <w:pPr>
        <w:pStyle w:val="Heading3"/>
      </w:pPr>
      <w:bookmarkStart w:id="16" w:name="_Toc72612134"/>
      <w:r>
        <w:t>The p</w:t>
      </w:r>
      <w:r w:rsidRPr="009358F2">
        <w:t>rinciple of</w:t>
      </w:r>
      <w:r w:rsidR="00577E92">
        <w:t xml:space="preserve"> Invasive Glucose M</w:t>
      </w:r>
      <w:r w:rsidRPr="009358F2">
        <w:t>easurement</w:t>
      </w:r>
      <w:bookmarkEnd w:id="16"/>
    </w:p>
    <w:p w:rsidR="007E4A0E" w:rsidRDefault="007E4A0E" w:rsidP="00611945">
      <w:pPr>
        <w:pStyle w:val="Paregraph1"/>
      </w:pPr>
      <w:r w:rsidRPr="000E35D8">
        <w:rPr>
          <w:rStyle w:val="Paregraph1Char"/>
        </w:rPr>
        <w:t>Most glucose meters are based on electrochemical technology. They use electrochemical test strips to perform the measurement. A small drop of the solution to be tested is placed on a disposable test strip that the glucose meter uses for the glucose measurement. The two most common methods used in electrochemical measurement of</w:t>
      </w:r>
      <w:r>
        <w:t xml:space="preserve"> glucose are the Colorimetric method (Non Invasive Method) and the Amperometric (Invasive Method) method</w:t>
      </w:r>
      <w:r w:rsidR="00AF16F5">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AF16F5">
        <w:fldChar w:fldCharType="separate"/>
      </w:r>
      <w:r w:rsidR="0045308D" w:rsidRPr="0045308D">
        <w:t>[6]</w:t>
      </w:r>
      <w:r w:rsidR="00AF16F5">
        <w:fldChar w:fldCharType="end"/>
      </w:r>
      <w:r>
        <w:t>.</w:t>
      </w:r>
    </w:p>
    <w:p w:rsidR="007E4A0E" w:rsidRDefault="00AF16F5" w:rsidP="000E35D8">
      <w:pPr>
        <w:pStyle w:val="Heading4"/>
      </w:pPr>
      <w:bookmarkStart w:id="17" w:name="_Toc72612135"/>
      <w:r>
        <w:t>Colorimetric Method</w:t>
      </w:r>
      <w:bookmarkEnd w:id="17"/>
    </w:p>
    <w:p w:rsidR="00AF16F5" w:rsidRDefault="00AF16F5" w:rsidP="00611945">
      <w:pPr>
        <w:pStyle w:val="Paregraph1"/>
      </w:pPr>
      <w:r>
        <w:t>In this method, the typical sensors such as LEDs or photo sensors form the analog interface. These sensors are followed by a Transimpedance Amplifier (TIA) for the glucose concentration measurement in the solution. The Color Reflectance principle is used in this method to sense the color intensity in the reaction layer of the test strip by the photometry. The glucose meter generates a numerical value, that is a measurement of the glucose concentration present in the solution</w:t>
      </w:r>
      <w:r>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fldChar w:fldCharType="separate"/>
      </w:r>
      <w:r w:rsidR="0045308D" w:rsidRPr="0045308D">
        <w:t>[6]</w:t>
      </w:r>
      <w:r>
        <w:fldChar w:fldCharType="end"/>
      </w:r>
      <w:r w:rsidR="00FC3F2E">
        <w:fldChar w:fldCharType="begin" w:fldLock="1"/>
      </w:r>
      <w:r w:rsidR="0045308D">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[6]"},"properties":{"noteIndex":0},"schema":"https://github.com/citation-style-language/schema/raw/master/csl-citation.json"}</w:instrText>
      </w:r>
      <w:r w:rsidR="00FC3F2E">
        <w:fldChar w:fldCharType="separate"/>
      </w:r>
      <w:r w:rsidR="0045308D" w:rsidRPr="0045308D">
        <w:t>[7]</w:t>
      </w:r>
      <w:r w:rsidR="00FC3F2E">
        <w:fldChar w:fldCharType="end"/>
      </w:r>
      <w:r>
        <w:t>.</w:t>
      </w:r>
    </w:p>
    <w:p w:rsidR="00AF16F5" w:rsidRDefault="00AF16F5" w:rsidP="000E35D8">
      <w:pPr>
        <w:pStyle w:val="Heading4"/>
      </w:pPr>
      <w:bookmarkStart w:id="18" w:name="_Toc72612136"/>
      <w:r>
        <w:t>Amperometric Method</w:t>
      </w:r>
      <w:bookmarkEnd w:id="18"/>
    </w:p>
    <w:p w:rsidR="003069BA" w:rsidRDefault="00AF16F5" w:rsidP="00611945">
      <w:pPr>
        <w:pStyle w:val="Paregraph1"/>
        <w:sectPr w:rsidR="003069BA" w:rsidSect="005874A4">
          <w:pgSz w:w="11906" w:h="16838" w:code="9"/>
          <w:pgMar w:top="1701" w:right="1418" w:bottom="1701" w:left="1418" w:header="851" w:footer="851" w:gutter="0"/>
          <w:pgNumType w:start="1"/>
          <w:cols w:space="708"/>
          <w:titlePg/>
          <w:docGrid w:linePitch="360"/>
        </w:sectPr>
      </w:pPr>
      <w:r>
        <w:t>In this method, the electrochemical test strip contains a capillary that is used to draw in the solution placed at one end of the test strip. The test strip also contains an enzyme electrode containing a reagent such as Glucose Oxidase. Glucose undergoes a chemical reaction in the presence of enzymes and electrons are produced during the chemical reaction</w:t>
      </w:r>
      <w:r w:rsidR="0041642F">
        <w:fldChar w:fldCharType="begin" w:fldLock="1"/>
      </w:r>
      <w:r w:rsidR="0045308D">
        <w:instrText>ADDIN CSL_CITATION {"citationItems":[{"id":"ITEM-1","itemData":{"DOI":"10.3390/bios8020029","ISSN":"20796374","PMID":"29587374","abstract":"The increasing environmental pollution with particular reference to emerging contaminants, toxic heavy elements, and other hazardous agents is a serious concern worldwide. Considering this global issue, there is an urgent need to design and develop strategic measuring techniques with higher efficacy and precision to detect a broader spectrum of numerous contaminants. The development of precise instruments can further help in real-time and in-process monitoring of the generation and release of environmental pollutants from different industrial sectors. Moreover, real-time monitoring can also reduce the excessive consumption of several harsh chemicals and reagents with an added advantage of on-site determination of contaminant composition prior to discharge into the environment. With key scientific advances, electrochemical biosensors have gained considerable attention to solve this problem. Electrochemical biosensors can be an excellent fit as an analytical tool for monitoring programs to implement legislation. Herein, we reviewed the current trends in the use of electrochemical biosensors as novel tools to detect various contaminant types including toxic heavy elements. A particular emphasis was given to screen-printed electrodes, nanowire sensors, and paper-based biosensors and their role in the pollution detection processes. Towards the end, the work is wrapped up with concluding remarks and future perspectives. In summary, electrochemical biosensors and related areas such as bioelectronics, and (bio)-nanotechnology seem to be growing areas that will have a marked influence on the development of new bio-sensing strategies in future studies.","author":[{"dropping-particle":"","family":"Hernandez-Vargas","given":"Gustavo","non-dropping-particle":"","parse-names":false,"suffix":""},{"dropping-particle":"","family":"Sosa-Hernández","given":"Juan Eduardo","non-dropping-particle":"","parse-names":false,"suffix":""},{"dropping-particle":"","family":"Saldarriaga-Hernandez","given":"Sara","non-dropping-particle":"","parse-names":false,"suffix":""},{"dropping-particle":"","family":"Villalba-Rodríguez","given":"Angel M.","non-dropping-particle":"","parse-names":false,"suffix":""},{"dropping-particle":"","family":"Parra-Saldivar","given":"Roberto","non-dropping-particle":"","parse-names":false,"suffix":""},{"dropping-particle":"","family":"Iqbal","given":"Hafiz M.N.","non-dropping-particle":"","parse-names":false,"suffix":""}],"container-title":"Biosensors","id":"ITEM-1","issue":"2","issued":{"date-parts":[["2018"]]},"page":"1-21","title":"Electrochemical biosensors: A solution to pollution detection with reference to environmental contaminants","type":"article-journal","volume":"8"},"uris":["http://www.mendeley.com/documents/?uuid=6a73d5cf-ecdf-49bb-9b94-d6d6a7cfc2ad"]}],"mendeley":{"formattedCitation":"[8]","plainTextFormattedCitation":"[8]","previouslyFormattedCitation":"[7]"},"properties":{"noteIndex":0},"schema":"https://github.com/citation-style-language/schema/raw/master/csl-citation.json"}</w:instrText>
      </w:r>
      <w:r w:rsidR="0041642F">
        <w:fldChar w:fldCharType="separate"/>
      </w:r>
      <w:r w:rsidR="0045308D" w:rsidRPr="0045308D">
        <w:t>[8]</w:t>
      </w:r>
      <w:r w:rsidR="0041642F">
        <w:fldChar w:fldCharType="end"/>
      </w:r>
      <w:r>
        <w:t>. These electrons (i.e., the charge passing through the electrode) are measured and this is proportional to the concentration of glucose in the solution. An ambient temperature measurement is also made in order to compensate for the effect of temperature on the rate of the reaction</w:t>
      </w:r>
      <w:r>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fldChar w:fldCharType="separate"/>
      </w:r>
      <w:r w:rsidR="0045308D" w:rsidRPr="0045308D">
        <w:t>[6]</w:t>
      </w:r>
      <w:r>
        <w:fldChar w:fldCharType="end"/>
      </w:r>
      <w:r w:rsidR="00FC3F2E">
        <w:fldChar w:fldCharType="begin" w:fldLock="1"/>
      </w:r>
      <w:r w:rsidR="0045308D">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[6]"},"properties":{"noteIndex":0},"schema":"https://github.com/citation-style-language/schema/raw/master/csl-citation.json"}</w:instrText>
      </w:r>
      <w:r w:rsidR="00FC3F2E">
        <w:fldChar w:fldCharType="separate"/>
      </w:r>
      <w:r w:rsidR="0045308D" w:rsidRPr="0045308D">
        <w:t>[7]</w:t>
      </w:r>
      <w:r w:rsidR="00FC3F2E">
        <w:fldChar w:fldCharType="end"/>
      </w:r>
      <w:r w:rsidR="003069BA">
        <w:t>.</w:t>
      </w:r>
    </w:p>
    <w:p w:rsidR="00791D8C" w:rsidRDefault="00791D8C" w:rsidP="003069BA">
      <w:pPr>
        <w:pStyle w:val="Style2"/>
        <w:jc w:val="left"/>
      </w:pPr>
    </w:p>
    <w:p w:rsidR="00791D8C" w:rsidRPr="003069BA" w:rsidRDefault="00791D8C" w:rsidP="008D242D">
      <w:pPr>
        <w:pStyle w:val="Chapterheader"/>
      </w:pPr>
      <w:bookmarkStart w:id="19" w:name="_Toc72612137"/>
      <w:bookmarkEnd w:id="19"/>
    </w:p>
    <w:p w:rsidR="00D50A3B" w:rsidRDefault="00954E45" w:rsidP="007E313E">
      <w:pPr>
        <w:pStyle w:val="Heading3"/>
      </w:pPr>
      <w:bookmarkStart w:id="20" w:name="_Toc72612138"/>
      <w:r>
        <w:t xml:space="preserve">Statement of </w:t>
      </w:r>
      <w:r w:rsidR="00F52689">
        <w:t xml:space="preserve"> </w:t>
      </w:r>
      <w:r>
        <w:t>Problem and Methodology of Solution</w:t>
      </w:r>
      <w:bookmarkEnd w:id="20"/>
    </w:p>
    <w:p w:rsidR="00165B5C" w:rsidRDefault="00165B5C" w:rsidP="00611945">
      <w:pPr>
        <w:pStyle w:val="Paregraph1"/>
      </w:pPr>
      <w:r w:rsidRPr="00165B5C">
        <w:t>This chapter will outline the technical objective of the project and provide the theoretical and technical knowledge related to the development of the final design for the IGMSI</w:t>
      </w:r>
      <w:r w:rsidR="0003192F">
        <w:t xml:space="preserve"> decice</w:t>
      </w:r>
      <w:r w:rsidRPr="00165B5C">
        <w:t xml:space="preserve">. Tools and programs essential in developing the final solution are also discussed to give the reader practical knowledge regarding the </w:t>
      </w:r>
      <w:r w:rsidR="0003192F" w:rsidRPr="00165B5C">
        <w:t>IGMSI</w:t>
      </w:r>
      <w:r w:rsidRPr="00165B5C">
        <w:t xml:space="preserve"> design process (detailed in the following chapters).</w:t>
      </w:r>
    </w:p>
    <w:p w:rsidR="00954E45" w:rsidRDefault="00954E45" w:rsidP="00165B5C">
      <w:pPr>
        <w:pStyle w:val="Heading4"/>
      </w:pPr>
      <w:bookmarkStart w:id="21" w:name="_Toc72612139"/>
      <w:r>
        <w:t>Problem Statement</w:t>
      </w:r>
      <w:bookmarkEnd w:id="21"/>
    </w:p>
    <w:p w:rsidR="00CD0979" w:rsidRDefault="005A628B" w:rsidP="00611945">
      <w:pPr>
        <w:pStyle w:val="Paregraph1"/>
      </w:pPr>
      <w:r w:rsidRPr="005A628B">
        <w:rPr>
          <w:rStyle w:val="Paregraph1Char"/>
        </w:rPr>
        <w:t>For simplicity the design objective for this search can be broken down into three categories:biosenser desi</w:t>
      </w:r>
      <w:r w:rsidR="00165B5C">
        <w:rPr>
          <w:rStyle w:val="Paregraph1Char"/>
        </w:rPr>
        <w:t xml:space="preserve">gn, handling </w:t>
      </w:r>
      <w:r w:rsidRPr="005A628B">
        <w:rPr>
          <w:rStyle w:val="Paregraph1Char"/>
        </w:rPr>
        <w:t xml:space="preserve"> the  microcontroller with biosensor signal, and send data to the telegram</w:t>
      </w:r>
      <w:r w:rsidR="00165B5C" w:rsidRPr="00165B5C">
        <w:rPr>
          <w:rStyle w:val="Paregraph1Char"/>
        </w:rPr>
        <w:t xml:space="preserve"> </w:t>
      </w:r>
      <w:r w:rsidR="00165B5C" w:rsidRPr="005A628B">
        <w:rPr>
          <w:rStyle w:val="Paregraph1Char"/>
        </w:rPr>
        <w:t>application</w:t>
      </w:r>
      <w:r w:rsidRPr="005A628B">
        <w:rPr>
          <w:rStyle w:val="Paregraph1Char"/>
        </w:rPr>
        <w:t xml:space="preserve"> and thingspeak cloud</w:t>
      </w:r>
      <w:r w:rsidR="0003192F">
        <w:t>.</w:t>
      </w:r>
    </w:p>
    <w:p w:rsidR="00E7572C" w:rsidRDefault="00E7572C" w:rsidP="00F52689">
      <w:pPr>
        <w:pStyle w:val="Heading4"/>
      </w:pPr>
      <w:bookmarkStart w:id="22" w:name="_Toc72612140"/>
      <w:r>
        <w:t>Solution Methodology</w:t>
      </w:r>
      <w:r w:rsidR="00C1774D">
        <w:t>:</w:t>
      </w:r>
      <w:bookmarkEnd w:id="22"/>
    </w:p>
    <w:p w:rsidR="00335914" w:rsidRPr="00335914" w:rsidRDefault="00E44CD0" w:rsidP="00611945">
      <w:pPr>
        <w:pStyle w:val="Paregraph1"/>
      </w:pPr>
      <w:r w:rsidRPr="00E44CD0">
        <w:t>For biosensor design,we used “oncall” test strip</w:t>
      </w:r>
      <w:r w:rsidR="00D052BA">
        <w:t>. T</w:t>
      </w:r>
      <w:r w:rsidRPr="00E44CD0">
        <w:t>o handling test strip with microcontroller need to use transducer to amplification the reaction current and filtering</w:t>
      </w:r>
      <w:r w:rsidR="006D11E2">
        <w:t xml:space="preserve"> then convert to the voltage the</w:t>
      </w:r>
      <w:r w:rsidRPr="00E44CD0">
        <w:t>n send to A/D microcontroller to sampling voltage and measure the glucose indep</w:t>
      </w:r>
      <w:r w:rsidR="006D11E2">
        <w:t>endent on the voltage amplitude. Figure 2.1.2:1 Show</w:t>
      </w:r>
      <w:r w:rsidR="0056164C">
        <w:t>s</w:t>
      </w:r>
      <w:r w:rsidR="006D11E2">
        <w:t xml:space="preserve"> how the </w:t>
      </w:r>
      <w:r w:rsidR="00DA7F3A">
        <w:t>working electrode</w:t>
      </w:r>
      <w:r w:rsidR="0056164C">
        <w:t xml:space="preserve"> in </w:t>
      </w:r>
      <w:r w:rsidR="0056164C" w:rsidRPr="0056164C">
        <w:t>disposable</w:t>
      </w:r>
      <w:r w:rsidR="0056164C">
        <w:t xml:space="preserve"> strip connect </w:t>
      </w:r>
      <w:r w:rsidR="00DA7F3A">
        <w:t>with transducer</w:t>
      </w:r>
      <w:r w:rsidR="0056164C">
        <w:t xml:space="preserve"> </w:t>
      </w:r>
      <w:r w:rsidR="00DA7F3A">
        <w:t>.</w:t>
      </w:r>
    </w:p>
    <w:p w:rsidR="00165B5C" w:rsidRDefault="003935FE" w:rsidP="00611945">
      <w:pPr>
        <w:pStyle w:val="Paregraph1"/>
      </w:pPr>
      <w:r>
        <w:br w:type="page"/>
      </w:r>
      <w:r w:rsidR="006D11E2">
        <mc:AlternateContent>
          <mc:Choice Requires="wps">
            <w:drawing>
              <wp:anchor distT="0" distB="0" distL="114300" distR="114300" simplePos="0" relativeHeight="251758592" behindDoc="0" locked="0" layoutInCell="1" allowOverlap="1" wp14:anchorId="78C67B14" wp14:editId="716C9BCF">
                <wp:simplePos x="0" y="0"/>
                <wp:positionH relativeFrom="column">
                  <wp:posOffset>1433195</wp:posOffset>
                </wp:positionH>
                <wp:positionV relativeFrom="paragraph">
                  <wp:posOffset>1653540</wp:posOffset>
                </wp:positionV>
                <wp:extent cx="914400" cy="628650"/>
                <wp:effectExtent l="0" t="0" r="8255" b="0"/>
                <wp:wrapNone/>
                <wp:docPr id="33" name="Text Box 33"/>
                <wp:cNvGraphicFramePr/>
                <a:graphic xmlns:a="http://schemas.openxmlformats.org/drawingml/2006/main">
                  <a:graphicData uri="http://schemas.microsoft.com/office/word/2010/wordprocessingShape">
                    <wps:wsp>
                      <wps:cNvSpPr txBox="1"/>
                      <wps:spPr>
                        <a:xfrm>
                          <a:off x="0" y="0"/>
                          <a:ext cx="914400" cy="628650"/>
                        </a:xfrm>
                        <a:prstGeom prst="rect">
                          <a:avLst/>
                        </a:prstGeom>
                        <a:solidFill>
                          <a:schemeClr val="lt1"/>
                        </a:solidFill>
                        <a:ln w="6350">
                          <a:noFill/>
                        </a:ln>
                      </wps:spPr>
                      <wps:txbx>
                        <w:txbxContent>
                          <w:p w:rsidR="007400CB" w:rsidRPr="00DA7F3A" w:rsidRDefault="007400CB" w:rsidP="006D11E2">
                            <w:pPr>
                              <w:spacing w:line="240" w:lineRule="auto"/>
                              <w:rPr>
                                <w:rFonts w:asciiTheme="majorBidi" w:hAnsiTheme="majorBidi" w:cstheme="majorBidi"/>
                                <w:b/>
                                <w:bCs/>
                                <w:sz w:val="24"/>
                                <w:szCs w:val="24"/>
                              </w:rPr>
                            </w:pPr>
                            <w:r w:rsidRPr="00DA7F3A">
                              <w:rPr>
                                <w:rFonts w:asciiTheme="majorBidi" w:hAnsiTheme="majorBidi" w:cstheme="majorBidi"/>
                                <w:b/>
                                <w:bCs/>
                                <w:sz w:val="24"/>
                                <w:szCs w:val="24"/>
                              </w:rPr>
                              <w:t>Working</w:t>
                            </w:r>
                          </w:p>
                          <w:p w:rsidR="007400CB" w:rsidRPr="00DA7F3A" w:rsidRDefault="007400CB" w:rsidP="006D11E2">
                            <w:pPr>
                              <w:spacing w:line="240" w:lineRule="auto"/>
                              <w:rPr>
                                <w:rFonts w:asciiTheme="majorBidi" w:hAnsiTheme="majorBidi" w:cstheme="majorBidi"/>
                                <w:b/>
                                <w:bCs/>
                                <w:sz w:val="28"/>
                                <w:szCs w:val="28"/>
                              </w:rPr>
                            </w:pPr>
                            <w:r w:rsidRPr="00DA7F3A">
                              <w:rPr>
                                <w:rFonts w:asciiTheme="majorBidi" w:hAnsiTheme="majorBidi" w:cstheme="majorBidi"/>
                                <w:b/>
                                <w:bCs/>
                                <w:sz w:val="24"/>
                                <w:szCs w:val="24"/>
                              </w:rPr>
                              <w:t xml:space="preserve"> electrode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C67B14" id="_x0000_t202" coordsize="21600,21600" o:spt="202" path="m,l,21600r21600,l21600,xe">
                <v:stroke joinstyle="miter"/>
                <v:path gradientshapeok="t" o:connecttype="rect"/>
              </v:shapetype>
              <v:shape id="Text Box 33" o:spid="_x0000_s1026" type="#_x0000_t202" style="position:absolute;margin-left:112.85pt;margin-top:130.2pt;width:1in;height:49.5pt;z-index:251758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" fillcolor="white [3201]" stroked="f" strokeweight=".5pt">
                <v:textbox>
                  <w:txbxContent>
                    <w:p w:rsidR="007400CB" w:rsidRPr="00DA7F3A" w:rsidRDefault="007400CB" w:rsidP="006D11E2">
                      <w:pPr>
                        <w:spacing w:line="240" w:lineRule="auto"/>
                        <w:rPr>
                          <w:rFonts w:asciiTheme="majorBidi" w:hAnsiTheme="majorBidi" w:cstheme="majorBidi"/>
                          <w:b/>
                          <w:bCs/>
                          <w:sz w:val="24"/>
                          <w:szCs w:val="24"/>
                        </w:rPr>
                      </w:pPr>
                      <w:r w:rsidRPr="00DA7F3A">
                        <w:rPr>
                          <w:rFonts w:asciiTheme="majorBidi" w:hAnsiTheme="majorBidi" w:cstheme="majorBidi"/>
                          <w:b/>
                          <w:bCs/>
                          <w:sz w:val="24"/>
                          <w:szCs w:val="24"/>
                        </w:rPr>
                        <w:t>Working</w:t>
                      </w:r>
                    </w:p>
                    <w:p w:rsidR="007400CB" w:rsidRPr="00DA7F3A" w:rsidRDefault="007400CB" w:rsidP="006D11E2">
                      <w:pPr>
                        <w:spacing w:line="240" w:lineRule="auto"/>
                        <w:rPr>
                          <w:rFonts w:asciiTheme="majorBidi" w:hAnsiTheme="majorBidi" w:cstheme="majorBidi"/>
                          <w:b/>
                          <w:bCs/>
                          <w:sz w:val="28"/>
                          <w:szCs w:val="28"/>
                        </w:rPr>
                      </w:pPr>
                      <w:r w:rsidRPr="00DA7F3A">
                        <w:rPr>
                          <w:rFonts w:asciiTheme="majorBidi" w:hAnsiTheme="majorBidi" w:cstheme="majorBidi"/>
                          <w:b/>
                          <w:bCs/>
                          <w:sz w:val="24"/>
                          <w:szCs w:val="24"/>
                        </w:rPr>
                        <w:t xml:space="preserve"> electrode</w:t>
                      </w:r>
                    </w:p>
                  </w:txbxContent>
                </v:textbox>
              </v:shape>
            </w:pict>
          </mc:Fallback>
        </mc:AlternateContent>
      </w:r>
      <w:r>
        <w:drawing>
          <wp:inline distT="0" distB="0" distL="0" distR="0" wp14:anchorId="6EA2439D" wp14:editId="6208E222">
            <wp:extent cx="5759450" cy="3907790"/>
            <wp:effectExtent l="171450" t="171450" r="165100" b="1689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907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35914" w:rsidRDefault="00335914" w:rsidP="00611945">
      <w:pPr>
        <w:pStyle w:val="Paregraph1"/>
        <w:rPr>
          <w:rFonts w:ascii="Times New Roman" w:hAnsi="Times New Roman" w:cs="Times New Roman"/>
          <w:szCs w:val="28"/>
        </w:rPr>
      </w:pPr>
      <w:r w:rsidRPr="00335914">
        <w:t xml:space="preserve">In This search we coudnot building transducer because </w:t>
      </w:r>
      <w:r w:rsidRPr="00335914">
        <w:rPr>
          <w:rStyle w:val="jlqj4b"/>
        </w:rPr>
        <w:t>shortage of time</w:t>
      </w:r>
      <w:r>
        <w:rPr>
          <w:rStyle w:val="jlqj4b"/>
        </w:rPr>
        <w:t xml:space="preserve"> so we will illustrate about transducer in </w:t>
      </w:r>
      <w:r w:rsidRPr="00335914">
        <w:rPr>
          <w:rFonts w:ascii="Times New Roman" w:hAnsi="Times New Roman" w:cs="Times New Roman"/>
          <w:szCs w:val="28"/>
        </w:rPr>
        <w:t>Appendix A</w:t>
      </w:r>
      <w:r>
        <w:rPr>
          <w:rFonts w:ascii="Times New Roman" w:hAnsi="Times New Roman" w:cs="Times New Roman"/>
          <w:szCs w:val="28"/>
        </w:rPr>
        <w:t xml:space="preserve">. </w:t>
      </w:r>
    </w:p>
    <w:p w:rsidR="00335914" w:rsidRDefault="008D242D" w:rsidP="001C1BBE">
      <w:pPr>
        <w:pStyle w:val="Paregraph1"/>
        <w:rPr>
          <w:rFonts w:ascii="Times New Roman" w:hAnsi="Times New Roman" w:cs="Times New Roman"/>
          <w:szCs w:val="28"/>
        </w:rPr>
      </w:pPr>
      <w:r>
        <w:rPr>
          <w:rStyle w:val="jlqj4b"/>
          <w:lang w:val="en"/>
        </w:rPr>
        <w:t>F</w:t>
      </w:r>
      <w:r w:rsidR="00335914">
        <w:rPr>
          <w:rStyle w:val="jlqj4b"/>
          <w:lang w:val="en"/>
        </w:rPr>
        <w:t>or that</w:t>
      </w:r>
      <w:r>
        <w:rPr>
          <w:rStyle w:val="jlqj4b"/>
          <w:lang w:val="en"/>
        </w:rPr>
        <w:t xml:space="preserve"> we will use INA219 Current s</w:t>
      </w:r>
      <w:r w:rsidR="001C1BBE">
        <w:rPr>
          <w:rStyle w:val="jlqj4b"/>
          <w:lang w:val="en"/>
        </w:rPr>
        <w:t>ensor to measurment the current instead of transducer.</w:t>
      </w:r>
    </w:p>
    <w:p w:rsidR="00335914" w:rsidRDefault="00335914" w:rsidP="00611945">
      <w:pPr>
        <w:pStyle w:val="Paregraph1"/>
        <w:rPr>
          <w:rStyle w:val="jlqj4b"/>
        </w:rPr>
      </w:pPr>
    </w:p>
    <w:p w:rsidR="008D242D" w:rsidRDefault="008D242D" w:rsidP="00611945">
      <w:pPr>
        <w:pStyle w:val="Paregraph1"/>
        <w:rPr>
          <w:rStyle w:val="jlqj4b"/>
        </w:rPr>
      </w:pPr>
    </w:p>
    <w:p w:rsidR="008D242D" w:rsidRDefault="008D242D" w:rsidP="00611945">
      <w:pPr>
        <w:pStyle w:val="Paregraph1"/>
        <w:rPr>
          <w:rStyle w:val="jlqj4b"/>
        </w:rPr>
      </w:pPr>
    </w:p>
    <w:p w:rsidR="008D242D" w:rsidRPr="00335914" w:rsidRDefault="008D242D" w:rsidP="00611945">
      <w:pPr>
        <w:pStyle w:val="Paregraph1"/>
        <w:rPr>
          <w:rStyle w:val="jlqj4b"/>
        </w:rPr>
      </w:pPr>
    </w:p>
    <w:p w:rsidR="00F52689" w:rsidRPr="005A628B" w:rsidRDefault="00F52689" w:rsidP="00611945">
      <w:pPr>
        <w:pStyle w:val="Paregraph1"/>
      </w:pPr>
    </w:p>
    <w:p w:rsidR="006F472B" w:rsidRPr="008D242D" w:rsidRDefault="006F472B" w:rsidP="008D242D">
      <w:pPr>
        <w:pStyle w:val="Chapterheader"/>
        <w:rPr>
          <w:lang w:val="en"/>
        </w:rPr>
      </w:pPr>
      <w:bookmarkStart w:id="23" w:name="_Toc72612141"/>
      <w:bookmarkEnd w:id="23"/>
    </w:p>
    <w:p w:rsidR="00100E2C" w:rsidRDefault="00CB2C40" w:rsidP="00CB2C40">
      <w:pPr>
        <w:pStyle w:val="Heading2"/>
        <w:rPr>
          <w:noProof/>
        </w:rPr>
      </w:pPr>
      <w:bookmarkStart w:id="24" w:name="_Toc72612142"/>
      <w:r>
        <w:rPr>
          <w:noProof/>
        </w:rPr>
        <w:t>I</w:t>
      </w:r>
      <w:r w:rsidR="00100E2C">
        <w:rPr>
          <w:noProof/>
        </w:rPr>
        <w:t>mplem</w:t>
      </w:r>
      <w:r>
        <w:rPr>
          <w:noProof/>
        </w:rPr>
        <w:t>intation chapter</w:t>
      </w:r>
      <w:bookmarkEnd w:id="24"/>
    </w:p>
    <w:p w:rsidR="00CB2C40" w:rsidRDefault="00100E2C" w:rsidP="00611945">
      <w:pPr>
        <w:pStyle w:val="Paregraph1"/>
      </w:pPr>
      <w:r w:rsidRPr="00CD0EF3">
        <w:t>In this chapter, a detailed account of the design procedures and experiments to test for proper functionality are given. A logical order is followed in which procedures and experiments are introduced in generally the same order in which they were performed</w:t>
      </w:r>
      <w:r>
        <w:t>.</w:t>
      </w:r>
    </w:p>
    <w:p w:rsidR="00D50A3B" w:rsidRDefault="00F52689" w:rsidP="007E313E">
      <w:pPr>
        <w:pStyle w:val="Heading3"/>
      </w:pPr>
      <w:bookmarkStart w:id="25" w:name="_Toc72612143"/>
      <w:r>
        <w:t>Experimental and Design Procedures</w:t>
      </w:r>
      <w:r w:rsidR="00CD0EF3">
        <w:t xml:space="preserve"> for Invasive Glucometer</w:t>
      </w:r>
      <w:bookmarkEnd w:id="25"/>
    </w:p>
    <w:p w:rsidR="00D50A3B" w:rsidRDefault="006F472B" w:rsidP="00611945">
      <w:pPr>
        <w:pStyle w:val="Paregraph1"/>
      </w:pPr>
      <w:r>
        <w:t xml:space="preserve">The </w:t>
      </w:r>
      <w:r w:rsidR="00CB2C40" w:rsidRPr="00CB2C40">
        <w:t>Biosensors are rapidly becoming part of our everyday life. As technology advances, we may soon be able to monitor many aspects of our health at home, in real time, and without go to hospital.</w:t>
      </w:r>
      <w:r w:rsidR="00210E93">
        <w:t xml:space="preserve"> </w:t>
      </w:r>
      <w:r w:rsidR="00210E93" w:rsidRPr="00210E93">
        <w:t>Therefore, we see the increasing interest of researchers and technology companies to developing biometric devices and linking them with the Internet and building databases for them</w:t>
      </w:r>
      <w:r w:rsidR="00B14F29">
        <w:t>,</w:t>
      </w:r>
      <w:r w:rsidR="00210E93" w:rsidRPr="00210E93">
        <w:t xml:space="preserve"> that work for archiving or data analysis, as well as using artificial intelligence techniques for the purpose of analysis, diagnosis and future prediction cases</w:t>
      </w:r>
      <w:r w:rsidR="007400CB">
        <w:fldChar w:fldCharType="begin" w:fldLock="1"/>
      </w:r>
      <w:r w:rsidR="0045308D">
        <w:instrText>ADDIN CSL_CITATION {"citationItems":[{"id":"ITEM-1","itemData":{"DOI":"10.2337/dc08-0368","ISSN":"01495992","PMID":"18689695","abstract":"OBJECTIVE - To provide a simple clinical diabetes risk score and to identify characteristics that predict later diabetes using variables available in the clinic setting as well as biological variables and polymorphisms. RESEARCH DESIGN AND METHODS - Incident diabetes was studied in 1,863 men and 1,954 women, 30-65 years of age at baseline, with diabetes defined by treatment or by fasting plasma glucose ≥7.0 mmol/1 at 3-yearly examinations over 9 years. Sex-specific logistic regression equations were used to select variables for prediction. RESULTS- A total of 140 men and 63 women developed diabetes. The predictive clinical variables were waist circumference and hypertension in both sexes, smoking in men, and diabetes in the family in women. Discrimination, as measured by the area under the receiver operating curves (AROCs), were 0.713 for men and 0.827 for women, a little higher than for the Finish Diabetes Risk (FINDRISC) score, with fewer variables in the score. Combining clinical and biological variables, the predictive equation included fasting glucose, waist circumference, smoking, and 7-glutamyltransferase for men and fasting glucose, BMI, triglycerides, and diabetes in family for women. The number of TCF7L2 and 1L6 deleterious alleles was predictive in both sexes, but after including the above clinical and biological variables, this variable was only predictive in women (P &lt; 0.03) and the AROC statistics increased only marginally. CONCLUSIONS - The best clinical predictor of diabetes is adiposity, and baseline glucose is the best biological predictor. Clinical and biological predictors differed marginally between men and women. The genetic polymorphisms added little to the prediction of diabetes. © 2008 by the American Diabetes Association.","author":[{"dropping-particle":"","family":"Balkau","given":"Beverley","non-dropping-particle":"","parse-names":false,"suffix":""},{"dropping-particle":"","family":"Lange","given":"Celine","non-dropping-particle":"","parse-names":false,"suffix":""},{"dropping-particle":"","family":"Fezeu","given":"Leopold","non-dropping-particle":"","parse-names":false,"suffix":""},{"dropping-particle":"","family":"Tichet","given":"Jean","non-dropping-particle":"","parse-names":false,"suffix":""},{"dropping-particle":"","family":"Blandine","given":"De Lauzon Guillain","non-dropping-particle":"","parse-names":false,"suffix":""},{"dropping-particle":"","family":"Czernichow","given":"Sebastien","non-dropping-particle":"","parse-names":false,"suffix":""},{"dropping-particle":"","family":"Fumeron","given":"Frederic","non-dropping-particle":"","parse-names":false,"suffix":""},{"dropping-particle":"","family":"Froguel","given":"Philippe","non-dropping-particle":"","parse-names":false,"suffix":""},{"dropping-particle":"","family":"Vaxillaire","given":"Martine","non-dropping-particle":"","parse-names":false,"suffix":""},{"dropping-particle":"","family":"Cauchi","given":"Stephane","non-dropping-particle":"","parse-names":false,"suffix":""},{"dropping-particle":"","family":"Ducimetière","given":"Pierre","non-dropping-particle":"","parse-names":false,"suffix":""},{"dropping-particle":"","family":"Eschwège","given":"Eveline","non-dropping-particle":"","parse-names":false,"suffix":""}],"container-title":"Diabetes Care","id":"ITEM-1","issue":"10","issued":{"date-parts":[["2008"]]},"page":"2056-2061","title":"Predicting diabetes: Clinical, biological, and genetic approaches","type":"article-journal","volume":"31"},"uris":["http://www.mendeley.com/documents/?uuid=cfd765fd-24d5-41dc-a316-44489918b072"]}],"mendeley":{"formattedCitation":"[9]","plainTextFormattedCitation":"[9]","previouslyFormattedCitation":"[8]"},"properties":{"noteIndex":0},"schema":"https://github.com/citation-style-language/schema/raw/master/csl-citation.json"}</w:instrText>
      </w:r>
      <w:r w:rsidR="007400CB">
        <w:fldChar w:fldCharType="separate"/>
      </w:r>
      <w:r w:rsidR="0045308D" w:rsidRPr="0045308D">
        <w:t>[9]</w:t>
      </w:r>
      <w:r w:rsidR="007400CB">
        <w:fldChar w:fldCharType="end"/>
      </w:r>
      <w:r w:rsidR="00210E93" w:rsidRPr="00210E93">
        <w:t>, and this helps many people to live a safe life away from sudden health threats</w:t>
      </w:r>
      <w:r w:rsidR="00210E93">
        <w:t>.</w:t>
      </w:r>
    </w:p>
    <w:p w:rsidR="007071C6" w:rsidRDefault="00E35F09" w:rsidP="00611945">
      <w:pPr>
        <w:pStyle w:val="Paregraph1"/>
        <w:rPr>
          <w:rStyle w:val="jlqj4b"/>
          <w:lang w:val="en"/>
        </w:rPr>
      </w:pPr>
      <w:r w:rsidRPr="00E35F09">
        <w:rPr>
          <w:rStyle w:val="Paregraph1Char"/>
        </w:rPr>
        <w:t>Currently, point-of-care applications constitute the main use of biosensors. In this area we see companies such as Luciole Medical</w:t>
      </w:r>
      <w:r>
        <w:rPr>
          <w:rStyle w:val="Paregraph1Char"/>
        </w:rPr>
        <w:fldChar w:fldCharType="begin" w:fldLock="1"/>
      </w:r>
      <w:r w:rsidR="0045308D">
        <w:rPr>
          <w:rStyle w:val="Paregraph1Char"/>
        </w:rPr>
        <w:instrText>ADDIN CSL_CITATION {"citationItems":[{"id":"ITEM-1","itemData":{"URL":"https://www.luciolemedical.com/technology","accessed":{"date-parts":[["2021","5","21"]]},"id":"ITEM-1","issued":{"date-parts":[["0"]]},"title":"Technology / Luciole Medical AG","type":"webpage"},"uris":["http://www.mendeley.com/documents/?uuid=aae2fe91-5e45-3f90-b14b-4cd14ac44e4b"]}],"mendeley":{"formattedCitation":"[10]","plainTextFormattedCitation":"[10]","previouslyFormattedCitation":"[9]"},"properties":{"noteIndex":0},"schema":"https://github.com/citation-style-language/schema/raw/master/csl-citation.json"}</w:instrText>
      </w:r>
      <w:r>
        <w:rPr>
          <w:rStyle w:val="Paregraph1Char"/>
        </w:rPr>
        <w:fldChar w:fldCharType="separate"/>
      </w:r>
      <w:r w:rsidR="0045308D" w:rsidRPr="0045308D">
        <w:rPr>
          <w:rStyle w:val="Paregraph1Char"/>
        </w:rPr>
        <w:t>[10]</w:t>
      </w:r>
      <w:r>
        <w:rPr>
          <w:rStyle w:val="Paregraph1Char"/>
        </w:rPr>
        <w:fldChar w:fldCharType="end"/>
      </w:r>
      <w:r w:rsidRPr="00E35F09">
        <w:rPr>
          <w:rStyle w:val="Paregraph1Char"/>
        </w:rPr>
        <w:t xml:space="preserve"> in Switzerland, which is developing a </w:t>
      </w:r>
      <w:hyperlink r:id="rId14" w:tgtFrame="_blank" w:history="1">
        <w:r w:rsidRPr="00E35F09">
          <w:rPr>
            <w:rStyle w:val="Paregraph1Char"/>
          </w:rPr>
          <w:t>minimally invasive probe</w:t>
        </w:r>
      </w:hyperlink>
      <w:r w:rsidRPr="00E35F09">
        <w:rPr>
          <w:rStyle w:val="Paregraph1Char"/>
        </w:rPr>
        <w:t> to measure blood oxygen levels in the brain for intensive care</w:t>
      </w:r>
      <w:r>
        <w:t xml:space="preserve">. </w:t>
      </w:r>
      <w:r w:rsidR="006F472B">
        <w:t xml:space="preserve">This </w:t>
      </w:r>
      <w:r w:rsidR="00B14F29">
        <w:t xml:space="preserve">make us thinking to bulding glucometr device handle with internet. </w:t>
      </w:r>
      <w:r w:rsidR="003E159B">
        <w:fldChar w:fldCharType="begin"/>
      </w:r>
      <w:r w:rsidR="003E159B">
        <w:instrText xml:space="preserve"> REF _Ref72499643 \h </w:instrText>
      </w:r>
      <w:r w:rsidR="003E159B">
        <w:fldChar w:fldCharType="separate"/>
      </w:r>
      <w:r w:rsidR="00B45C95">
        <w:t xml:space="preserve">Figure </w:t>
      </w:r>
      <w:r w:rsidR="00B45C95">
        <w:rPr>
          <w:cs/>
        </w:rPr>
        <w:t>‎</w:t>
      </w:r>
      <w:r w:rsidR="00B45C95">
        <w:t>2.1.2:1</w:t>
      </w:r>
      <w:r w:rsidR="003E159B">
        <w:fldChar w:fldCharType="end"/>
      </w:r>
      <w:r w:rsidR="003E159B">
        <w:t xml:space="preserve"> </w:t>
      </w:r>
      <w:r w:rsidR="003E159B">
        <w:rPr>
          <w:rStyle w:val="jlqj4b"/>
          <w:lang w:val="en"/>
        </w:rPr>
        <w:t xml:space="preserve">illustrates linked set of </w:t>
      </w:r>
      <w:r w:rsidR="00442337">
        <w:rPr>
          <w:rStyle w:val="jlqj4b"/>
          <w:lang w:val="en"/>
        </w:rPr>
        <w:t xml:space="preserve"> glucometer devices </w:t>
      </w:r>
      <w:r w:rsidR="002E7A84">
        <w:rPr>
          <w:rStyle w:val="jlqj4b"/>
          <w:lang w:val="en"/>
        </w:rPr>
        <w:t>(A, B, C, D)</w:t>
      </w:r>
      <w:r w:rsidR="00442337">
        <w:rPr>
          <w:rStyle w:val="jlqj4b"/>
          <w:lang w:val="en"/>
        </w:rPr>
        <w:t xml:space="preserve"> with the internet and shared thire informations with workstalion interface</w:t>
      </w:r>
      <w:r w:rsidR="00CD0979">
        <w:rPr>
          <w:rStyle w:val="jlqj4b"/>
          <w:lang w:val="en"/>
        </w:rPr>
        <w:t>.</w:t>
      </w:r>
    </w:p>
    <w:p w:rsidR="00404933" w:rsidRDefault="00404933" w:rsidP="00611945">
      <w:pPr>
        <w:pStyle w:val="Paregraph1"/>
      </w:pPr>
    </w:p>
    <w:p w:rsidR="0019032F" w:rsidRDefault="00404933" w:rsidP="007071C6">
      <w:r>
        <w:rPr>
          <w:noProof/>
        </w:rPr>
        <mc:AlternateContent>
          <mc:Choice Requires="wpg">
            <w:drawing>
              <wp:anchor distT="0" distB="0" distL="114300" distR="114300" simplePos="0" relativeHeight="251673600" behindDoc="0" locked="0" layoutInCell="1" allowOverlap="1" wp14:anchorId="09D81530" wp14:editId="41B175F4">
                <wp:simplePos x="0" y="0"/>
                <wp:positionH relativeFrom="column">
                  <wp:posOffset>-109855</wp:posOffset>
                </wp:positionH>
                <wp:positionV relativeFrom="paragraph">
                  <wp:posOffset>3361</wp:posOffset>
                </wp:positionV>
                <wp:extent cx="5400675" cy="4848225"/>
                <wp:effectExtent l="0" t="0" r="28575" b="28575"/>
                <wp:wrapNone/>
                <wp:docPr id="61" name="Group 61"/>
                <wp:cNvGraphicFramePr/>
                <a:graphic xmlns:a="http://schemas.openxmlformats.org/drawingml/2006/main">
                  <a:graphicData uri="http://schemas.microsoft.com/office/word/2010/wordprocessingGroup">
                    <wpg:wgp>
                      <wpg:cNvGrpSpPr/>
                      <wpg:grpSpPr>
                        <a:xfrm>
                          <a:off x="0" y="0"/>
                          <a:ext cx="5400675" cy="4848225"/>
                          <a:chOff x="0" y="0"/>
                          <a:chExt cx="5400675" cy="4848225"/>
                        </a:xfrm>
                      </wpg:grpSpPr>
                      <wps:wsp>
                        <wps:cNvPr id="36" name="Rectangle 36"/>
                        <wps:cNvSpPr/>
                        <wps:spPr>
                          <a:xfrm>
                            <a:off x="0" y="0"/>
                            <a:ext cx="5400675" cy="4848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Default="007400CB" w:rsidP="002E4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809750" y="314325"/>
                            <a:ext cx="762000"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Pr>
                                  <w:b/>
                                  <w:bCs/>
                                </w:rPr>
                                <w:t xml:space="preserve">B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504825" y="333375"/>
                            <a:ext cx="695325"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Pr>
                                  <w:b/>
                                  <w:bCs/>
                                </w:rPr>
                                <w:t xml:space="preserve">A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4286250" y="342900"/>
                            <a:ext cx="695325"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Pr>
                                  <w:b/>
                                  <w:bCs/>
                                </w:rPr>
                                <w:t xml:space="preserve">D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095625" y="352425"/>
                            <a:ext cx="723900"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Pr>
                                  <w:b/>
                                  <w:bCs/>
                                </w:rPr>
                                <w:t xml:space="preserve">C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loud Callout 41"/>
                        <wps:cNvSpPr/>
                        <wps:spPr>
                          <a:xfrm>
                            <a:off x="1914525" y="2200275"/>
                            <a:ext cx="1524000" cy="704850"/>
                          </a:xfrm>
                          <a:prstGeom prst="cloudCallou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sidRPr="00764F8C">
                                <w:rPr>
                                  <w:b/>
                                  <w:bCs/>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ounded Rectangle 42"/>
                        <wps:cNvSpPr/>
                        <wps:spPr>
                          <a:xfrm>
                            <a:off x="3952875" y="3457575"/>
                            <a:ext cx="1123950" cy="619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sidRPr="00764F8C">
                                <w:rPr>
                                  <w:b/>
                                  <w:bCs/>
                                </w:rPr>
                                <w:t>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ounded Rectangle 43"/>
                        <wps:cNvSpPr/>
                        <wps:spPr>
                          <a:xfrm>
                            <a:off x="2657475" y="3457575"/>
                            <a:ext cx="981075" cy="619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764F8C" w:rsidRDefault="007400CB" w:rsidP="00764F8C">
                              <w:pPr>
                                <w:jc w:val="center"/>
                                <w:rPr>
                                  <w:b/>
                                  <w:bCs/>
                                </w:rPr>
                              </w:pPr>
                              <w:r w:rsidRPr="00764F8C">
                                <w:rPr>
                                  <w:b/>
                                  <w:bCs/>
                                </w:rPr>
                                <w:t>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80975" y="3305175"/>
                            <a:ext cx="1790700" cy="847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Default="007400CB" w:rsidP="00764F8C">
                              <w:pPr>
                                <w:jc w:val="center"/>
                              </w:pPr>
                              <w:r>
                                <w:t>Data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914400" y="1571625"/>
                            <a:ext cx="1009650" cy="9048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238375" y="1476375"/>
                            <a:ext cx="190500" cy="7524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H="1">
                            <a:off x="2952750" y="1552575"/>
                            <a:ext cx="428625"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3390900" y="1552575"/>
                            <a:ext cx="1162050" cy="866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V="1">
                            <a:off x="1276350" y="2638425"/>
                            <a:ext cx="666750" cy="657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2857500" y="2857500"/>
                            <a:ext cx="428625"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3381375" y="2647950"/>
                            <a:ext cx="876300" cy="800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 name="Rectangle 53"/>
                        <wps:cNvSpPr/>
                        <wps:spPr>
                          <a:xfrm>
                            <a:off x="180975" y="4391025"/>
                            <a:ext cx="49911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2E45EE" w:rsidRDefault="007400CB" w:rsidP="006A7E99">
                              <w:pPr>
                                <w:pStyle w:val="ListParagraph"/>
                                <w:numPr>
                                  <w:ilvl w:val="0"/>
                                  <w:numId w:val="12"/>
                                </w:numPr>
                              </w:pPr>
                              <w:r w:rsidRPr="002E45EE">
                                <w:t>Workstation:</w:t>
                              </w:r>
                              <w:r>
                                <w:t xml:space="preserve"> </w:t>
                              </w:r>
                              <w:r w:rsidRPr="00442337">
                                <w:t>is</w:t>
                              </w:r>
                              <w:r>
                                <w:t xml:space="preserve"> </w:t>
                              </w:r>
                              <w:r w:rsidRPr="002E45EE">
                                <w:t>Client, maybe hospitals, doctors or</w:t>
                              </w:r>
                              <w:r>
                                <w:t xml:space="preserve"> any</w:t>
                              </w:r>
                              <w:r w:rsidRPr="002E45EE">
                                <w:t xml:space="preserve"> important person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D81530" id="Group 61" o:spid="_x0000_s1027" style="position:absolute;margin-left:-8.65pt;margin-top:.25pt;width:425.25pt;height:381.75pt;z-index:251673600" coordsize="54006,4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">
                <v:rect id="Rectangle 36" o:spid="_x0000_s1028" style="position:absolute;width:54006;height:48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" fillcolor="white [3201]" strokecolor="#70ad47 [3209]" strokeweight="1pt">
                  <v:textbox>
                    <w:txbxContent>
                      <w:p w:rsidR="007400CB" w:rsidRDefault="007400CB" w:rsidP="002E45EE">
                        <w:pPr>
                          <w:jc w:val="center"/>
                        </w:pPr>
                      </w:p>
                    </w:txbxContent>
                  </v:textbox>
                </v:rect>
                <v:rect id="Rectangle 37" o:spid="_x0000_s1029" style="position:absolute;left:18097;top:3143;width:7620;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" fillcolor="white [3201]" strokecolor="#70ad47 [3209]" strokeweight="1pt">
                  <v:textbox>
                    <w:txbxContent>
                      <w:p w:rsidR="007400CB" w:rsidRPr="00764F8C" w:rsidRDefault="007400CB" w:rsidP="00764F8C">
                        <w:pPr>
                          <w:jc w:val="center"/>
                          <w:rPr>
                            <w:b/>
                            <w:bCs/>
                          </w:rPr>
                        </w:pPr>
                        <w:r>
                          <w:rPr>
                            <w:b/>
                            <w:bCs/>
                          </w:rPr>
                          <w:t xml:space="preserve">B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v:textbox>
                </v:rect>
                <v:rect id="Rectangle 38" o:spid="_x0000_s1030" style="position:absolute;left:5048;top:3333;width:6953;height:1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" fillcolor="white [3201]" strokecolor="#70ad47 [3209]" strokeweight="1pt">
                  <v:textbox>
                    <w:txbxContent>
                      <w:p w:rsidR="007400CB" w:rsidRPr="00764F8C" w:rsidRDefault="007400CB" w:rsidP="00764F8C">
                        <w:pPr>
                          <w:jc w:val="center"/>
                          <w:rPr>
                            <w:b/>
                            <w:bCs/>
                          </w:rPr>
                        </w:pPr>
                        <w:r>
                          <w:rPr>
                            <w:b/>
                            <w:bCs/>
                          </w:rPr>
                          <w:t xml:space="preserve">A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v:textbox>
                </v:rect>
                <v:rect id="Rectangle 39" o:spid="_x0000_s1031" style="position:absolute;left:42862;top:3429;width:6953;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" fillcolor="white [3201]" strokecolor="#70ad47 [3209]" strokeweight="1pt">
                  <v:textbox>
                    <w:txbxContent>
                      <w:p w:rsidR="007400CB" w:rsidRPr="00764F8C" w:rsidRDefault="007400CB" w:rsidP="00764F8C">
                        <w:pPr>
                          <w:jc w:val="center"/>
                          <w:rPr>
                            <w:b/>
                            <w:bCs/>
                          </w:rPr>
                        </w:pPr>
                        <w:r>
                          <w:rPr>
                            <w:b/>
                            <w:bCs/>
                          </w:rPr>
                          <w:t xml:space="preserve">D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v:textbox>
                </v:rect>
                <v:rect id="Rectangle 40" o:spid="_x0000_s1032" style="position:absolute;left:30956;top:3524;width:7239;height:1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" fillcolor="white [3201]" strokecolor="#70ad47 [3209]" strokeweight="1pt">
                  <v:textbox>
                    <w:txbxContent>
                      <w:p w:rsidR="007400CB" w:rsidRPr="00764F8C" w:rsidRDefault="007400CB" w:rsidP="00764F8C">
                        <w:pPr>
                          <w:jc w:val="center"/>
                          <w:rPr>
                            <w:b/>
                            <w:bCs/>
                          </w:rPr>
                        </w:pPr>
                        <w:r>
                          <w:rPr>
                            <w:b/>
                            <w:bCs/>
                          </w:rPr>
                          <w:t xml:space="preserve">C </w:t>
                        </w:r>
                        <w:r w:rsidRPr="00764F8C">
                          <w:rPr>
                            <w:b/>
                            <w:bCs/>
                          </w:rPr>
                          <w:t>Glucose</w:t>
                        </w:r>
                      </w:p>
                      <w:p w:rsidR="007400CB" w:rsidRPr="00764F8C" w:rsidRDefault="007400CB" w:rsidP="00764F8C">
                        <w:pPr>
                          <w:jc w:val="center"/>
                          <w:rPr>
                            <w:b/>
                            <w:bCs/>
                          </w:rPr>
                        </w:pPr>
                        <w:r w:rsidRPr="00764F8C">
                          <w:rPr>
                            <w:b/>
                            <w:bCs/>
                          </w:rPr>
                          <w:t>Meter</w:t>
                        </w:r>
                      </w:p>
                      <w:p w:rsidR="007400CB" w:rsidRDefault="007400CB" w:rsidP="00764F8C">
                        <w:pPr>
                          <w:jc w:val="center"/>
                        </w:pPr>
                      </w:p>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41" o:spid="_x0000_s1033" type="#_x0000_t106" style="position:absolute;left:19145;top:22002;width:15240;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" adj="6300,24300" fillcolor="white [3201]" strokecolor="#70ad47 [3209]" strokeweight="1pt">
                  <v:stroke joinstyle="miter"/>
                  <v:textbox>
                    <w:txbxContent>
                      <w:p w:rsidR="007400CB" w:rsidRPr="00764F8C" w:rsidRDefault="007400CB" w:rsidP="00764F8C">
                        <w:pPr>
                          <w:jc w:val="center"/>
                          <w:rPr>
                            <w:b/>
                            <w:bCs/>
                          </w:rPr>
                        </w:pPr>
                        <w:r w:rsidRPr="00764F8C">
                          <w:rPr>
                            <w:b/>
                            <w:bCs/>
                          </w:rPr>
                          <w:t>Internet</w:t>
                        </w:r>
                      </w:p>
                    </w:txbxContent>
                  </v:textbox>
                </v:shape>
                <v:roundrect id="Rounded Rectangle 42" o:spid="_x0000_s1034" style="position:absolute;left:39528;top:34575;width:11240;height:6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" fillcolor="white [3201]" strokecolor="#70ad47 [3209]" strokeweight="1pt">
                  <v:stroke joinstyle="miter"/>
                  <v:textbox>
                    <w:txbxContent>
                      <w:p w:rsidR="007400CB" w:rsidRPr="00764F8C" w:rsidRDefault="007400CB" w:rsidP="00764F8C">
                        <w:pPr>
                          <w:jc w:val="center"/>
                          <w:rPr>
                            <w:b/>
                            <w:bCs/>
                          </w:rPr>
                        </w:pPr>
                        <w:r w:rsidRPr="00764F8C">
                          <w:rPr>
                            <w:b/>
                            <w:bCs/>
                          </w:rPr>
                          <w:t>Workstation</w:t>
                        </w:r>
                      </w:p>
                    </w:txbxContent>
                  </v:textbox>
                </v:roundrect>
                <v:roundrect id="Rounded Rectangle 43" o:spid="_x0000_s1035" style="position:absolute;left:26574;top:34575;width:9811;height:6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" fillcolor="white [3201]" strokecolor="#70ad47 [3209]" strokeweight="1pt">
                  <v:stroke joinstyle="miter"/>
                  <v:textbox>
                    <w:txbxContent>
                      <w:p w:rsidR="007400CB" w:rsidRPr="00764F8C" w:rsidRDefault="007400CB" w:rsidP="00764F8C">
                        <w:pPr>
                          <w:jc w:val="center"/>
                          <w:rPr>
                            <w:b/>
                            <w:bCs/>
                          </w:rPr>
                        </w:pPr>
                        <w:r w:rsidRPr="00764F8C">
                          <w:rPr>
                            <w:b/>
                            <w:bCs/>
                          </w:rPr>
                          <w:t>Workstation</w:t>
                        </w:r>
                      </w:p>
                    </w:txbxContent>
                  </v:textbox>
                </v:roundrect>
                <v:rect id="Rectangle 44" o:spid="_x0000_s1036" style="position:absolute;left:1809;top:33051;width:17907;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" fillcolor="white [3201]" strokecolor="#70ad47 [3209]" strokeweight="1pt">
                  <v:textbox>
                    <w:txbxContent>
                      <w:p w:rsidR="007400CB" w:rsidRDefault="007400CB" w:rsidP="00764F8C">
                        <w:pPr>
                          <w:jc w:val="center"/>
                        </w:pPr>
                        <w:r>
                          <w:t>Data Center</w:t>
                        </w:r>
                      </w:p>
                    </w:txbxContent>
                  </v:textbox>
                </v:rect>
                <v:shapetype id="_x0000_t32" coordsize="21600,21600" o:spt="32" o:oned="t" path="m,l21600,21600e" filled="f">
                  <v:path arrowok="t" fillok="f" o:connecttype="none"/>
                  <o:lock v:ext="edit" shapetype="t"/>
                </v:shapetype>
                <v:shape id="Straight Arrow Connector 45" o:spid="_x0000_s1037" type="#_x0000_t32" style="position:absolute;left:9144;top:15716;width:10096;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" strokecolor="#5b9bd5 [3204]" strokeweight=".5pt">
                  <v:stroke startarrow="block" endarrow="block" joinstyle="miter"/>
                </v:shape>
                <v:shape id="Straight Arrow Connector 47" o:spid="_x0000_s1038" type="#_x0000_t32" style="position:absolute;left:22383;top:14763;width:1905;height:7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" strokecolor="#5b9bd5 [3204]" strokeweight=".5pt">
                  <v:stroke startarrow="block" endarrow="block" joinstyle="miter"/>
                </v:shape>
                <v:shape id="Straight Arrow Connector 48" o:spid="_x0000_s1039" type="#_x0000_t32" style="position:absolute;left:29527;top:15525;width:4286;height:6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" strokecolor="#5b9bd5 [3204]" strokeweight=".5pt">
                  <v:stroke startarrow="block" endarrow="block" joinstyle="miter"/>
                </v:shape>
                <v:shape id="Straight Arrow Connector 49" o:spid="_x0000_s1040" type="#_x0000_t32" style="position:absolute;left:33909;top:15525;width:11620;height:8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" strokecolor="#5b9bd5 [3204]" strokeweight=".5pt">
                  <v:stroke startarrow="block" endarrow="block" joinstyle="miter"/>
                </v:shape>
                <v:shape id="Straight Arrow Connector 50" o:spid="_x0000_s1041" type="#_x0000_t32" style="position:absolute;left:12763;top:26384;width:6668;height:6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" strokecolor="#5b9bd5 [3204]" strokeweight=".5pt">
                  <v:stroke startarrow="block" endarrow="block" joinstyle="miter"/>
                </v:shape>
                <v:shape id="Straight Arrow Connector 51" o:spid="_x0000_s1042" type="#_x0000_t32" style="position:absolute;left:28575;top:28575;width:428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" strokecolor="#5b9bd5 [3204]" strokeweight=".5pt">
                  <v:stroke startarrow="block" endarrow="block" joinstyle="miter"/>
                </v:shape>
                <v:shape id="Straight Arrow Connector 52" o:spid="_x0000_s1043" type="#_x0000_t32" style="position:absolute;left:33813;top:26479;width:8763;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" strokecolor="#5b9bd5 [3204]" strokeweight=".5pt">
                  <v:stroke startarrow="block" endarrow="block" joinstyle="miter"/>
                </v:shape>
                <v:rect id="Rectangle 53" o:spid="_x0000_s1044" style="position:absolute;left:1809;top:43910;width:4991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" fillcolor="white [3201]" strokecolor="#70ad47 [3209]" strokeweight="1pt">
                  <v:textbox>
                    <w:txbxContent>
                      <w:p w:rsidR="007400CB" w:rsidRPr="002E45EE" w:rsidRDefault="007400CB" w:rsidP="006A7E99">
                        <w:pPr>
                          <w:pStyle w:val="ListParagraph"/>
                          <w:numPr>
                            <w:ilvl w:val="0"/>
                            <w:numId w:val="12"/>
                          </w:numPr>
                        </w:pPr>
                        <w:r w:rsidRPr="002E45EE">
                          <w:t>Workstation:</w:t>
                        </w:r>
                        <w:r>
                          <w:t xml:space="preserve"> </w:t>
                        </w:r>
                        <w:r w:rsidRPr="00442337">
                          <w:t>is</w:t>
                        </w:r>
                        <w:r>
                          <w:t xml:space="preserve"> </w:t>
                        </w:r>
                        <w:r w:rsidRPr="002E45EE">
                          <w:t>Client, maybe hospitals, doctors or</w:t>
                        </w:r>
                        <w:r>
                          <w:t xml:space="preserve"> any</w:t>
                        </w:r>
                        <w:r w:rsidRPr="002E45EE">
                          <w:t xml:space="preserve"> important person</w:t>
                        </w:r>
                      </w:p>
                    </w:txbxContent>
                  </v:textbox>
                </v:rect>
              </v:group>
            </w:pict>
          </mc:Fallback>
        </mc:AlternateContent>
      </w:r>
    </w:p>
    <w:p w:rsidR="007071C6" w:rsidRDefault="007071C6" w:rsidP="007071C6"/>
    <w:p w:rsidR="00FF1453" w:rsidRDefault="00FF1453" w:rsidP="007071C6"/>
    <w:p w:rsidR="00FF1453" w:rsidRDefault="00FF1453" w:rsidP="007071C6"/>
    <w:p w:rsidR="00FF1453" w:rsidRDefault="00FF1453" w:rsidP="007071C6"/>
    <w:p w:rsidR="00FF1453" w:rsidRDefault="00FF1453" w:rsidP="007071C6"/>
    <w:p w:rsidR="00FF1453" w:rsidRDefault="00FF1453" w:rsidP="007071C6"/>
    <w:p w:rsidR="00FF1453" w:rsidRDefault="00FF1453" w:rsidP="007071C6"/>
    <w:p w:rsidR="00FF1453" w:rsidRDefault="00FF1453" w:rsidP="007071C6"/>
    <w:p w:rsidR="00FF1453" w:rsidRDefault="00FF1453" w:rsidP="007071C6"/>
    <w:p w:rsidR="00FF1453" w:rsidRDefault="00FF1453" w:rsidP="007071C6"/>
    <w:p w:rsidR="00404933" w:rsidRDefault="00404933" w:rsidP="00C1774D"/>
    <w:p w:rsidR="00404933" w:rsidRDefault="00404933" w:rsidP="00C1774D"/>
    <w:p w:rsidR="00404933" w:rsidRDefault="00404933" w:rsidP="00C1774D"/>
    <w:p w:rsidR="00404933" w:rsidRDefault="00404933" w:rsidP="00C1774D"/>
    <w:p w:rsidR="00404933" w:rsidRDefault="00404933" w:rsidP="00C1774D"/>
    <w:p w:rsidR="00404933" w:rsidRDefault="00404933" w:rsidP="00C1774D"/>
    <w:p w:rsidR="00404933" w:rsidRDefault="00404933" w:rsidP="00C1774D"/>
    <w:p w:rsidR="007538E2" w:rsidRPr="007538E2" w:rsidRDefault="00B14F29" w:rsidP="007538E2">
      <w:pPr>
        <w:pStyle w:val="Caption"/>
      </w:pPr>
      <w:bookmarkStart w:id="26" w:name="_Ref72499643"/>
      <w:bookmarkStart w:id="27" w:name="_Toc72611921"/>
      <w:r>
        <w:t xml:space="preserve">Figure </w:t>
      </w:r>
      <w:fldSimple w:instr=" STYLEREF 4 \s ">
        <w:r w:rsidR="00B45C95">
          <w:rPr>
            <w:noProof/>
            <w:cs/>
          </w:rPr>
          <w:t>‎</w:t>
        </w:r>
        <w:r w:rsidR="00B45C95">
          <w:rPr>
            <w:noProof/>
          </w:rPr>
          <w:t>2.1.2</w:t>
        </w:r>
      </w:fldSimple>
      <w:r w:rsidR="00760A04">
        <w:t>:</w:t>
      </w:r>
      <w:fldSimple w:instr=" SEQ Figure \* ARABIC \s 4 ">
        <w:r w:rsidR="00B45C95">
          <w:rPr>
            <w:noProof/>
          </w:rPr>
          <w:t>1</w:t>
        </w:r>
      </w:fldSimple>
      <w:bookmarkEnd w:id="26"/>
      <w:r>
        <w:t xml:space="preserve"> </w:t>
      </w:r>
      <w:r w:rsidRPr="007C5B23">
        <w:t xml:space="preserve">: Completing Vision of </w:t>
      </w:r>
      <w:r w:rsidR="00CD0979">
        <w:t xml:space="preserve">Internet </w:t>
      </w:r>
      <w:r w:rsidRPr="007C5B23">
        <w:t>Glucometer</w:t>
      </w:r>
      <w:r w:rsidR="00CD0979">
        <w:t>s</w:t>
      </w:r>
      <w:r w:rsidRPr="007C5B23">
        <w:t xml:space="preserve"> System</w:t>
      </w:r>
      <w:r w:rsidR="003E159B">
        <w:t>.</w:t>
      </w:r>
      <w:bookmarkEnd w:id="27"/>
      <w:r w:rsidR="003E159B">
        <w:t xml:space="preserve"> </w:t>
      </w:r>
    </w:p>
    <w:p w:rsidR="00CD0979" w:rsidRPr="00CD0979" w:rsidRDefault="00CD0979" w:rsidP="00CD0979"/>
    <w:p w:rsidR="00404933" w:rsidRDefault="00CD0979" w:rsidP="007538E2">
      <w:pPr>
        <w:pStyle w:val="Paregraph1"/>
      </w:pPr>
      <w:r>
        <w:t>In this sherch we take one glucometer device to implement this task, and the other devices (</w:t>
      </w:r>
      <w:r w:rsidR="006F4457" w:rsidRPr="006F4457">
        <w:t>glucose meter or any biologic device working as same these procedures</w:t>
      </w:r>
      <w:r w:rsidR="006F4457">
        <w:t xml:space="preserve">). </w:t>
      </w:r>
      <w:r w:rsidR="00AD55C9">
        <w:rPr>
          <w:rStyle w:val="jlqj4b"/>
          <w:lang w:val="en"/>
        </w:rPr>
        <w:t>This device can be called IGMSI</w:t>
      </w:r>
      <w:r w:rsidR="006F4457">
        <w:t xml:space="preserve">. </w:t>
      </w:r>
      <w:r w:rsidR="007538E2">
        <w:fldChar w:fldCharType="begin"/>
      </w:r>
      <w:r w:rsidR="007538E2">
        <w:instrText xml:space="preserve"> REF _Ref73053417 \h </w:instrText>
      </w:r>
      <w:r w:rsidR="007538E2">
        <w:fldChar w:fldCharType="separate"/>
      </w:r>
      <w:r w:rsidR="00B45C95">
        <w:t xml:space="preserve">Figure </w:t>
      </w:r>
      <w:r w:rsidR="00B45C95">
        <w:rPr>
          <w:cs/>
        </w:rPr>
        <w:t>‎</w:t>
      </w:r>
      <w:r w:rsidR="00B45C95">
        <w:t>0:1</w:t>
      </w:r>
      <w:r w:rsidR="007538E2">
        <w:fldChar w:fldCharType="end"/>
      </w:r>
      <w:r w:rsidR="007538E2">
        <w:t xml:space="preserve"> </w:t>
      </w:r>
      <w:r w:rsidR="006F4457">
        <w:t xml:space="preserve">illustrate how </w:t>
      </w:r>
      <w:r w:rsidR="006F4457" w:rsidRPr="00342AA1">
        <w:t>IGMSI</w:t>
      </w:r>
      <w:r w:rsidR="006F4457">
        <w:t xml:space="preserve"> designing and connect with internet.</w:t>
      </w:r>
    </w:p>
    <w:p w:rsidR="00E515B5" w:rsidRPr="00E515B5" w:rsidRDefault="00E515B5" w:rsidP="00611945">
      <w:pPr>
        <w:pStyle w:val="Paregraph1"/>
      </w:pPr>
    </w:p>
    <w:p w:rsidR="00E515B5" w:rsidRDefault="00E515B5" w:rsidP="00E515B5">
      <w:pPr>
        <w:pStyle w:val="Heading4"/>
        <w:numPr>
          <w:ilvl w:val="0"/>
          <w:numId w:val="0"/>
        </w:numPr>
        <w:rPr>
          <w:bCs/>
        </w:rPr>
      </w:pPr>
    </w:p>
    <w:p w:rsidR="00E515B5" w:rsidRDefault="00E515B5" w:rsidP="00E515B5"/>
    <w:p w:rsidR="00E515B5" w:rsidRDefault="00E515B5" w:rsidP="00E515B5"/>
    <w:p w:rsidR="00E515B5" w:rsidRDefault="00404933" w:rsidP="00E515B5">
      <w:r>
        <w:rPr>
          <w:noProof/>
        </w:rPr>
        <mc:AlternateContent>
          <mc:Choice Requires="wpg">
            <w:drawing>
              <wp:anchor distT="0" distB="0" distL="114300" distR="114300" simplePos="0" relativeHeight="251757568" behindDoc="0" locked="0" layoutInCell="1" allowOverlap="1" wp14:anchorId="5006EF3A" wp14:editId="351458E4">
                <wp:simplePos x="0" y="0"/>
                <wp:positionH relativeFrom="column">
                  <wp:posOffset>-194310</wp:posOffset>
                </wp:positionH>
                <wp:positionV relativeFrom="paragraph">
                  <wp:posOffset>-174349</wp:posOffset>
                </wp:positionV>
                <wp:extent cx="5981700" cy="3933825"/>
                <wp:effectExtent l="0" t="0" r="19050" b="28575"/>
                <wp:wrapNone/>
                <wp:docPr id="46" name="Group 46"/>
                <wp:cNvGraphicFramePr/>
                <a:graphic xmlns:a="http://schemas.openxmlformats.org/drawingml/2006/main">
                  <a:graphicData uri="http://schemas.microsoft.com/office/word/2010/wordprocessingGroup">
                    <wpg:wgp>
                      <wpg:cNvGrpSpPr/>
                      <wpg:grpSpPr>
                        <a:xfrm>
                          <a:off x="0" y="0"/>
                          <a:ext cx="5981700" cy="3933825"/>
                          <a:chOff x="438150" y="69574"/>
                          <a:chExt cx="5981700" cy="3933825"/>
                        </a:xfrm>
                      </wpg:grpSpPr>
                      <wps:wsp>
                        <wps:cNvPr id="1" name="Rectangle 1"/>
                        <wps:cNvSpPr/>
                        <wps:spPr>
                          <a:xfrm>
                            <a:off x="438150" y="69574"/>
                            <a:ext cx="5981700" cy="3933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400CB" w:rsidRDefault="007400CB" w:rsidP="00E90730">
                              <w:pPr>
                                <w:jc w:val="right"/>
                              </w:pPr>
                            </w:p>
                            <w:p w:rsidR="007400CB" w:rsidRDefault="007400CB" w:rsidP="00E90730">
                              <w:pPr>
                                <w:jc w:val="right"/>
                              </w:pPr>
                            </w:p>
                            <w:p w:rsidR="007400CB" w:rsidRDefault="007400CB" w:rsidP="00E90730">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ounded Rectangle 3"/>
                        <wps:cNvSpPr/>
                        <wps:spPr>
                          <a:xfrm>
                            <a:off x="2581275" y="1485900"/>
                            <a:ext cx="1609725"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4. </w:t>
                              </w:r>
                              <w:r w:rsidRPr="00EB123F">
                                <w:rPr>
                                  <w:rFonts w:asciiTheme="majorBidi" w:hAnsiTheme="majorBidi" w:cstheme="majorBidi"/>
                                  <w:b/>
                                  <w:bCs/>
                                  <w:sz w:val="28"/>
                                  <w:szCs w:val="28"/>
                                </w:rPr>
                                <w:t>NodeMCU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552450" y="914400"/>
                            <a:ext cx="1362075"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4423F3" w:rsidRDefault="007400CB" w:rsidP="006A7E99">
                              <w:pPr>
                                <w:pStyle w:val="ListParagraph"/>
                                <w:numPr>
                                  <w:ilvl w:val="0"/>
                                  <w:numId w:val="11"/>
                                </w:numPr>
                              </w:pPr>
                              <w:r w:rsidRPr="004423F3">
                                <w:t>Test Strip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972050" y="733425"/>
                            <a:ext cx="1362075"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3. </w:t>
                              </w:r>
                              <w:r w:rsidRPr="00EB123F">
                                <w:rPr>
                                  <w:rFonts w:asciiTheme="majorBidi" w:hAnsiTheme="majorBidi" w:cstheme="majorBidi"/>
                                  <w:b/>
                                  <w:bCs/>
                                  <w:sz w:val="28"/>
                                  <w:szCs w:val="28"/>
                                </w:rPr>
                                <w:t>LCD</w:t>
                              </w:r>
                              <w:r>
                                <w:rPr>
                                  <w:rFonts w:asciiTheme="majorBidi" w:hAnsiTheme="majorBidi" w:cstheme="majorBidi"/>
                                  <w:b/>
                                  <w:bCs/>
                                  <w:sz w:val="28"/>
                                  <w:szCs w:val="28"/>
                                </w:rPr>
                                <w:t xml:space="preserve"> 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2524125" y="200025"/>
                            <a:ext cx="1819275"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2.  </w:t>
                              </w:r>
                              <w:r w:rsidRPr="00EB123F">
                                <w:rPr>
                                  <w:rFonts w:asciiTheme="majorBidi" w:hAnsiTheme="majorBidi" w:cstheme="majorBidi"/>
                                  <w:b/>
                                  <w:bCs/>
                                  <w:sz w:val="28"/>
                                  <w:szCs w:val="28"/>
                                </w:rPr>
                                <w:t>INA219(current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162050" y="3209925"/>
                            <a:ext cx="1362075"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6. </w:t>
                              </w:r>
                              <w:r w:rsidRPr="00E0678E">
                                <w:rPr>
                                  <w:rFonts w:asciiTheme="majorBidi" w:hAnsiTheme="majorBidi" w:cstheme="majorBidi"/>
                                  <w:b/>
                                  <w:bCs/>
                                  <w:sz w:val="28"/>
                                  <w:szCs w:val="28"/>
                                </w:rPr>
                                <w:t>ThingSpeak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4819650" y="3209925"/>
                            <a:ext cx="1362075"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7. </w:t>
                              </w:r>
                              <w:r w:rsidRPr="00E0678E">
                                <w:rPr>
                                  <w:rFonts w:asciiTheme="majorBidi" w:hAnsiTheme="majorBidi" w:cstheme="majorBidi"/>
                                  <w:b/>
                                  <w:bCs/>
                                  <w:sz w:val="28"/>
                                  <w:szCs w:val="28"/>
                                </w:rPr>
                                <w:t>Telegram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bow Connector 14"/>
                        <wps:cNvCnPr/>
                        <wps:spPr>
                          <a:xfrm flipV="1">
                            <a:off x="4238625" y="952500"/>
                            <a:ext cx="742950" cy="88582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rot="300000">
                            <a:off x="3600450" y="914400"/>
                            <a:ext cx="46800" cy="5616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Elbow Connector 16"/>
                        <wps:cNvCnPr/>
                        <wps:spPr>
                          <a:xfrm flipV="1">
                            <a:off x="1924050" y="609600"/>
                            <a:ext cx="542925" cy="428625"/>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wps:spPr>
                          <a:xfrm>
                            <a:off x="1924050" y="1123950"/>
                            <a:ext cx="628650" cy="6858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21" name="Oval Callout 21"/>
                        <wps:cNvSpPr/>
                        <wps:spPr>
                          <a:xfrm>
                            <a:off x="495300" y="161925"/>
                            <a:ext cx="1590675" cy="361950"/>
                          </a:xfrm>
                          <a:prstGeom prst="wedgeEllipseCallout">
                            <a:avLst>
                              <a:gd name="adj1" fmla="val 54611"/>
                              <a:gd name="adj2" fmla="val 126603"/>
                            </a:avLst>
                          </a:prstGeom>
                        </wps:spPr>
                        <wps:style>
                          <a:lnRef idx="2">
                            <a:schemeClr val="accent6"/>
                          </a:lnRef>
                          <a:fillRef idx="1">
                            <a:schemeClr val="lt1"/>
                          </a:fillRef>
                          <a:effectRef idx="0">
                            <a:schemeClr val="accent6"/>
                          </a:effectRef>
                          <a:fontRef idx="minor">
                            <a:schemeClr val="dk1"/>
                          </a:fontRef>
                        </wps:style>
                        <wps:txbx>
                          <w:txbxContent>
                            <w:p w:rsidR="007400CB" w:rsidRPr="00E0678E" w:rsidRDefault="007400CB" w:rsidP="00E515B5">
                              <w:pPr>
                                <w:jc w:val="center"/>
                                <w:rPr>
                                  <w:rFonts w:asciiTheme="majorBidi" w:hAnsiTheme="majorBidi" w:cstheme="majorBidi"/>
                                </w:rPr>
                              </w:pPr>
                              <w:r w:rsidRPr="00E0678E">
                                <w:rPr>
                                  <w:rFonts w:asciiTheme="majorBidi" w:hAnsiTheme="majorBidi" w:cstheme="majorBidi"/>
                                </w:rPr>
                                <w:t>Current Sensing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Callout 22"/>
                        <wps:cNvSpPr/>
                        <wps:spPr>
                          <a:xfrm>
                            <a:off x="733425" y="1981200"/>
                            <a:ext cx="1571625" cy="612140"/>
                          </a:xfrm>
                          <a:prstGeom prst="wedgeEllipseCallout">
                            <a:avLst>
                              <a:gd name="adj1" fmla="val 41667"/>
                              <a:gd name="adj2" fmla="val -79097"/>
                            </a:avLst>
                          </a:prstGeom>
                        </wps:spPr>
                        <wps:style>
                          <a:lnRef idx="2">
                            <a:schemeClr val="accent6"/>
                          </a:lnRef>
                          <a:fillRef idx="1">
                            <a:schemeClr val="lt1"/>
                          </a:fillRef>
                          <a:effectRef idx="0">
                            <a:schemeClr val="accent6"/>
                          </a:effectRef>
                          <a:fontRef idx="minor">
                            <a:schemeClr val="dk1"/>
                          </a:fontRef>
                        </wps:style>
                        <wps:txbx>
                          <w:txbxContent>
                            <w:p w:rsidR="007400CB" w:rsidRPr="00E0678E" w:rsidRDefault="007400CB" w:rsidP="00E515B5">
                              <w:pPr>
                                <w:jc w:val="center"/>
                                <w:rPr>
                                  <w:rFonts w:asciiTheme="majorBidi" w:hAnsiTheme="majorBidi" w:cstheme="majorBidi"/>
                                </w:rPr>
                              </w:pPr>
                              <w:r w:rsidRPr="00E0678E">
                                <w:rPr>
                                  <w:rFonts w:asciiTheme="majorBidi" w:hAnsiTheme="majorBidi" w:cstheme="majorBidi"/>
                                </w:rPr>
                                <w:t>Insert Strip sensing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5191125" y="1838325"/>
                            <a:ext cx="1162050" cy="5905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5. </w:t>
                              </w:r>
                              <w:r w:rsidRPr="00E0678E">
                                <w:rPr>
                                  <w:rFonts w:asciiTheme="majorBidi" w:hAnsiTheme="majorBidi" w:cstheme="majorBidi"/>
                                  <w:b/>
                                  <w:bCs/>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bow Connector 26"/>
                        <wps:cNvCnPr/>
                        <wps:spPr>
                          <a:xfrm>
                            <a:off x="4210050" y="1981200"/>
                            <a:ext cx="942975" cy="19050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27" name="Elbow Connector 27"/>
                        <wps:cNvCnPr/>
                        <wps:spPr>
                          <a:xfrm>
                            <a:off x="5448300" y="2447925"/>
                            <a:ext cx="45719" cy="781050"/>
                          </a:xfrm>
                          <a:prstGeom prst="bentConnector3">
                            <a:avLst/>
                          </a:prstGeom>
                          <a:ln>
                            <a:solidFill>
                              <a:schemeClr val="tx1"/>
                            </a:solidFill>
                            <a:headEnd type="triangle"/>
                            <a:tailEnd type="triangle"/>
                          </a:ln>
                        </wps:spPr>
                        <wps:style>
                          <a:lnRef idx="2">
                            <a:schemeClr val="dk1"/>
                          </a:lnRef>
                          <a:fillRef idx="0">
                            <a:schemeClr val="dk1"/>
                          </a:fillRef>
                          <a:effectRef idx="1">
                            <a:schemeClr val="dk1"/>
                          </a:effectRef>
                          <a:fontRef idx="minor">
                            <a:schemeClr val="tx1"/>
                          </a:fontRef>
                        </wps:style>
                        <wps:bodyPr/>
                      </wps:wsp>
                      <wps:wsp>
                        <wps:cNvPr id="35" name="Elbow Connector 35"/>
                        <wps:cNvCnPr/>
                        <wps:spPr>
                          <a:xfrm flipH="1">
                            <a:off x="2600325" y="2238375"/>
                            <a:ext cx="2524125" cy="1247775"/>
                          </a:xfrm>
                          <a:prstGeom prst="bentConnector3">
                            <a:avLst>
                              <a:gd name="adj1" fmla="val 58974"/>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anchor>
            </w:drawing>
          </mc:Choice>
          <mc:Fallback>
            <w:pict>
              <v:group w14:anchorId="5006EF3A" id="Group 46" o:spid="_x0000_s1045" style="position:absolute;margin-left:-15.3pt;margin-top:-13.75pt;width:471pt;height:309.75pt;z-index:251757568;mso-width-relative:margin" coordorigin="4381,695" coordsize="59817,39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">
                <v:rect id="Rectangle 1" o:spid="_x0000_s1046" style="position:absolute;left:4381;top:695;width:59817;height:39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" fillcolor="white [3201]" strokecolor="black [3213]" strokeweight="1pt">
                  <v:textbox>
                    <w:txbxContent>
                      <w:p w:rsidR="007400CB" w:rsidRDefault="007400CB" w:rsidP="00E90730">
                        <w:pPr>
                          <w:jc w:val="right"/>
                        </w:pPr>
                      </w:p>
                      <w:p w:rsidR="007400CB" w:rsidRDefault="007400CB" w:rsidP="00E90730">
                        <w:pPr>
                          <w:jc w:val="right"/>
                        </w:pPr>
                      </w:p>
                      <w:p w:rsidR="007400CB" w:rsidRDefault="007400CB" w:rsidP="00E90730">
                        <w:pPr>
                          <w:jc w:val="right"/>
                        </w:pPr>
                      </w:p>
                    </w:txbxContent>
                  </v:textbox>
                </v:rect>
                <v:roundrect id="Rounded Rectangle 3" o:spid="_x0000_s1047" style="position:absolute;left:25812;top:14859;width:16098;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" fillcolor="white [3201]" strokecolor="#70ad47 [3209]" strokeweight="1pt">
                  <v:stroke joinstyle="miter"/>
                  <v:textbo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4. </w:t>
                        </w:r>
                        <w:r w:rsidRPr="00EB123F">
                          <w:rPr>
                            <w:rFonts w:asciiTheme="majorBidi" w:hAnsiTheme="majorBidi" w:cstheme="majorBidi"/>
                            <w:b/>
                            <w:bCs/>
                            <w:sz w:val="28"/>
                            <w:szCs w:val="28"/>
                          </w:rPr>
                          <w:t>NodeMCU Microcontroller</w:t>
                        </w:r>
                      </w:p>
                    </w:txbxContent>
                  </v:textbox>
                </v:roundrect>
                <v:roundrect id="Rounded Rectangle 4" o:spid="_x0000_s1048" style="position:absolute;left:5524;top:9144;width:13621;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" fillcolor="white [3201]" strokecolor="#70ad47 [3209]" strokeweight="1pt">
                  <v:stroke joinstyle="miter"/>
                  <v:textbox>
                    <w:txbxContent>
                      <w:p w:rsidR="007400CB" w:rsidRPr="004423F3" w:rsidRDefault="007400CB" w:rsidP="006A7E99">
                        <w:pPr>
                          <w:pStyle w:val="ListParagraph"/>
                          <w:numPr>
                            <w:ilvl w:val="0"/>
                            <w:numId w:val="11"/>
                          </w:numPr>
                        </w:pPr>
                        <w:r w:rsidRPr="004423F3">
                          <w:t>Test Strip</w:t>
                        </w:r>
                      </w:p>
                    </w:txbxContent>
                  </v:textbox>
                </v:roundrect>
                <v:roundrect id="Rounded Rectangle 5" o:spid="_x0000_s1049" style="position:absolute;left:49720;top:7334;width:13621;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" fillcolor="white [3201]" strokecolor="#70ad47 [3209]" strokeweight="1pt">
                  <v:stroke joinstyle="miter"/>
                  <v:textbo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3. </w:t>
                        </w:r>
                        <w:r w:rsidRPr="00EB123F">
                          <w:rPr>
                            <w:rFonts w:asciiTheme="majorBidi" w:hAnsiTheme="majorBidi" w:cstheme="majorBidi"/>
                            <w:b/>
                            <w:bCs/>
                            <w:sz w:val="28"/>
                            <w:szCs w:val="28"/>
                          </w:rPr>
                          <w:t>LCD</w:t>
                        </w:r>
                        <w:r>
                          <w:rPr>
                            <w:rFonts w:asciiTheme="majorBidi" w:hAnsiTheme="majorBidi" w:cstheme="majorBidi"/>
                            <w:b/>
                            <w:bCs/>
                            <w:sz w:val="28"/>
                            <w:szCs w:val="28"/>
                          </w:rPr>
                          <w:t xml:space="preserve"> 2*16</w:t>
                        </w:r>
                      </w:p>
                    </w:txbxContent>
                  </v:textbox>
                </v:roundrect>
                <v:roundrect id="Rounded Rectangle 9" o:spid="_x0000_s1050" style="position:absolute;left:25241;top:2000;width:18193;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" fillcolor="white [3201]" strokecolor="#70ad47 [3209]" strokeweight="1pt">
                  <v:stroke joinstyle="miter"/>
                  <v:textbox>
                    <w:txbxContent>
                      <w:p w:rsidR="007400CB" w:rsidRPr="00EB123F"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2.  </w:t>
                        </w:r>
                        <w:r w:rsidRPr="00EB123F">
                          <w:rPr>
                            <w:rFonts w:asciiTheme="majorBidi" w:hAnsiTheme="majorBidi" w:cstheme="majorBidi"/>
                            <w:b/>
                            <w:bCs/>
                            <w:sz w:val="28"/>
                            <w:szCs w:val="28"/>
                          </w:rPr>
                          <w:t>INA219(current Sensor)</w:t>
                        </w:r>
                      </w:p>
                    </w:txbxContent>
                  </v:textbox>
                </v:roundrect>
                <v:roundrect id="Rounded Rectangle 10" o:spid="_x0000_s1051" style="position:absolute;left:11620;top:32099;width:13621;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" fillcolor="white [3201]" strokecolor="#70ad47 [3209]" strokeweight="1pt">
                  <v:stroke joinstyle="miter"/>
                  <v:textbo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6. </w:t>
                        </w:r>
                        <w:r w:rsidRPr="00E0678E">
                          <w:rPr>
                            <w:rFonts w:asciiTheme="majorBidi" w:hAnsiTheme="majorBidi" w:cstheme="majorBidi"/>
                            <w:b/>
                            <w:bCs/>
                            <w:sz w:val="28"/>
                            <w:szCs w:val="28"/>
                          </w:rPr>
                          <w:t>ThingSpeak Cloud</w:t>
                        </w:r>
                      </w:p>
                    </w:txbxContent>
                  </v:textbox>
                </v:roundrect>
                <v:roundrect id="Rounded Rectangle 11" o:spid="_x0000_s1052" style="position:absolute;left:48196;top:32099;width:13621;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" fillcolor="white [3201]" strokecolor="#70ad47 [3209]" strokeweight="1pt">
                  <v:stroke joinstyle="miter"/>
                  <v:textbo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7. </w:t>
                        </w:r>
                        <w:r w:rsidRPr="00E0678E">
                          <w:rPr>
                            <w:rFonts w:asciiTheme="majorBidi" w:hAnsiTheme="majorBidi" w:cstheme="majorBidi"/>
                            <w:b/>
                            <w:bCs/>
                            <w:sz w:val="28"/>
                            <w:szCs w:val="28"/>
                          </w:rPr>
                          <w:t>Telegram</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53" type="#_x0000_t34" style="position:absolute;left:42386;top:9525;width:7429;height:88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" strokecolor="black [3200]" strokeweight="1pt">
                  <v:stroke endarrow="block"/>
                </v:shape>
                <v:shape id="Straight Arrow Connector 15" o:spid="_x0000_s1054" type="#_x0000_t32" style="position:absolute;left:36004;top:9144;width:468;height:5616;rotation: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" strokecolor="black [3213]" strokeweight=".5pt">
                  <v:stroke startarrow="block" endarrow="block" joinstyle="miter"/>
                </v:shape>
                <v:shape id="Elbow Connector 16" o:spid="_x0000_s1055" type="#_x0000_t34" style="position:absolute;left:19240;top:6096;width:5429;height:42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" strokecolor="black [3213]" strokeweight=".5pt">
                  <v:stroke startarrow="block" endarrow="block"/>
                </v:shape>
                <v:shape id="Elbow Connector 13" o:spid="_x0000_s1056" type="#_x0000_t34" style="position:absolute;left:19240;top:11239;width:6287;height:68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" strokecolor="black [3200]" strokeweight="1pt">
                  <v:stroke startarrow="block" endarrow="block"/>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1" o:spid="_x0000_s1057" type="#_x0000_t63" style="position:absolute;left:4953;top:1619;width:1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" adj="22596,38146" fillcolor="white [3201]" strokecolor="#70ad47 [3209]" strokeweight="1pt">
                  <v:textbox>
                    <w:txbxContent>
                      <w:p w:rsidR="007400CB" w:rsidRPr="00E0678E" w:rsidRDefault="007400CB" w:rsidP="00E515B5">
                        <w:pPr>
                          <w:jc w:val="center"/>
                          <w:rPr>
                            <w:rFonts w:asciiTheme="majorBidi" w:hAnsiTheme="majorBidi" w:cstheme="majorBidi"/>
                          </w:rPr>
                        </w:pPr>
                        <w:r w:rsidRPr="00E0678E">
                          <w:rPr>
                            <w:rFonts w:asciiTheme="majorBidi" w:hAnsiTheme="majorBidi" w:cstheme="majorBidi"/>
                          </w:rPr>
                          <w:t>Current Sensing</w:t>
                        </w:r>
                      </w:p>
                    </w:txbxContent>
                  </v:textbox>
                </v:shape>
                <v:shape id="Oval Callout 22" o:spid="_x0000_s1058" type="#_x0000_t63" style="position:absolute;left:7334;top:19812;width:1571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" adj="19800,-6285" fillcolor="white [3201]" strokecolor="#70ad47 [3209]" strokeweight="1pt">
                  <v:textbox>
                    <w:txbxContent>
                      <w:p w:rsidR="007400CB" w:rsidRPr="00E0678E" w:rsidRDefault="007400CB" w:rsidP="00E515B5">
                        <w:pPr>
                          <w:jc w:val="center"/>
                          <w:rPr>
                            <w:rFonts w:asciiTheme="majorBidi" w:hAnsiTheme="majorBidi" w:cstheme="majorBidi"/>
                          </w:rPr>
                        </w:pPr>
                        <w:r w:rsidRPr="00E0678E">
                          <w:rPr>
                            <w:rFonts w:asciiTheme="majorBidi" w:hAnsiTheme="majorBidi" w:cstheme="majorBidi"/>
                          </w:rPr>
                          <w:t>Insert Strip sensing</w:t>
                        </w:r>
                      </w:p>
                    </w:txbxContent>
                  </v:textbox>
                </v:shape>
                <v:roundrect id="Rounded Rectangle 25" o:spid="_x0000_s1059" style="position:absolute;left:51911;top:18383;width:11620;height:5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" fillcolor="white [3201]" strokecolor="#70ad47 [3209]" strokeweight="1pt">
                  <v:stroke joinstyle="miter"/>
                  <v:textbox>
                    <w:txbxContent>
                      <w:p w:rsidR="007400CB" w:rsidRPr="00E0678E" w:rsidRDefault="007400CB" w:rsidP="00E515B5">
                        <w:pPr>
                          <w:jc w:val="center"/>
                          <w:rPr>
                            <w:rFonts w:asciiTheme="majorBidi" w:hAnsiTheme="majorBidi" w:cstheme="majorBidi"/>
                            <w:b/>
                            <w:bCs/>
                            <w:sz w:val="28"/>
                            <w:szCs w:val="28"/>
                          </w:rPr>
                        </w:pPr>
                        <w:r>
                          <w:rPr>
                            <w:rFonts w:asciiTheme="majorBidi" w:hAnsiTheme="majorBidi" w:cstheme="majorBidi"/>
                            <w:b/>
                            <w:bCs/>
                            <w:sz w:val="28"/>
                            <w:szCs w:val="28"/>
                          </w:rPr>
                          <w:t xml:space="preserve">5. </w:t>
                        </w:r>
                        <w:r w:rsidRPr="00E0678E">
                          <w:rPr>
                            <w:rFonts w:asciiTheme="majorBidi" w:hAnsiTheme="majorBidi" w:cstheme="majorBidi"/>
                            <w:b/>
                            <w:bCs/>
                            <w:sz w:val="28"/>
                            <w:szCs w:val="28"/>
                          </w:rPr>
                          <w:t>Internet</w:t>
                        </w:r>
                      </w:p>
                    </w:txbxContent>
                  </v:textbox>
                </v:roundrect>
                <v:shape id="Elbow Connector 26" o:spid="_x0000_s1060" type="#_x0000_t34" style="position:absolute;left:42100;top:19812;width:9430;height:1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" strokecolor="black [3200]" strokeweight="1pt">
                  <v:stroke startarrow="block" endarrow="block"/>
                </v:shape>
                <v:shape id="Elbow Connector 27" o:spid="_x0000_s1061" type="#_x0000_t34" style="position:absolute;left:54483;top:24479;width:457;height:7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" strokecolor="black [3213]" strokeweight="1pt">
                  <v:stroke startarrow="block" endarrow="block"/>
                </v:shape>
                <v:shape id="Elbow Connector 35" o:spid="_x0000_s1062" type="#_x0000_t34" style="position:absolute;left:26003;top:22383;width:25241;height:1247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" adj="12738" strokecolor="black [3200]" strokeweight="1pt">
                  <v:stroke endarrow="block"/>
                </v:shape>
              </v:group>
            </w:pict>
          </mc:Fallback>
        </mc:AlternateContent>
      </w:r>
    </w:p>
    <w:p w:rsidR="00E515B5" w:rsidRDefault="00E515B5" w:rsidP="00E515B5"/>
    <w:p w:rsidR="00E515B5" w:rsidRDefault="00E515B5" w:rsidP="00E515B5"/>
    <w:p w:rsidR="00E515B5" w:rsidRDefault="00E515B5" w:rsidP="00E515B5"/>
    <w:p w:rsidR="00E515B5" w:rsidRDefault="00E515B5" w:rsidP="00E515B5"/>
    <w:p w:rsidR="00E515B5" w:rsidRDefault="00E515B5" w:rsidP="00E515B5"/>
    <w:p w:rsidR="00E515B5" w:rsidRDefault="00E515B5" w:rsidP="00E515B5"/>
    <w:p w:rsidR="00404933" w:rsidRDefault="00404933" w:rsidP="00E515B5"/>
    <w:p w:rsidR="00404933" w:rsidRDefault="00404933" w:rsidP="00E515B5"/>
    <w:p w:rsidR="00404933" w:rsidRDefault="00404933" w:rsidP="00E515B5"/>
    <w:p w:rsidR="00404933" w:rsidRDefault="00404933" w:rsidP="00E515B5"/>
    <w:p w:rsidR="00404933" w:rsidRDefault="00404933" w:rsidP="00E515B5"/>
    <w:p w:rsidR="00404933" w:rsidRDefault="00404933" w:rsidP="00E515B5"/>
    <w:p w:rsidR="00E515B5" w:rsidRDefault="00E515B5" w:rsidP="00B92359">
      <w:pPr>
        <w:pStyle w:val="Caption"/>
      </w:pPr>
    </w:p>
    <w:p w:rsidR="0019032F" w:rsidRDefault="00404933" w:rsidP="00B92359">
      <w:pPr>
        <w:pStyle w:val="Caption"/>
      </w:pPr>
      <w:bookmarkStart w:id="28" w:name="_Ref73053417"/>
      <w:bookmarkStart w:id="29" w:name="_Toc72611922"/>
      <w:r>
        <w:t xml:space="preserve">Figure </w:t>
      </w:r>
      <w:fldSimple w:instr=" STYLEREF 4 \s ">
        <w:r w:rsidR="00B45C95">
          <w:rPr>
            <w:noProof/>
            <w:cs/>
          </w:rPr>
          <w:t>‎</w:t>
        </w:r>
        <w:r w:rsidR="00B45C95">
          <w:rPr>
            <w:noProof/>
          </w:rPr>
          <w:t>0</w:t>
        </w:r>
      </w:fldSimple>
      <w:r w:rsidR="00760A04">
        <w:t>:</w:t>
      </w:r>
      <w:fldSimple w:instr=" SEQ Figure \* ARABIC \s 4 ">
        <w:r w:rsidR="00B45C95">
          <w:rPr>
            <w:noProof/>
          </w:rPr>
          <w:t>1</w:t>
        </w:r>
      </w:fldSimple>
      <w:bookmarkEnd w:id="28"/>
      <w:r>
        <w:t xml:space="preserve"> </w:t>
      </w:r>
      <w:r w:rsidRPr="00011B97">
        <w:t>IGMSI Design</w:t>
      </w:r>
      <w:bookmarkEnd w:id="29"/>
    </w:p>
    <w:p w:rsidR="00404933" w:rsidRPr="00404933" w:rsidRDefault="00404933" w:rsidP="00404933"/>
    <w:p w:rsidR="00B71D2B" w:rsidRPr="0019032F" w:rsidRDefault="00B71D2B" w:rsidP="00611945">
      <w:pPr>
        <w:pStyle w:val="Paregraph1"/>
      </w:pPr>
      <w:r>
        <w:t>Now let us</w:t>
      </w:r>
      <w:r w:rsidR="00317D08">
        <w:t xml:space="preserve"> describe all components of this device </w:t>
      </w:r>
    </w:p>
    <w:p w:rsidR="00791D8C" w:rsidRPr="00B71D2B" w:rsidRDefault="00342A58" w:rsidP="00B71D2B">
      <w:pPr>
        <w:pStyle w:val="Heading4"/>
      </w:pPr>
      <w:bookmarkStart w:id="30" w:name="_Toc72612144"/>
      <w:r w:rsidRPr="00B71D2B">
        <w:t>Test Strips</w:t>
      </w:r>
      <w:r w:rsidR="005C7BAE" w:rsidRPr="00B71D2B">
        <w:t>(Biosensor</w:t>
      </w:r>
      <w:r w:rsidRPr="00B71D2B">
        <w:t>):</w:t>
      </w:r>
      <w:bookmarkEnd w:id="30"/>
    </w:p>
    <w:p w:rsidR="00342A58" w:rsidRDefault="00342A58" w:rsidP="00611945">
      <w:pPr>
        <w:pStyle w:val="Paregraph1"/>
      </w:pPr>
      <w:r>
        <w:t>The test strip forms the main biochemical sensor where the sample of solution is placed. The test strip has the following</w:t>
      </w:r>
      <w:r w:rsidR="00C43FDC">
        <w:t xml:space="preserve"> Three</w:t>
      </w:r>
      <w:r>
        <w:t xml:space="preserve"> electrodes</w:t>
      </w:r>
      <w:r w:rsidR="00FC3F2E">
        <w:fldChar w:fldCharType="begin" w:fldLock="1"/>
      </w:r>
      <w:r w:rsidR="0045308D">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[6]"},"properties":{"noteIndex":0},"schema":"https://github.com/citation-style-language/schema/raw/master/csl-citation.json"}</w:instrText>
      </w:r>
      <w:r w:rsidR="00FC3F2E">
        <w:fldChar w:fldCharType="separate"/>
      </w:r>
      <w:r w:rsidR="0045308D" w:rsidRPr="0045308D">
        <w:t>[7]</w:t>
      </w:r>
      <w:r w:rsidR="00FC3F2E">
        <w:fldChar w:fldCharType="end"/>
      </w:r>
      <w:r w:rsidR="005C7BAE">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5C7BAE">
        <w:fldChar w:fldCharType="separate"/>
      </w:r>
      <w:r w:rsidR="0045308D" w:rsidRPr="0045308D">
        <w:t>[6]</w:t>
      </w:r>
      <w:r w:rsidR="005C7BAE">
        <w:fldChar w:fldCharType="end"/>
      </w:r>
      <w:r w:rsidR="00316B34">
        <w:t xml:space="preserve"> as illustrate in</w:t>
      </w:r>
      <w:r w:rsidR="001663F7">
        <w:t xml:space="preserve"> </w:t>
      </w:r>
      <w:r w:rsidR="001663F7">
        <w:fldChar w:fldCharType="begin"/>
      </w:r>
      <w:r w:rsidR="001663F7">
        <w:instrText xml:space="preserve"> REF _Ref73107361 \h </w:instrText>
      </w:r>
      <w:r w:rsidR="001663F7">
        <w:fldChar w:fldCharType="separate"/>
      </w:r>
      <w:r w:rsidR="00B45C95">
        <w:t xml:space="preserve">Figure </w:t>
      </w:r>
      <w:r w:rsidR="00B45C95">
        <w:rPr>
          <w:cs/>
        </w:rPr>
        <w:t>‎</w:t>
      </w:r>
      <w:r w:rsidR="00B45C95">
        <w:t>3.1.1:1</w:t>
      </w:r>
      <w:r w:rsidR="001663F7">
        <w:fldChar w:fldCharType="end"/>
      </w:r>
      <w:r w:rsidR="001663F7">
        <w:t xml:space="preserve"> </w:t>
      </w:r>
      <w:r w:rsidR="00316B34">
        <w:t xml:space="preserve"> </w:t>
      </w:r>
      <w:r>
        <w:t>:</w:t>
      </w:r>
    </w:p>
    <w:p w:rsidR="00342A58" w:rsidRDefault="00342A58" w:rsidP="006A7E99">
      <w:pPr>
        <w:pStyle w:val="Paregraph1"/>
        <w:numPr>
          <w:ilvl w:val="0"/>
          <w:numId w:val="17"/>
        </w:numPr>
      </w:pPr>
      <w:r w:rsidRPr="00342A58">
        <w:t>Working electrode:</w:t>
      </w:r>
      <w:r w:rsidRPr="00342A58">
        <w:rPr>
          <w:color w:val="auto"/>
        </w:rPr>
        <w:t xml:space="preserve"> </w:t>
      </w:r>
      <w:r>
        <w:t>Electrons are produced here during the chemical reaction. This electrode is connected to the current-to-voltage amplifier</w:t>
      </w:r>
      <w:r w:rsidR="005C7BAE">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5C7BAE">
        <w:fldChar w:fldCharType="separate"/>
      </w:r>
      <w:r w:rsidR="0045308D" w:rsidRPr="0045308D">
        <w:t>[6]</w:t>
      </w:r>
      <w:r w:rsidR="005C7BAE">
        <w:fldChar w:fldCharType="end"/>
      </w:r>
      <w:r>
        <w:t>.</w:t>
      </w:r>
    </w:p>
    <w:p w:rsidR="00342A58" w:rsidRDefault="00342A58" w:rsidP="006A7E99">
      <w:pPr>
        <w:pStyle w:val="Paregraph1"/>
        <w:numPr>
          <w:ilvl w:val="0"/>
          <w:numId w:val="17"/>
        </w:numPr>
      </w:pPr>
      <w:r>
        <w:t>Reference electrode: Held at a constant voltage with respect to the working electrode to push the desired chemical reactions</w:t>
      </w:r>
      <w:r w:rsidR="005C7BAE">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5C7BAE">
        <w:fldChar w:fldCharType="separate"/>
      </w:r>
      <w:r w:rsidR="0045308D" w:rsidRPr="0045308D">
        <w:t>[6]</w:t>
      </w:r>
      <w:r w:rsidR="005C7BAE">
        <w:fldChar w:fldCharType="end"/>
      </w:r>
      <w:r>
        <w:t>.</w:t>
      </w:r>
    </w:p>
    <w:p w:rsidR="00342A58" w:rsidRDefault="00342A58" w:rsidP="006A7E99">
      <w:pPr>
        <w:pStyle w:val="Paregraph1"/>
        <w:numPr>
          <w:ilvl w:val="0"/>
          <w:numId w:val="17"/>
        </w:numPr>
      </w:pPr>
      <w:r>
        <w:t>Counter electrode: Supplies current to the working electrode</w:t>
      </w:r>
      <w:r w:rsidR="005C7BAE">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rsidR="005C7BAE">
        <w:fldChar w:fldCharType="separate"/>
      </w:r>
      <w:r w:rsidR="0045308D" w:rsidRPr="0045308D">
        <w:t>[6]</w:t>
      </w:r>
      <w:r w:rsidR="005C7BAE">
        <w:fldChar w:fldCharType="end"/>
      </w:r>
      <w:r>
        <w:t>.</w:t>
      </w:r>
    </w:p>
    <w:p w:rsidR="001663F7" w:rsidRDefault="007D1BBE" w:rsidP="001663F7">
      <w:pPr>
        <w:pStyle w:val="Paregraph1"/>
        <w:keepNext/>
        <w:ind w:left="720"/>
      </w:pPr>
      <w:r>
        <w:drawing>
          <wp:inline distT="0" distB="0" distL="0" distR="0" wp14:anchorId="68A2EDFB" wp14:editId="4D909724">
            <wp:extent cx="3618488" cy="1693545"/>
            <wp:effectExtent l="0" t="920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217" t="43222" r="15789" b="24775"/>
                    <a:stretch/>
                  </pic:blipFill>
                  <pic:spPr bwMode="auto">
                    <a:xfrm rot="16200000">
                      <a:off x="0" y="0"/>
                      <a:ext cx="3619159" cy="1693859"/>
                    </a:xfrm>
                    <a:prstGeom prst="rect">
                      <a:avLst/>
                    </a:prstGeom>
                    <a:ln>
                      <a:noFill/>
                    </a:ln>
                    <a:extLst>
                      <a:ext uri="{53640926-AAD7-44D8-BBD7-CCE9431645EC}">
                        <a14:shadowObscured xmlns:a14="http://schemas.microsoft.com/office/drawing/2010/main"/>
                      </a:ext>
                    </a:extLst>
                  </pic:spPr>
                </pic:pic>
              </a:graphicData>
            </a:graphic>
          </wp:inline>
        </w:drawing>
      </w:r>
    </w:p>
    <w:p w:rsidR="007D1BBE" w:rsidRPr="00342A58" w:rsidRDefault="001663F7" w:rsidP="001663F7">
      <w:pPr>
        <w:pStyle w:val="Caption"/>
        <w:jc w:val="left"/>
      </w:pPr>
      <w:bookmarkStart w:id="31" w:name="_Ref73107361"/>
      <w:r>
        <w:t xml:space="preserve">Figure </w:t>
      </w:r>
      <w:fldSimple w:instr=" STYLEREF 4 \s ">
        <w:r w:rsidR="00B45C95">
          <w:rPr>
            <w:noProof/>
            <w:cs/>
          </w:rPr>
          <w:t>‎</w:t>
        </w:r>
        <w:r w:rsidR="00B45C95">
          <w:rPr>
            <w:noProof/>
          </w:rPr>
          <w:t>3.1.1</w:t>
        </w:r>
      </w:fldSimple>
      <w:r w:rsidR="00760A04">
        <w:t>:</w:t>
      </w:r>
      <w:fldSimple w:instr=" SEQ Figure \* ARABIC \s 4 ">
        <w:r w:rsidR="00B45C95">
          <w:rPr>
            <w:noProof/>
          </w:rPr>
          <w:t>1</w:t>
        </w:r>
      </w:fldSimple>
      <w:bookmarkEnd w:id="31"/>
      <w:r>
        <w:t xml:space="preserve"> Three Electrode Strip Model</w:t>
      </w:r>
    </w:p>
    <w:p w:rsidR="00316B34" w:rsidRDefault="00316B34" w:rsidP="00904819">
      <w:pPr>
        <w:pStyle w:val="Paregraph1"/>
      </w:pPr>
    </w:p>
    <w:p w:rsidR="00760A04" w:rsidRDefault="005C7BAE" w:rsidP="00760A04">
      <w:pPr>
        <w:pStyle w:val="Paregraph1"/>
      </w:pPr>
      <w:r>
        <w:t>Most of the glucose meter</w:t>
      </w:r>
      <w:r w:rsidR="00455D02">
        <w:t>s design</w:t>
      </w:r>
      <w:r>
        <w:t xml:space="preserve"> use only two electrodes, reference electrode and working electrode</w:t>
      </w:r>
      <w:r w:rsidR="00316B34">
        <w:t xml:space="preserve"> as illustrate in </w:t>
      </w:r>
      <w:r w:rsidR="00316B34">
        <w:fldChar w:fldCharType="begin"/>
      </w:r>
      <w:r w:rsidR="00316B34">
        <w:instrText xml:space="preserve"> REF _Ref73091360 \h </w:instrText>
      </w:r>
      <w:r w:rsidR="00316B34">
        <w:fldChar w:fldCharType="separate"/>
      </w:r>
      <w:r w:rsidR="00B45C95">
        <w:rPr>
          <w:b/>
          <w:bCs/>
        </w:rPr>
        <w:t>Error! Reference source not found.</w:t>
      </w:r>
      <w:r w:rsidR="00316B34">
        <w:fldChar w:fldCharType="end"/>
      </w:r>
      <w:r w:rsidR="00760A04">
        <w:t>.</w:t>
      </w:r>
    </w:p>
    <w:p w:rsidR="00760A04" w:rsidRDefault="00760A04" w:rsidP="00760A04">
      <w:pPr>
        <w:pStyle w:val="Paregraph1"/>
        <w:keepNext/>
      </w:pPr>
      <w:r w:rsidRPr="00316B34">
        <w:drawing>
          <wp:inline distT="0" distB="0" distL="0" distR="0" wp14:anchorId="3F031B91" wp14:editId="75455B32">
            <wp:extent cx="3419475" cy="1828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9475" cy="1828800"/>
                    </a:xfrm>
                    <a:prstGeom prst="rect">
                      <a:avLst/>
                    </a:prstGeom>
                    <a:noFill/>
                    <a:ln>
                      <a:noFill/>
                    </a:ln>
                  </pic:spPr>
                </pic:pic>
              </a:graphicData>
            </a:graphic>
          </wp:inline>
        </w:drawing>
      </w:r>
    </w:p>
    <w:p w:rsidR="00760A04" w:rsidRDefault="00760A04" w:rsidP="00760A04">
      <w:pPr>
        <w:pStyle w:val="Caption"/>
      </w:pPr>
      <w:r>
        <w:t xml:space="preserve">Figure </w:t>
      </w:r>
      <w:fldSimple w:instr=" STYLEREF 4 \s ">
        <w:r w:rsidR="00B45C95">
          <w:rPr>
            <w:noProof/>
            <w:cs/>
          </w:rPr>
          <w:t>‎</w:t>
        </w:r>
        <w:r w:rsidR="00B45C95">
          <w:rPr>
            <w:noProof/>
          </w:rPr>
          <w:t>3.1.1</w:t>
        </w:r>
      </w:fldSimple>
      <w:r>
        <w:t>:</w:t>
      </w:r>
      <w:fldSimple w:instr=" SEQ Figure \* ARABIC \s 4 ">
        <w:r w:rsidR="00B45C95">
          <w:rPr>
            <w:noProof/>
          </w:rPr>
          <w:t>2</w:t>
        </w:r>
      </w:fldSimple>
      <w:r>
        <w:t xml:space="preserve"> </w:t>
      </w:r>
      <w:r w:rsidRPr="00AB00AB">
        <w:t>Schematic Diagram for Tow  Electrodes Test Strip</w:t>
      </w:r>
      <w:r>
        <w:t xml:space="preserve"> </w:t>
      </w:r>
      <w:r>
        <w:fldChar w:fldCharType="begin" w:fldLock="1"/>
      </w:r>
      <w:r w:rsidR="0045308D">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[10]"},"properties":{"noteIndex":0},"schema":"https://github.com/citation-style-language/schema/raw/master/csl-citation.json"}</w:instrText>
      </w:r>
      <w:r>
        <w:fldChar w:fldCharType="separate"/>
      </w:r>
      <w:r w:rsidR="0045308D" w:rsidRPr="0045308D">
        <w:rPr>
          <w:noProof/>
        </w:rPr>
        <w:t>[3]</w:t>
      </w:r>
      <w:r>
        <w:fldChar w:fldCharType="end"/>
      </w:r>
    </w:p>
    <w:p w:rsidR="00760A04" w:rsidRDefault="00760A04" w:rsidP="007D1BBE">
      <w:pPr>
        <w:pStyle w:val="Paregraph1"/>
      </w:pPr>
    </w:p>
    <w:p w:rsidR="007071C6" w:rsidRDefault="001663F7" w:rsidP="007D1BBE">
      <w:pPr>
        <w:pStyle w:val="Paregraph1"/>
      </w:pPr>
      <w:r>
        <w:t xml:space="preserve"> But the biosensor strips hold the same idea to measure the glucose in bloo</w:t>
      </w:r>
      <w:r w:rsidR="00C43FDC">
        <w:t>d sample that token from figure</w:t>
      </w:r>
      <w:r w:rsidR="00C43FDC">
        <w:fldChar w:fldCharType="begin" w:fldLock="1"/>
      </w:r>
      <w:r w:rsidR="0045308D">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[10]"},"properties":{"noteIndex":0},"schema":"https://github.com/citation-style-language/schema/raw/master/csl-citation.json"}</w:instrText>
      </w:r>
      <w:r w:rsidR="00C43FDC">
        <w:fldChar w:fldCharType="separate"/>
      </w:r>
      <w:r w:rsidR="0045308D" w:rsidRPr="0045308D">
        <w:t>[3]</w:t>
      </w:r>
      <w:r w:rsidR="00C43FDC">
        <w:fldChar w:fldCharType="end"/>
      </w:r>
      <w:r>
        <w:t xml:space="preserve"> </w:t>
      </w:r>
      <w:r w:rsidR="00C43FDC">
        <w:t xml:space="preserve"> that ilustarate this </w:t>
      </w:r>
      <w:r w:rsidR="00760A04">
        <w:fldChar w:fldCharType="begin"/>
      </w:r>
      <w:r w:rsidR="00760A04">
        <w:instrText xml:space="preserve"> REF _Ref73108597 \h </w:instrText>
      </w:r>
      <w:r w:rsidR="00760A04">
        <w:fldChar w:fldCharType="separate"/>
      </w:r>
      <w:r w:rsidR="00B45C95">
        <w:t xml:space="preserve">Figure </w:t>
      </w:r>
      <w:r w:rsidR="00B45C95">
        <w:rPr>
          <w:cs/>
        </w:rPr>
        <w:t>‎</w:t>
      </w:r>
      <w:r w:rsidR="00B45C95">
        <w:t>3.1.1:3</w:t>
      </w:r>
      <w:r w:rsidR="00760A04">
        <w:fldChar w:fldCharType="end"/>
      </w:r>
    </w:p>
    <w:p w:rsidR="00C43FDC" w:rsidRDefault="00C43FDC" w:rsidP="00C43FDC">
      <w:pPr>
        <w:pStyle w:val="Paregraph1"/>
        <w:keepNext/>
      </w:pPr>
      <w:r>
        <w:drawing>
          <wp:inline distT="0" distB="0" distL="0" distR="0" wp14:anchorId="00C87EFC" wp14:editId="26BC39BA">
            <wp:extent cx="5759450" cy="575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21-05-28_14-13-59.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C43FDC" w:rsidRPr="00C43FDC" w:rsidRDefault="00760A04" w:rsidP="00760A04">
      <w:pPr>
        <w:pStyle w:val="Caption"/>
      </w:pPr>
      <w:bookmarkStart w:id="32" w:name="_Ref73108597"/>
      <w:r>
        <w:t xml:space="preserve">Figure </w:t>
      </w:r>
      <w:fldSimple w:instr=" STYLEREF 4 \s ">
        <w:r w:rsidR="00B45C95">
          <w:rPr>
            <w:noProof/>
            <w:cs/>
          </w:rPr>
          <w:t>‎</w:t>
        </w:r>
        <w:r w:rsidR="00B45C95">
          <w:rPr>
            <w:noProof/>
          </w:rPr>
          <w:t>3.1.1</w:t>
        </w:r>
      </w:fldSimple>
      <w:r>
        <w:t>:</w:t>
      </w:r>
      <w:fldSimple w:instr=" SEQ Figure \* ARABIC \s 4 ">
        <w:r w:rsidR="00B45C95">
          <w:rPr>
            <w:noProof/>
          </w:rPr>
          <w:t>3</w:t>
        </w:r>
      </w:fldSimple>
      <w:bookmarkEnd w:id="32"/>
      <w:r>
        <w:t xml:space="preserve"> </w:t>
      </w:r>
      <w:r w:rsidRPr="004A1920">
        <w:t>Token blood Sample From Finger</w:t>
      </w:r>
    </w:p>
    <w:p w:rsidR="005956F2" w:rsidRDefault="005956F2" w:rsidP="005956F2"/>
    <w:p w:rsidR="007D1BBE" w:rsidRDefault="007D1BBE" w:rsidP="007D1BBE">
      <w:pPr>
        <w:pStyle w:val="Paregraph1"/>
      </w:pPr>
      <w:r>
        <w:t>A precise reference voltage (V</w:t>
      </w:r>
      <w:r w:rsidRPr="00F70709">
        <w:rPr>
          <w:vertAlign w:val="subscript"/>
        </w:rPr>
        <w:t>REF</w:t>
      </w:r>
      <w:r>
        <w:t>) is applied to the reference electrode and a precise bias voltage (V</w:t>
      </w:r>
      <w:r w:rsidRPr="00F70709">
        <w:rPr>
          <w:vertAlign w:val="subscript"/>
        </w:rPr>
        <w:t>BIAS</w:t>
      </w:r>
      <w:r>
        <w:t>) is applied to the op amp or in this search on Ina219 current sonser. This way the precise potential difference is maintained across the working electrode and the reference electrode. This voltage is the stimulus which drives the test strip’s output current</w:t>
      </w:r>
      <w:r>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fldChar w:fldCharType="separate"/>
      </w:r>
      <w:r w:rsidR="0045308D" w:rsidRPr="0045308D">
        <w:t>[5]</w:t>
      </w:r>
      <w:r>
        <w:fldChar w:fldCharType="end"/>
      </w:r>
      <w:r>
        <w:t>. The magnitude of the output current is then used to calculate the number of electrons produced</w:t>
      </w:r>
      <w:r>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fldChar w:fldCharType="separate"/>
      </w:r>
      <w:r w:rsidR="0045308D" w:rsidRPr="0045308D">
        <w:t>[6]</w:t>
      </w:r>
      <w:r>
        <w:fldChar w:fldCharType="end"/>
      </w:r>
      <w:r>
        <w:fldChar w:fldCharType="begin" w:fldLock="1"/>
      </w:r>
      <w:r w:rsidR="0045308D">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[6]"},"properties":{"noteIndex":0},"schema":"https://github.com/citation-style-language/schema/raw/master/csl-citation.json"}</w:instrText>
      </w:r>
      <w:r>
        <w:fldChar w:fldCharType="separate"/>
      </w:r>
      <w:r w:rsidR="0045308D" w:rsidRPr="0045308D">
        <w:t>[7]</w:t>
      </w:r>
      <w:r>
        <w:fldChar w:fldCharType="end"/>
      </w:r>
      <w:r>
        <w:t>.</w:t>
      </w:r>
    </w:p>
    <w:p w:rsidR="00000A37" w:rsidRDefault="00000A37" w:rsidP="00907E26">
      <w:pPr>
        <w:pStyle w:val="Paregraph1"/>
      </w:pPr>
      <w:r>
        <w:t xml:space="preserve">“ A voltage is applied in </w:t>
      </w:r>
      <w:r w:rsidRPr="00000A37">
        <w:t xml:space="preserve">the WE and RE </w:t>
      </w:r>
      <w:r>
        <w:t xml:space="preserve">electrodes with a range of -400 millivolts to 8 </w:t>
      </w:r>
      <w:r w:rsidRPr="00000A37">
        <w:t xml:space="preserve">volts. This is used to define the </w:t>
      </w:r>
      <w:r>
        <w:t xml:space="preserve">voltage at which the sensor is </w:t>
      </w:r>
      <w:r w:rsidRPr="00000A37">
        <w:t>able to perform at the maximum current.</w:t>
      </w:r>
      <w:r w:rsidR="007420DF">
        <w:t xml:space="preserve"> </w:t>
      </w:r>
      <w:r w:rsidR="007420DF" w:rsidRPr="007420DF">
        <w:t>This electr</w:t>
      </w:r>
      <w:r w:rsidR="007420DF">
        <w:t xml:space="preserve">ical current is produced by the very selective </w:t>
      </w:r>
      <w:r w:rsidR="007420DF" w:rsidRPr="007420DF">
        <w:t>oxidation of glucose in the b</w:t>
      </w:r>
      <w:r w:rsidR="007420DF">
        <w:t xml:space="preserve">lood sample, which is catalyzed </w:t>
      </w:r>
      <w:r w:rsidR="007420DF" w:rsidRPr="007420DF">
        <w:t>by two reagents which are pre-co</w:t>
      </w:r>
      <w:r w:rsidR="007420DF">
        <w:t xml:space="preserve">ated inside the test strip: (1) an enzyme and (2) a </w:t>
      </w:r>
      <w:r w:rsidR="007420DF" w:rsidRPr="007420DF">
        <w:t>mediator molecule</w:t>
      </w:r>
      <w:r>
        <w:t>”</w:t>
      </w:r>
      <w:r w:rsidR="00907E26" w:rsidRPr="00907E26">
        <w:t xml:space="preserve"> In addition to that, some of references referre to take between 2 and 6 seconds before taking measurement from strip to have peak voltage value and stable.The time token dependent in some times on the type and the </w:t>
      </w:r>
      <w:r w:rsidR="00907E26">
        <w:t>producer of the glucose strip</w:t>
      </w:r>
      <w:r w:rsidR="00607551">
        <w:fldChar w:fldCharType="begin" w:fldLock="1"/>
      </w:r>
      <w:r w:rsidR="0045308D">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[10]"},"properties":{"noteIndex":0},"schema":"https://github.com/citation-style-language/schema/raw/master/csl-citation.json"}</w:instrText>
      </w:r>
      <w:r w:rsidR="00607551">
        <w:fldChar w:fldCharType="separate"/>
      </w:r>
      <w:r w:rsidR="0045308D" w:rsidRPr="0045308D">
        <w:t>[3]</w:t>
      </w:r>
      <w:r w:rsidR="00607551">
        <w:fldChar w:fldCharType="end"/>
      </w:r>
      <w:r w:rsidR="00235E5E">
        <w:t>.</w:t>
      </w:r>
    </w:p>
    <w:p w:rsidR="007D1BBE" w:rsidRPr="005956F2" w:rsidRDefault="007D1BBE" w:rsidP="005956F2"/>
    <w:p w:rsidR="005C7BAE" w:rsidRDefault="005C7BAE" w:rsidP="004022A4">
      <w:pPr>
        <w:pStyle w:val="Paregraph1"/>
      </w:pPr>
      <w:r>
        <w:t xml:space="preserve">The solution sample is </w:t>
      </w:r>
      <w:r w:rsidR="004022A4" w:rsidRPr="004022A4">
        <w:t>deposited on the test strip</w:t>
      </w:r>
      <w:r w:rsidR="004022A4">
        <w:t xml:space="preserve"> </w:t>
      </w:r>
      <w:r>
        <w:t>and the reaction of the glucose with the enzyme takes place. Electrons are generat</w:t>
      </w:r>
      <w:r w:rsidR="00A30D4E">
        <w:t xml:space="preserve">ed during the chemical reaction and the sample of blood work as a jumper between the </w:t>
      </w:r>
      <w:r w:rsidR="007F5468">
        <w:t>reference and working electrods.</w:t>
      </w:r>
      <w:r>
        <w:t xml:space="preserve"> Flow of electrons will correspond to the flow of current through the working and the reference electrode. This current will change according to the glucose concentration</w:t>
      </w:r>
      <w:r w:rsidR="00316B34">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rsidR="00316B34">
        <w:fldChar w:fldCharType="separate"/>
      </w:r>
      <w:r w:rsidR="0045308D" w:rsidRPr="0045308D">
        <w:t>[5]</w:t>
      </w:r>
      <w:r w:rsidR="00316B34">
        <w:fldChar w:fldCharType="end"/>
      </w:r>
      <w:r>
        <w:t>. The current is measured using a transimpedance amplifier (current-to-voltage converter) for the measurement with an Analog-toDigital Converter (ADC)</w:t>
      </w:r>
      <w:r w:rsidR="00F70709">
        <w:fldChar w:fldCharType="begin" w:fldLock="1"/>
      </w:r>
      <w:r w:rsidR="0045308D">
        <w:instrText>ADDIN CSL_CITATION {"citationItems":[{"id":"ITEM-1","itemData":{"URL":"https://www.epdtonthenet.net/article/85026/Designing-a-glucose-meter-using-an-8bit-microcontroller.aspx","accessed":{"date-parts":[["2021","5","18"]]},"id":"ITEM-1","issued":{"date-parts":[["0"]]},"title":"Microchip Technology - Designing a glucose meter using an 8bit microcontroller","type":"webpage"},"uris":["http://www.mendeley.com/documents/?uuid=cc911ee1-f088-33b6-af3d-7aecce60a179"]}],"mendeley":{"formattedCitation":"[7]","plainTextFormattedCitation":"[7]","previouslyFormattedCitation":"[6]"},"properties":{"noteIndex":0},"schema":"https://github.com/citation-style-language/schema/raw/master/csl-citation.json"}</w:instrText>
      </w:r>
      <w:r w:rsidR="00F70709">
        <w:fldChar w:fldCharType="separate"/>
      </w:r>
      <w:r w:rsidR="0045308D" w:rsidRPr="0045308D">
        <w:t>[7]</w:t>
      </w:r>
      <w:r w:rsidR="00F70709">
        <w:fldChar w:fldCharType="end"/>
      </w:r>
      <w:r w:rsidR="00455D02">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rsidR="00455D02">
        <w:fldChar w:fldCharType="separate"/>
      </w:r>
      <w:r w:rsidR="0045308D" w:rsidRPr="0045308D">
        <w:t>[5]</w:t>
      </w:r>
      <w:r w:rsidR="00455D02">
        <w:fldChar w:fldCharType="end"/>
      </w:r>
      <w:r>
        <w:t>. The output of the transimpedance amplifier will be seen as a variation in the voltage with varying glucose concentrations in the solution</w:t>
      </w:r>
      <w:r>
        <w:fldChar w:fldCharType="begin" w:fldLock="1"/>
      </w:r>
      <w:r w:rsidR="0045308D">
        <w:instrText>ADDIN CSL_CITATION {"citationItems":[{"id":"ITEM-1","itemData":{"abstract":"This application note describes the basic glucose meter design using Microchip's PIC 8-bit PIC16LF178X XLP device.","author":[{"dropping-particle":"","family":"Dalvi","given":"Namrata","non-dropping-particle":"","parse-names":false,"suffix":""}],"id":"ITEM-1","issued":{"date-parts":[["2013"]]},"page":"20","title":"Glucose Meter Reference Design","type":"article-journal"},"uris":["http://www.mendeley.com/documents/?uuid=54da1655-75d4-4011-b6fd-849a92b258f7"]}],"mendeley":{"formattedCitation":"[6]","plainTextFormattedCitation":"[6]","previouslyFormattedCitation":"[5]"},"properties":{"noteIndex":0},"schema":"https://github.com/citation-style-language/schema/raw/master/csl-citation.json"}</w:instrText>
      </w:r>
      <w:r>
        <w:fldChar w:fldCharType="separate"/>
      </w:r>
      <w:r w:rsidR="0045308D" w:rsidRPr="0045308D">
        <w:t>[6]</w:t>
      </w:r>
      <w:r>
        <w:fldChar w:fldCharType="end"/>
      </w:r>
      <w:r>
        <w:t>.</w:t>
      </w:r>
    </w:p>
    <w:p w:rsidR="004232B4" w:rsidRDefault="004232B4" w:rsidP="00611945">
      <w:pPr>
        <w:pStyle w:val="Paregraph1"/>
      </w:pPr>
      <w:r>
        <w:t>The basic operation of glucose biosensor is based on the fact that the enzyme glucose oxidize(GOD) catalyses the oxidation of glucose to gluconic acid. The enzyme acts as a biorecognition element, which recognizes glucose molecules. These enzyme molecules are located on an electrode surface, which acts as a transducer. As soon as the enzyme recognizes the glucose molecules, it acts as a catalyst to produce gluconic acid</w:t>
      </w:r>
      <w:r>
        <w:fldChar w:fldCharType="begin" w:fldLock="1"/>
      </w:r>
      <w:r w:rsidR="0045308D">
        <w:instrText>ADDIN CSL_CITATION {"citationItems":[{"id":"ITEM-1","itemData":{"ISSN":"0887-6177","abstract":"In this study two potential indices of malingering derived from the Rey Auditory Verbal Learning Test (RAVLT) were evaluated as a means of detecting malingering. These were indices based on discrepancies between recognition-recall scores and differences in the serial position effect (SPE). Sixty undergraduate students were randomly assigned to one of four conditions: malingerers, malingerers-with-warning, warning-only, and control. Incentives were offered to participants in all conditions to encourage faking in a believable manner (malingering conditions), or to encourage optimal performance (nonmalingering conditions). Two predictions were made. First, it was predicted that the serial position curve for subjects in malingering conditions would show suppression of primacy effects relative to nonmalingerers. Second, it was predicted that recall would be better than recognition for subjects in malingering conditions compared to nonmalingering conditions. The utility of these indices was also explored in the context of providing subjects' with warnings regarding use of methods to detect malingering. Results indicated that both indices failed to reliably differentiate between malingerers and nonmalingerers, and warnings failed to modify participants' behaviour.","author":[{"dropping-particle":"","family":"El-hamid","given":"Ahmed S Abd","non-dropping-particle":"","parse-names":false,"suffix":""},{"dropping-particle":"","family":"Fetohi","given":"Amani E","non-dropping-particle":"","parse-names":false,"suffix":""},{"dropping-particle":"","family":"Amin","given":"R S","non-dropping-particle":"","parse-names":false,"suffix":""},{"dropping-particle":"","family":"Hameed","given":"R M Abdel","non-dropping-particle":"","parse-names":false,"suffix":""}],"container-title":"IJournals All Rights Reserved","id":"ITEM-1","issue":"8","issued":{"date-parts":[["2015"]]},"page":"8","title":"Design of Digital Blood Glucose Meter Based on Arduino UNO","type":"article-journal","volume":"3"},"uris":["http://www.mendeley.com/documents/?uuid=3791af70-79be-4c9a-a288-03ba48dbbbd0"]}],"mendeley":{"formattedCitation":"[11]","plainTextFormattedCitation":"[11]","previouslyFormattedCitation":"[11]"},"properties":{"noteIndex":0},"schema":"https://github.com/citation-style-language/schema/raw/master/csl-citation.json"}</w:instrText>
      </w:r>
      <w:r>
        <w:fldChar w:fldCharType="separate"/>
      </w:r>
      <w:r w:rsidR="005652A0" w:rsidRPr="005652A0">
        <w:t>[11]</w:t>
      </w:r>
      <w:r>
        <w:fldChar w:fldCharType="end"/>
      </w:r>
      <w:r w:rsidR="00455D02">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rsidR="00455D02">
        <w:fldChar w:fldCharType="separate"/>
      </w:r>
      <w:r w:rsidR="0045308D" w:rsidRPr="0045308D">
        <w:t>[5]</w:t>
      </w:r>
      <w:r w:rsidR="00455D02">
        <w:fldChar w:fldCharType="end"/>
      </w:r>
      <w:r w:rsidR="00AD60CE">
        <w:t xml:space="preserve"> as illustrate in </w:t>
      </w:r>
      <w:r w:rsidR="00AD60CE">
        <w:fldChar w:fldCharType="begin"/>
      </w:r>
      <w:r w:rsidR="00AD60CE">
        <w:instrText xml:space="preserve"> REF _Ref73089805 \h </w:instrText>
      </w:r>
      <w:r w:rsidR="00AD60CE">
        <w:fldChar w:fldCharType="separate"/>
      </w:r>
      <w:r w:rsidR="00B45C95">
        <w:t xml:space="preserve">Equation </w:t>
      </w:r>
      <w:r w:rsidR="00B45C95">
        <w:rPr>
          <w:cs/>
        </w:rPr>
        <w:t>‎</w:t>
      </w:r>
      <w:r w:rsidR="00B45C95">
        <w:t>3.1.1</w:t>
      </w:r>
      <w:r w:rsidR="00B45C95">
        <w:noBreakHyphen/>
        <w:t>1</w:t>
      </w:r>
      <w:r w:rsidR="00AD60CE">
        <w:fldChar w:fldCharType="end"/>
      </w:r>
      <w:r w:rsidR="001166A9">
        <w:t xml:space="preserve"> </w:t>
      </w:r>
      <w:r w:rsidR="001166A9">
        <w:fldChar w:fldCharType="begin" w:fldLock="1"/>
      </w:r>
      <w:r w:rsidR="0045308D">
        <w:instrText>ADDIN CSL_CITATION {"citationItems":[{"id":"ITEM-1","itemData":{"abstract":"This application note shows a basic glucometer using Freescale products to determine approximate concentration of glucose in blood. This glucometer can be implemented with K53 microcontroller of the Kinetis family and with MCF51MM and S08MM128 MCUs, part of the Flexis MM family. It includes Freescale USB stack to show data through a graphic user interface (GUI) in a PC. This application note is for anyone with an interest in glucometers as a medical electronic application, such as biomedical engineers, physicians, medical equipment developers, or someone out of those fields but with an interest in the operation of a glucometer","author":[{"dropping-particle":"","family":"Yanez","given":"Miriam Garcia","non-dropping-particle":"","parse-names":false,"suffix":""}],"container-title":"Glucose Meter Fundamentals and Design","id":"ITEM-1","issued":{"date-parts":[["2013"]]},"page":"1-34","title":"Glucose Meter Fundamentals and Design","type":"article-journal"},"uris":["http://www.mendeley.com/documents/?uuid=612e9d99-38a4-423f-addb-1574e5a55887"]}],"mendeley":{"formattedCitation":"[5]","plainTextFormattedCitation":"[5]","previouslyFormattedCitation":"[4]"},"properties":{"noteIndex":0},"schema":"https://github.com/citation-style-language/schema/raw/master/csl-citation.json"}</w:instrText>
      </w:r>
      <w:r w:rsidR="001166A9">
        <w:fldChar w:fldCharType="separate"/>
      </w:r>
      <w:r w:rsidR="0045308D" w:rsidRPr="0045308D">
        <w:t>[5]</w:t>
      </w:r>
      <w:r w:rsidR="001166A9">
        <w:fldChar w:fldCharType="end"/>
      </w:r>
      <w:r>
        <w:t>.</w:t>
      </w:r>
    </w:p>
    <w:p w:rsidR="00AD60CE" w:rsidRDefault="00AD60CE" w:rsidP="00AD60CE">
      <w:pPr>
        <w:pStyle w:val="Caption"/>
        <w:jc w:val="left"/>
      </w:pPr>
      <w:bookmarkStart w:id="33" w:name="_Ref73089805"/>
      <w:r>
        <w:t xml:space="preserve">Equation </w:t>
      </w:r>
      <w:fldSimple w:instr=" STYLEREF 4 \s ">
        <w:r w:rsidR="00B45C95">
          <w:rPr>
            <w:noProof/>
            <w:cs/>
          </w:rPr>
          <w:t>‎</w:t>
        </w:r>
        <w:r w:rsidR="00B45C95">
          <w:rPr>
            <w:noProof/>
          </w:rPr>
          <w:t>3.1.1</w:t>
        </w:r>
      </w:fldSimple>
      <w:r>
        <w:noBreakHyphen/>
      </w:r>
      <w:fldSimple w:instr=" SEQ Equation \* ARABIC \s 4 ">
        <w:r w:rsidR="00B45C95">
          <w:rPr>
            <w:noProof/>
          </w:rPr>
          <w:t>1</w:t>
        </w:r>
      </w:fldSimple>
      <w:bookmarkEnd w:id="33"/>
      <w:r>
        <w:t xml:space="preserve"> </w:t>
      </w:r>
      <w:r w:rsidRPr="00C40867">
        <w:t>glucose oxidation</w:t>
      </w:r>
    </w:p>
    <w:p w:rsidR="00AD60CE" w:rsidRDefault="00AD60CE" w:rsidP="00611945">
      <w:pPr>
        <w:pStyle w:val="Paregraph1"/>
      </w:pPr>
      <w:r>
        <w:drawing>
          <wp:inline distT="0" distB="0" distL="0" distR="0" wp14:anchorId="1DFF668C" wp14:editId="6A0DBCE5">
            <wp:extent cx="3143250" cy="371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3250" cy="371475"/>
                    </a:xfrm>
                    <a:prstGeom prst="rect">
                      <a:avLst/>
                    </a:prstGeom>
                  </pic:spPr>
                </pic:pic>
              </a:graphicData>
            </a:graphic>
          </wp:inline>
        </w:drawing>
      </w:r>
    </w:p>
    <w:p w:rsidR="004022A4" w:rsidRDefault="004022A4" w:rsidP="00611945">
      <w:pPr>
        <w:pStyle w:val="Paregraph1"/>
      </w:pPr>
    </w:p>
    <w:p w:rsidR="004022A4" w:rsidRDefault="004022A4" w:rsidP="004022A4">
      <w:pPr>
        <w:pStyle w:val="Paregraph1"/>
      </w:pPr>
      <w:r w:rsidRPr="004022A4">
        <w:t>Although there are many differences between the various commercially available test strips, they all rely on the fundamental mechanism of discussed above</w:t>
      </w:r>
      <w:r>
        <w:fldChar w:fldCharType="begin" w:fldLock="1"/>
      </w:r>
      <w:r w:rsidR="0045308D">
        <w:instrText xml:space="preserve">ADDIN CSL_CITATION {"citationItems":[{"id":"ITEM-1","itemData":{"author":[{"dropping-particle":"","family":"K","given":"K","non-dropping-particle":"","parse-names":false,"suffix":""}],"container-title":"Reproduction","id":"ITEM-1","issue":"805","issued":{"date-parts":[["2008"]]},"page":"2-3","title":"Application Note : </w:instrText>
      </w:r>
      <w:r w:rsidR="0045308D">
        <w:rPr>
          <w:rFonts w:ascii="MS Gothic" w:eastAsia="MS Gothic" w:hAnsi="MS Gothic" w:cs="MS Gothic" w:hint="eastAsia"/>
        </w:rPr>
        <w:instrText>カイネティクス特性解析</w:instrText>
      </w:r>
      <w:r w:rsidR="0045308D">
        <w:instrText xml:space="preserve"> Application Note : ■ </w:instrText>
      </w:r>
      <w:r w:rsidR="0045308D">
        <w:rPr>
          <w:rFonts w:ascii="MS Gothic" w:eastAsia="MS Gothic" w:hAnsi="MS Gothic" w:cs="MS Gothic" w:hint="eastAsia"/>
        </w:rPr>
        <w:instrText>カイネティクス</w:instrText>
      </w:r>
      <w:r w:rsidR="0045308D">
        <w:instrText xml:space="preserve"> </w:instrText>
      </w:r>
      <w:r w:rsidR="0045308D">
        <w:rPr>
          <w:rFonts w:ascii="MS Gothic" w:eastAsia="MS Gothic" w:hAnsi="MS Gothic" w:cs="MS Gothic" w:hint="eastAsia"/>
        </w:rPr>
        <w:instrText>スクリーニングおよび選択</w:instrText>
      </w:r>
      <w:r w:rsidR="0045308D">
        <w:instrText>","type":"article-journal","volume":"06"},"uris":["http://www.mendeley.com/documents/?uuid=6b455510-f48e-4e43-a2b8-df1b363cd3e6"]}],"mendeley":{"formattedCitation":"[12]","plainTextFormattedCitation":"[12]","previouslyFormattedCitation":"[12]"},"properties":{"noteIndex":0},"schema":"https://github.com/citation-style-language/schema/raw/master/csl-citation.json"}</w:instrText>
      </w:r>
      <w:r>
        <w:fldChar w:fldCharType="separate"/>
      </w:r>
      <w:r w:rsidR="005652A0" w:rsidRPr="005652A0">
        <w:t>[12]</w:t>
      </w:r>
      <w:r>
        <w:fldChar w:fldCharType="end"/>
      </w:r>
      <w:r>
        <w:t>.</w:t>
      </w:r>
    </w:p>
    <w:p w:rsidR="004022A4" w:rsidRDefault="001E2A7E" w:rsidP="00A30D4E">
      <w:pPr>
        <w:pStyle w:val="Paregraph1"/>
      </w:pPr>
      <w:r>
        <w:t>By using “oncall” test strip to measurment the current ampletude by ADC(Anaylog Digital Converter) is dicresed over the time</w:t>
      </w:r>
      <w:r w:rsidR="00A30D4E">
        <w:t>,</w:t>
      </w:r>
      <w:r>
        <w:t xml:space="preserve"> </w:t>
      </w:r>
      <w:r w:rsidR="00A30D4E">
        <w:t xml:space="preserve">this </w:t>
      </w:r>
      <w:r w:rsidR="00A30D4E">
        <w:rPr>
          <w:rStyle w:val="jlqj4b"/>
          <w:lang w:val="en"/>
        </w:rPr>
        <w:t xml:space="preserve">illustrates that the </w:t>
      </w:r>
      <w:r w:rsidR="00A30D4E" w:rsidRPr="00A30D4E">
        <w:t>concentration of blood glucose</w:t>
      </w:r>
      <w:r w:rsidR="00A30D4E">
        <w:t xml:space="preserve"> decreases with time due to the oxidation reaction</w:t>
      </w:r>
      <w:r w:rsidR="00A30D4E">
        <w:fldChar w:fldCharType="begin" w:fldLock="1"/>
      </w:r>
      <w:r w:rsidR="0045308D">
        <w:instrText>ADDIN CSL_CITATION {"citationItems":[{"id":"ITEM-1","itemData":{"DOI":"10.1109/ICEEICT.2014.6919050","ISBN":"9781479948192","abstract":"Diabetes Mellitus mostly known as ¿Diabetes¿ is a worldwide common and serious health issue. Across the world approximately 175 million people at present are with diabetes and this will increase to 366 million by the year 2030 according to World Health Organization statistics. People suffering from diabetes are solely dependent on exact blood glucose concentration information. Glucometer is a device which helps to detect blood sugar levels in human body. In developed countries people widely use this medical device. But in developing countries like Bangladesh the usages of this helpful devices is limited to a very few people; due to illiteracy, cost, publicity etc. In this paper, a real time blood glucose meter is designed &amp; implemented which is very low in cost, targeting the poor people in developing and underdeveloped countries. This proposed meter uses transcendental concentration equation over the linear equation used in existing commercial meters. Due to this, the average deviation of result is much smaller than the commercial one. Result shows that the proposed meter gives around 93% accuracy with pathological data tested over 38 persons. Total cost of the proposed glucometer is only 5 USD so that poor people can have an easy access to this meter.","author":[{"dropping-particle":"","family":"Saha","given":"Shumit","non-dropping-particle":"","parse-names":false,"suffix":""},{"dropping-particle":"","family":"Sarker","given":"Nayan","non-dropping-particle":"","parse-names":false,"suffix":""},{"dropping-particle":"","family":"Hira","given":"Avijit","non-dropping-particle":"","parse-names":false,"suffix":""}],"container-title":"1st International Conference on Electrical Engineering and Information and Communication Technology, ICEEICT 2014","id":"ITEM-1","issue":"January 2019","issued":{"date-parts":[["2014"]]},"title":"Design &amp; implementation of a low cost blood glucose meter with high accuracy","type":"article-journal"},"uris":["http://www.mendeley.com/documents/?uuid=bbf4455e-35b9-46c7-880b-c81a729820bc"]}],"mendeley":{"formattedCitation":"[3]","plainTextFormattedCitation":"[3]","previouslyFormattedCitation":"[10]"},"properties":{"noteIndex":0},"schema":"https://github.com/citation-style-language/schema/raw/master/csl-citation.json"}</w:instrText>
      </w:r>
      <w:r w:rsidR="00A30D4E">
        <w:fldChar w:fldCharType="separate"/>
      </w:r>
      <w:r w:rsidR="0045308D" w:rsidRPr="0045308D">
        <w:t>[3]</w:t>
      </w:r>
      <w:r w:rsidR="00A30D4E">
        <w:fldChar w:fldCharType="end"/>
      </w:r>
      <w:r w:rsidR="00070C22">
        <w:t>.</w:t>
      </w:r>
    </w:p>
    <w:p w:rsidR="0064107B" w:rsidRDefault="0064107B" w:rsidP="0064107B">
      <w:pPr>
        <w:pStyle w:val="Heading4"/>
      </w:pPr>
      <w:bookmarkStart w:id="34" w:name="_Toc72612145"/>
      <w:r w:rsidRPr="00EB123F">
        <w:t>INA219(current Sensor)</w:t>
      </w:r>
      <w:bookmarkEnd w:id="34"/>
    </w:p>
    <w:p w:rsidR="00C62873" w:rsidRPr="00C62873" w:rsidRDefault="00C62873" w:rsidP="00C62873">
      <w:r>
        <w:t xml:space="preserve">… … </w:t>
      </w:r>
    </w:p>
    <w:p w:rsidR="0064107B" w:rsidRDefault="0064107B" w:rsidP="0064107B">
      <w:pPr>
        <w:pStyle w:val="Heading4"/>
      </w:pPr>
      <w:r>
        <w:t xml:space="preserve"> </w:t>
      </w:r>
      <w:bookmarkStart w:id="35" w:name="_Toc72612146"/>
      <w:r w:rsidRPr="00EB123F">
        <w:t>LCD</w:t>
      </w:r>
      <w:r>
        <w:t xml:space="preserve"> 2*16</w:t>
      </w:r>
      <w:bookmarkEnd w:id="35"/>
    </w:p>
    <w:p w:rsidR="00737AD4" w:rsidRDefault="00737AD4" w:rsidP="00666C4E">
      <w:pPr>
        <w:pStyle w:val="Paregraph1"/>
        <w:rPr>
          <w:lang w:val="en"/>
        </w:rPr>
      </w:pPr>
      <w:r w:rsidRPr="14864345">
        <w:rPr>
          <w:lang w:val="en"/>
        </w:rPr>
        <w:t>16×2 LCD is a 32 digits display screen .In Liquid crystal display 16×2,  there are 2 rows and 16 columns.  Any digit from ASCII code is viewable on the module. It supports the custom signs and designs but those require some specific methods and have some limitations.</w:t>
      </w:r>
    </w:p>
    <w:p w:rsidR="00737AD4" w:rsidRDefault="00737AD4" w:rsidP="00B92359">
      <w:pPr>
        <w:pStyle w:val="Caption"/>
        <w:rPr>
          <w:rFonts w:ascii="Times New Roman" w:eastAsia="Times New Roman" w:hAnsi="Times New Roman" w:cs="Times New Roman"/>
          <w:sz w:val="28"/>
          <w:szCs w:val="28"/>
          <w:lang w:val="en"/>
        </w:rPr>
      </w:pPr>
      <w:bookmarkStart w:id="36" w:name="_Toc72611923"/>
      <w:bookmarkStart w:id="37" w:name="_Toc72612277"/>
      <w:r>
        <w:t xml:space="preserve">Table </w:t>
      </w:r>
      <w:fldSimple w:instr=" STYLEREF 4 \s ">
        <w:r w:rsidR="00B45C95">
          <w:rPr>
            <w:noProof/>
            <w:cs/>
          </w:rPr>
          <w:t>‎</w:t>
        </w:r>
        <w:r w:rsidR="00B45C95">
          <w:rPr>
            <w:noProof/>
          </w:rPr>
          <w:t>3.1.3</w:t>
        </w:r>
      </w:fldSimple>
      <w:r w:rsidR="00BF438D">
        <w:t>:</w:t>
      </w:r>
      <w:fldSimple w:instr=" SEQ Table \* ARABIC \s 4 ">
        <w:r w:rsidR="00B45C95">
          <w:rPr>
            <w:noProof/>
          </w:rPr>
          <w:t>1</w:t>
        </w:r>
      </w:fldSimple>
      <w:r>
        <w:t xml:space="preserve"> LCD to Microcontroller connection</w:t>
      </w:r>
      <w:bookmarkEnd w:id="36"/>
      <w:bookmarkEnd w:id="37"/>
    </w:p>
    <w:tbl>
      <w:tblPr>
        <w:tblStyle w:val="TableGrid0"/>
        <w:tblW w:w="0" w:type="auto"/>
        <w:tblInd w:w="720" w:type="dxa"/>
        <w:tblLayout w:type="fixed"/>
        <w:tblLook w:val="06A0" w:firstRow="1" w:lastRow="0" w:firstColumn="1" w:lastColumn="0" w:noHBand="1" w:noVBand="1"/>
      </w:tblPr>
      <w:tblGrid>
        <w:gridCol w:w="4320"/>
        <w:gridCol w:w="4320"/>
      </w:tblGrid>
      <w:tr w:rsidR="00737AD4" w:rsidTr="00666C4E">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LCD display</w:t>
            </w:r>
          </w:p>
        </w:tc>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Geekcreit  nodemcu board</w:t>
            </w:r>
          </w:p>
        </w:tc>
      </w:tr>
      <w:tr w:rsidR="00737AD4" w:rsidTr="00666C4E">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VCC</w:t>
            </w:r>
          </w:p>
        </w:tc>
        <w:tc>
          <w:tcPr>
            <w:tcW w:w="4320" w:type="dxa"/>
          </w:tcPr>
          <w:p w:rsidR="00737AD4" w:rsidRDefault="00737AD4" w:rsidP="00666C4E">
            <w:pPr>
              <w:spacing w:line="259" w:lineRule="auto"/>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+5v</w:t>
            </w:r>
          </w:p>
        </w:tc>
      </w:tr>
      <w:tr w:rsidR="00737AD4" w:rsidTr="00666C4E">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GND</w:t>
            </w:r>
          </w:p>
        </w:tc>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ground</w:t>
            </w:r>
          </w:p>
        </w:tc>
      </w:tr>
      <w:tr w:rsidR="00737AD4" w:rsidTr="00666C4E">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SDA</w:t>
            </w:r>
          </w:p>
        </w:tc>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Pin D1</w:t>
            </w:r>
          </w:p>
        </w:tc>
      </w:tr>
      <w:tr w:rsidR="00737AD4" w:rsidTr="00666C4E">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SCL</w:t>
            </w:r>
          </w:p>
        </w:tc>
        <w:tc>
          <w:tcPr>
            <w:tcW w:w="4320" w:type="dxa"/>
          </w:tcPr>
          <w:p w:rsidR="00737AD4" w:rsidRDefault="00737AD4" w:rsidP="00666C4E">
            <w:pPr>
              <w:rPr>
                <w:rFonts w:ascii="Times New Roman" w:eastAsia="Times New Roman" w:hAnsi="Times New Roman" w:cs="Times New Roman"/>
                <w:b/>
                <w:bCs/>
                <w:sz w:val="28"/>
                <w:szCs w:val="28"/>
                <w:lang w:val="en"/>
              </w:rPr>
            </w:pPr>
            <w:r w:rsidRPr="14864345">
              <w:rPr>
                <w:rFonts w:ascii="Times New Roman" w:eastAsia="Times New Roman" w:hAnsi="Times New Roman" w:cs="Times New Roman"/>
                <w:b/>
                <w:bCs/>
                <w:sz w:val="28"/>
                <w:szCs w:val="28"/>
                <w:lang w:val="en"/>
              </w:rPr>
              <w:t>Pin D2</w:t>
            </w:r>
          </w:p>
        </w:tc>
      </w:tr>
    </w:tbl>
    <w:p w:rsidR="00737AD4" w:rsidRPr="00737AD4" w:rsidRDefault="00737AD4" w:rsidP="00737AD4">
      <w:pPr>
        <w:rPr>
          <w:lang w:val="en"/>
        </w:rPr>
      </w:pPr>
    </w:p>
    <w:p w:rsidR="0064107B" w:rsidRDefault="0064107B" w:rsidP="0064107B">
      <w:pPr>
        <w:pStyle w:val="Heading4"/>
      </w:pPr>
      <w:bookmarkStart w:id="38" w:name="_Toc72612147"/>
      <w:r w:rsidRPr="0064107B">
        <w:t>NodeMCU Microcontroller</w:t>
      </w:r>
      <w:bookmarkEnd w:id="38"/>
    </w:p>
    <w:p w:rsidR="005907D6" w:rsidRPr="005907D6" w:rsidRDefault="005907D6" w:rsidP="005907D6"/>
    <w:p w:rsidR="005907D6" w:rsidRDefault="005907D6" w:rsidP="006A7E99">
      <w:pPr>
        <w:pStyle w:val="Paregraph1"/>
        <w:numPr>
          <w:ilvl w:val="0"/>
          <w:numId w:val="19"/>
        </w:numPr>
      </w:pPr>
      <w:r w:rsidRPr="14864345">
        <w:t>NodeMCU Board Pinout Configuration:</w:t>
      </w:r>
    </w:p>
    <w:p w:rsidR="00894D5A" w:rsidRPr="005907D6" w:rsidRDefault="00894D5A" w:rsidP="00894D5A">
      <w:pPr>
        <w:pStyle w:val="Paregraph1"/>
        <w:ind w:left="720"/>
      </w:pPr>
      <w:r>
        <w:t>…..</w:t>
      </w:r>
    </w:p>
    <w:p w:rsidR="003E07D1" w:rsidRDefault="005907D6" w:rsidP="003E07D1">
      <w:r>
        <w:rPr>
          <w:noProof/>
        </w:rPr>
        <w:drawing>
          <wp:inline distT="0" distB="0" distL="0" distR="0" wp14:anchorId="2C148FF2" wp14:editId="2BE3048B">
            <wp:extent cx="5759450" cy="3184311"/>
            <wp:effectExtent l="0" t="0" r="0" b="0"/>
            <wp:docPr id="27236804" name="Picture 27236804" descr="NodeMCU-Pin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804"/>
                    <pic:cNvPicPr/>
                  </pic:nvPicPr>
                  <pic:blipFill>
                    <a:blip r:embed="rId19">
                      <a:extLst>
                        <a:ext uri="{28A0092B-C50C-407E-A947-70E740481C1C}">
                          <a14:useLocalDpi xmlns:a14="http://schemas.microsoft.com/office/drawing/2010/main" val="0"/>
                        </a:ext>
                      </a:extLst>
                    </a:blip>
                    <a:stretch>
                      <a:fillRect/>
                    </a:stretch>
                  </pic:blipFill>
                  <pic:spPr>
                    <a:xfrm>
                      <a:off x="0" y="0"/>
                      <a:ext cx="5759450" cy="3184311"/>
                    </a:xfrm>
                    <a:prstGeom prst="rect">
                      <a:avLst/>
                    </a:prstGeom>
                  </pic:spPr>
                </pic:pic>
              </a:graphicData>
            </a:graphic>
          </wp:inline>
        </w:drawing>
      </w:r>
    </w:p>
    <w:p w:rsidR="00894D5A" w:rsidRPr="00B92359" w:rsidRDefault="00BF438D" w:rsidP="00BF438D">
      <w:pPr>
        <w:pStyle w:val="Caption"/>
      </w:pPr>
      <w:bookmarkStart w:id="39" w:name="_Toc72612278"/>
      <w:bookmarkStart w:id="40" w:name="_Toc72611924"/>
      <w:r>
        <w:t xml:space="preserve">Table </w:t>
      </w:r>
      <w:fldSimple w:instr=" STYLEREF 4 \s ">
        <w:r w:rsidR="00B45C95">
          <w:rPr>
            <w:noProof/>
            <w:cs/>
          </w:rPr>
          <w:t>‎</w:t>
        </w:r>
        <w:r w:rsidR="00B45C95">
          <w:rPr>
            <w:noProof/>
          </w:rPr>
          <w:t>3.1.4</w:t>
        </w:r>
      </w:fldSimple>
      <w:r>
        <w:t>:</w:t>
      </w:r>
      <w:fldSimple w:instr=" SEQ Table \* ARABIC \s 4 ">
        <w:r w:rsidR="00B45C95">
          <w:rPr>
            <w:noProof/>
          </w:rPr>
          <w:t>1</w:t>
        </w:r>
      </w:fldSimple>
      <w:r>
        <w:t xml:space="preserve"> </w:t>
      </w:r>
      <w:r w:rsidRPr="001E526F">
        <w:t>NodeMCU Pin Categories</w:t>
      </w:r>
      <w:bookmarkEnd w:id="39"/>
      <w:r w:rsidR="003E07D1" w:rsidRPr="00B92359">
        <w:t xml:space="preserve"> </w:t>
      </w:r>
      <w:bookmarkEnd w:id="40"/>
    </w:p>
    <w:tbl>
      <w:tblPr>
        <w:tblStyle w:val="TableGrid0"/>
        <w:tblW w:w="7740" w:type="dxa"/>
        <w:tblInd w:w="1620" w:type="dxa"/>
        <w:tblLayout w:type="fixed"/>
        <w:tblLook w:val="06A0" w:firstRow="1" w:lastRow="0" w:firstColumn="1" w:lastColumn="0" w:noHBand="1" w:noVBand="1"/>
      </w:tblPr>
      <w:tblGrid>
        <w:gridCol w:w="2580"/>
        <w:gridCol w:w="2580"/>
        <w:gridCol w:w="2580"/>
      </w:tblGrid>
      <w:tr w:rsidR="00E43FB8" w:rsidTr="00894D5A">
        <w:tc>
          <w:tcPr>
            <w:tcW w:w="2580" w:type="dxa"/>
          </w:tcPr>
          <w:p w:rsidR="00E43FB8" w:rsidRDefault="00E43FB8" w:rsidP="00894D5A">
            <w:pPr>
              <w:rPr>
                <w:rFonts w:ascii="Times New Roman" w:eastAsia="Times New Roman" w:hAnsi="Times New Roman" w:cs="Times New Roman"/>
                <w:b/>
                <w:bCs/>
                <w:sz w:val="28"/>
                <w:szCs w:val="28"/>
              </w:rPr>
            </w:pPr>
            <w:r w:rsidRPr="14864345">
              <w:rPr>
                <w:rFonts w:ascii="Times New Roman" w:eastAsia="Times New Roman" w:hAnsi="Times New Roman" w:cs="Times New Roman"/>
                <w:b/>
                <w:bCs/>
                <w:sz w:val="28"/>
                <w:szCs w:val="28"/>
              </w:rPr>
              <w:t>Pin Category</w:t>
            </w:r>
          </w:p>
        </w:tc>
        <w:tc>
          <w:tcPr>
            <w:tcW w:w="2580" w:type="dxa"/>
          </w:tcPr>
          <w:p w:rsidR="00E43FB8" w:rsidRDefault="00E43FB8" w:rsidP="00894D5A">
            <w:pPr>
              <w:rPr>
                <w:rFonts w:ascii="Times New Roman" w:eastAsia="Times New Roman" w:hAnsi="Times New Roman" w:cs="Times New Roman"/>
                <w:b/>
                <w:bCs/>
                <w:sz w:val="28"/>
                <w:szCs w:val="28"/>
              </w:rPr>
            </w:pPr>
            <w:r w:rsidRPr="14864345">
              <w:rPr>
                <w:rFonts w:ascii="Times New Roman" w:eastAsia="Times New Roman" w:hAnsi="Times New Roman" w:cs="Times New Roman"/>
                <w:b/>
                <w:bCs/>
                <w:sz w:val="28"/>
                <w:szCs w:val="28"/>
              </w:rPr>
              <w:t>Name</w:t>
            </w:r>
          </w:p>
        </w:tc>
        <w:tc>
          <w:tcPr>
            <w:tcW w:w="2580" w:type="dxa"/>
          </w:tcPr>
          <w:p w:rsidR="00E43FB8" w:rsidRDefault="00E43FB8" w:rsidP="00894D5A">
            <w:pPr>
              <w:rPr>
                <w:rFonts w:ascii="Times New Roman" w:eastAsia="Times New Roman" w:hAnsi="Times New Roman" w:cs="Times New Roman"/>
                <w:b/>
                <w:bCs/>
                <w:sz w:val="28"/>
                <w:szCs w:val="28"/>
              </w:rPr>
            </w:pPr>
            <w:r w:rsidRPr="14864345">
              <w:rPr>
                <w:rFonts w:ascii="Times New Roman" w:eastAsia="Times New Roman" w:hAnsi="Times New Roman" w:cs="Times New Roman"/>
                <w:b/>
                <w:bCs/>
                <w:sz w:val="28"/>
                <w:szCs w:val="28"/>
              </w:rPr>
              <w:t>Description</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Power</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Micro-USB, 3.3V, GND, Vin</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b/>
                <w:bCs/>
                <w:sz w:val="28"/>
                <w:szCs w:val="28"/>
              </w:rPr>
              <w:t>3.3V:</w:t>
            </w:r>
            <w:r w:rsidRPr="14864345">
              <w:rPr>
                <w:rFonts w:ascii="Times New Roman" w:eastAsia="Times New Roman" w:hAnsi="Times New Roman" w:cs="Times New Roman"/>
                <w:sz w:val="28"/>
                <w:szCs w:val="28"/>
              </w:rPr>
              <w:t xml:space="preserve"> Regulated 3.3V can be supplied to this pin to power the board</w:t>
            </w:r>
          </w:p>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b/>
                <w:bCs/>
                <w:sz w:val="28"/>
                <w:szCs w:val="28"/>
              </w:rPr>
              <w:t>GND:</w:t>
            </w:r>
            <w:r w:rsidRPr="14864345">
              <w:rPr>
                <w:rFonts w:ascii="Times New Roman" w:eastAsia="Times New Roman" w:hAnsi="Times New Roman" w:cs="Times New Roman"/>
                <w:sz w:val="28"/>
                <w:szCs w:val="28"/>
              </w:rPr>
              <w:t xml:space="preserve"> Ground pins</w:t>
            </w:r>
          </w:p>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b/>
                <w:bCs/>
                <w:sz w:val="28"/>
                <w:szCs w:val="28"/>
              </w:rPr>
              <w:t xml:space="preserve">Vin: </w:t>
            </w:r>
            <w:r w:rsidRPr="14864345">
              <w:rPr>
                <w:rFonts w:ascii="Times New Roman" w:eastAsia="Times New Roman" w:hAnsi="Times New Roman" w:cs="Times New Roman"/>
                <w:sz w:val="28"/>
                <w:szCs w:val="28"/>
              </w:rPr>
              <w:t>External Power Supply</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Control Pins</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EN, RST</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The pin and the button resets the microcontroller</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Analog Pin</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A0</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Used to measure analog voltage in the range of 0-3.3V</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GPIO Pins</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GPIO1 to GPIO16</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NodeMCU has 16 general purpose input-output pins on its board</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SPI Pins</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SD1, CMD, SD0, CLK</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NodeMCU has four pins available for SPI communication.</w:t>
            </w: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UART Pins</w:t>
            </w: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p w:rsidR="00E43FB8" w:rsidRDefault="00E43FB8" w:rsidP="00894D5A">
            <w:pPr>
              <w:rPr>
                <w:rFonts w:ascii="Times New Roman" w:eastAsia="Times New Roman" w:hAnsi="Times New Roman" w:cs="Times New Roman"/>
                <w:sz w:val="28"/>
                <w:szCs w:val="28"/>
              </w:rPr>
            </w:pP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TXD0, RXD0, TXD2, RXD2</w:t>
            </w:r>
          </w:p>
          <w:p w:rsidR="00E43FB8" w:rsidRDefault="00E43FB8" w:rsidP="00894D5A">
            <w:pPr>
              <w:rPr>
                <w:rFonts w:ascii="Times New Roman" w:eastAsia="Times New Roman" w:hAnsi="Times New Roman" w:cs="Times New Roman"/>
                <w:sz w:val="28"/>
                <w:szCs w:val="28"/>
              </w:rPr>
            </w:pP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NodeMCU has two UART interfaces, UART0 (RXD0 &amp; TXD0) and UART1 (RXD1 &amp; TXD1). UART1 is used to upload the firmware/program.</w:t>
            </w:r>
          </w:p>
          <w:p w:rsidR="00E43FB8" w:rsidRDefault="00E43FB8" w:rsidP="00894D5A">
            <w:pPr>
              <w:rPr>
                <w:rFonts w:ascii="Times New Roman" w:eastAsia="Times New Roman" w:hAnsi="Times New Roman" w:cs="Times New Roman"/>
                <w:sz w:val="28"/>
                <w:szCs w:val="28"/>
              </w:rPr>
            </w:pPr>
          </w:p>
        </w:tc>
      </w:tr>
      <w:tr w:rsidR="00E43FB8" w:rsidTr="00894D5A">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I2C Pins</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CLk, SAD</w:t>
            </w:r>
          </w:p>
        </w:tc>
        <w:tc>
          <w:tcPr>
            <w:tcW w:w="2580" w:type="dxa"/>
          </w:tcPr>
          <w:p w:rsidR="00E43FB8" w:rsidRDefault="00E43FB8" w:rsidP="00894D5A">
            <w:pPr>
              <w:rPr>
                <w:rFonts w:ascii="Times New Roman" w:eastAsia="Times New Roman" w:hAnsi="Times New Roman" w:cs="Times New Roman"/>
                <w:sz w:val="28"/>
                <w:szCs w:val="28"/>
              </w:rPr>
            </w:pPr>
            <w:r w:rsidRPr="14864345">
              <w:rPr>
                <w:rFonts w:ascii="Times New Roman" w:eastAsia="Times New Roman" w:hAnsi="Times New Roman" w:cs="Times New Roman"/>
                <w:sz w:val="28"/>
                <w:szCs w:val="28"/>
              </w:rPr>
              <w:t>NodeMCU has I2C functionality support but due to the internal functionality of these pins, you have to find which pin is I2C.</w:t>
            </w:r>
          </w:p>
        </w:tc>
      </w:tr>
    </w:tbl>
    <w:p w:rsidR="00E43FB8" w:rsidRPr="00E43FB8" w:rsidRDefault="00E43FB8" w:rsidP="00E43FB8">
      <w:pPr>
        <w:pStyle w:val="Heading4"/>
        <w:numPr>
          <w:ilvl w:val="0"/>
          <w:numId w:val="0"/>
        </w:numPr>
        <w:rPr>
          <w:bCs/>
          <w:szCs w:val="28"/>
        </w:rPr>
      </w:pPr>
    </w:p>
    <w:p w:rsidR="0064107B" w:rsidRDefault="0064107B" w:rsidP="0064107B">
      <w:pPr>
        <w:pStyle w:val="Heading4"/>
        <w:rPr>
          <w:bCs/>
          <w:szCs w:val="28"/>
        </w:rPr>
      </w:pPr>
      <w:r>
        <w:t xml:space="preserve"> </w:t>
      </w:r>
      <w:bookmarkStart w:id="41" w:name="_Toc72612148"/>
      <w:r w:rsidRPr="0064107B">
        <w:rPr>
          <w:bCs/>
          <w:szCs w:val="28"/>
        </w:rPr>
        <w:t>Internet</w:t>
      </w:r>
      <w:bookmarkEnd w:id="41"/>
    </w:p>
    <w:p w:rsidR="00AB2F03" w:rsidRPr="00AB2F03" w:rsidRDefault="00AB2F03" w:rsidP="00AB2F03">
      <w:r w:rsidRPr="14864345">
        <w:rPr>
          <w:rFonts w:ascii="Times New Roman" w:eastAsia="Times New Roman" w:hAnsi="Times New Roman" w:cs="Times New Roman"/>
          <w:sz w:val="28"/>
          <w:szCs w:val="28"/>
          <w:lang w:val="en"/>
        </w:rPr>
        <w:t>To connect hardware device withe internet there are building wifi with Esp8266 chip in Nodemcu controller, can use #include &lt;ESP8266WiFi.h&gt; library to connect wifi with LAN network</w:t>
      </w:r>
    </w:p>
    <w:p w:rsidR="0064107B" w:rsidRDefault="0064107B" w:rsidP="0064107B">
      <w:pPr>
        <w:pStyle w:val="Heading4"/>
        <w:rPr>
          <w:bCs/>
          <w:szCs w:val="28"/>
        </w:rPr>
      </w:pPr>
      <w:bookmarkStart w:id="42" w:name="_Toc72612149"/>
      <w:r w:rsidRPr="0064107B">
        <w:rPr>
          <w:bCs/>
          <w:szCs w:val="28"/>
        </w:rPr>
        <w:t>ThingSpeak Cloud</w:t>
      </w:r>
      <w:bookmarkEnd w:id="42"/>
    </w:p>
    <w:p w:rsidR="00666C4E" w:rsidRDefault="00666C4E" w:rsidP="00666C4E">
      <w:pPr>
        <w:pStyle w:val="Paregraph1"/>
        <w:rPr>
          <w:lang w:val="en"/>
        </w:rPr>
      </w:pPr>
      <w:r w:rsidRPr="14864345">
        <w:rPr>
          <w:lang w:val="en"/>
        </w:rPr>
        <w:t xml:space="preserve">There are many of  IOT cloud to handle with nodemcu microcontroller, we </w:t>
      </w:r>
      <w:r w:rsidR="00B60DDB">
        <w:rPr>
          <w:lang w:val="en"/>
        </w:rPr>
        <w:t xml:space="preserve">will </w:t>
      </w:r>
      <w:r w:rsidRPr="14864345">
        <w:rPr>
          <w:lang w:val="en"/>
        </w:rPr>
        <w:t>use “</w:t>
      </w:r>
      <w:r w:rsidRPr="00B60DDB">
        <w:rPr>
          <w:iCs w:val="0"/>
          <w:lang w:val="en"/>
        </w:rPr>
        <w:t>ThingSpeak</w:t>
      </w:r>
      <w:r w:rsidRPr="14864345">
        <w:rPr>
          <w:lang w:val="en"/>
        </w:rPr>
        <w:t>” cloud here.</w:t>
      </w:r>
    </w:p>
    <w:p w:rsidR="00666C4E" w:rsidRDefault="00666C4E" w:rsidP="00666C4E">
      <w:pPr>
        <w:pStyle w:val="Paregraph1"/>
        <w:rPr>
          <w:lang w:val="en"/>
        </w:rPr>
      </w:pPr>
      <w:r w:rsidRPr="14864345">
        <w:rPr>
          <w:lang w:val="en"/>
        </w:rPr>
        <w:t>The “</w:t>
      </w:r>
      <w:r w:rsidRPr="14864345">
        <w:rPr>
          <w:i/>
          <w:lang w:val="en"/>
        </w:rPr>
        <w:t>ThingSpeak</w:t>
      </w:r>
      <w:r w:rsidRPr="14864345">
        <w:rPr>
          <w:lang w:val="en"/>
        </w:rPr>
        <w:t xml:space="preserve">” is where we are going to store the data collected by our glucometer and where we can see the data that we collected. Visit ThingSpeak.com and Sign Up for an account. Once you have a user account, you need to create a channel. ThingSpeak channels are where data gets stored. Create a new channel by selecting Channels, My Channels, and then New Channel. Name the channel, “ali_99” for example, and name Field 1, “Glucose Reading CurveI”. Click “Save Channel” at the bottom to finish the process. </w:t>
      </w:r>
    </w:p>
    <w:p w:rsidR="00666C4E" w:rsidRPr="00666C4E" w:rsidRDefault="00666C4E" w:rsidP="00666C4E">
      <w:pPr>
        <w:rPr>
          <w:lang w:val="en"/>
        </w:rPr>
      </w:pPr>
    </w:p>
    <w:p w:rsidR="0064107B" w:rsidRDefault="0064107B" w:rsidP="0064107B">
      <w:pPr>
        <w:pStyle w:val="Heading4"/>
      </w:pPr>
      <w:bookmarkStart w:id="43" w:name="_Toc72612150"/>
      <w:r w:rsidRPr="0064107B">
        <w:t>Telegram</w:t>
      </w:r>
      <w:bookmarkEnd w:id="43"/>
    </w:p>
    <w:p w:rsidR="00AB2F03" w:rsidRPr="00AB2F03" w:rsidRDefault="00AB2F03" w:rsidP="007557B3">
      <w:pPr>
        <w:ind w:left="1440"/>
      </w:pPr>
    </w:p>
    <w:p w:rsidR="00AB2F03" w:rsidRDefault="00AB2F03" w:rsidP="00894D5A">
      <w:pPr>
        <w:pStyle w:val="Heading4"/>
      </w:pPr>
      <w:bookmarkStart w:id="44" w:name="_Toc72612151"/>
      <w:r w:rsidRPr="007557B3">
        <w:t>How do I create a bot</w:t>
      </w:r>
      <w:r w:rsidRPr="007557B3">
        <w:fldChar w:fldCharType="begin" w:fldLock="1"/>
      </w:r>
      <w:r w:rsidR="0045308D">
        <w:instrText>ADDIN CSL_CITATION {"citationItems":[{"id":"ITEM-1","itemData":{"URL":"https://core.telegram.org/bots","accessed":{"date-parts":[["2021","5","22"]]},"id":"ITEM-1","issued":{"date-parts":[["0"]]},"title":"Bots: An introduction for developers","type":"webpage"},"uris":["http://www.mendeley.com/documents/?uuid=e0337f51-c19a-34ad-830e-52c9e6a7eba4"]}],"mendeley":{"formattedCitation":"[13]","plainTextFormattedCitation":"[13]","previouslyFormattedCitation":"[13]"},"properties":{"noteIndex":0},"schema":"https://github.com/citation-style-language/schema/raw/master/csl-citation.json"}</w:instrText>
      </w:r>
      <w:r w:rsidRPr="007557B3">
        <w:fldChar w:fldCharType="separate"/>
      </w:r>
      <w:r w:rsidR="005652A0" w:rsidRPr="005652A0">
        <w:rPr>
          <w:b w:val="0"/>
          <w:noProof/>
        </w:rPr>
        <w:t>[13]</w:t>
      </w:r>
      <w:r w:rsidRPr="007557B3">
        <w:fldChar w:fldCharType="end"/>
      </w:r>
      <w:r w:rsidR="00087680" w:rsidRPr="007557B3">
        <w:t>?</w:t>
      </w:r>
      <w:bookmarkEnd w:id="44"/>
    </w:p>
    <w:p w:rsidR="00894D5A" w:rsidRPr="00894D5A" w:rsidRDefault="00894D5A" w:rsidP="00894D5A"/>
    <w:p w:rsidR="00DD20A1" w:rsidRPr="00894D5A" w:rsidRDefault="007557B3" w:rsidP="00894D5A">
      <w:pPr>
        <w:spacing w:line="360" w:lineRule="auto"/>
        <w:ind w:left="1440"/>
        <w:rPr>
          <w:rFonts w:asciiTheme="majorBidi" w:hAnsiTheme="majorBidi" w:cstheme="majorBidi"/>
          <w:sz w:val="28"/>
          <w:szCs w:val="28"/>
        </w:rPr>
      </w:pPr>
      <w:r w:rsidRPr="00894D5A">
        <w:rPr>
          <w:rFonts w:asciiTheme="majorBidi" w:hAnsiTheme="majorBidi" w:cstheme="majorBidi"/>
          <w:sz w:val="28"/>
          <w:szCs w:val="28"/>
        </w:rPr>
        <w:t xml:space="preserve">From Botfather page can find this helping bot list by enter </w:t>
      </w:r>
      <w:r w:rsidR="00FE746B" w:rsidRPr="00894D5A">
        <w:rPr>
          <w:rFonts w:asciiTheme="majorBidi" w:hAnsiTheme="majorBidi" w:cstheme="majorBidi"/>
          <w:sz w:val="28"/>
          <w:szCs w:val="28"/>
        </w:rPr>
        <w:t>“</w:t>
      </w:r>
      <w:r w:rsidRPr="00894D5A">
        <w:rPr>
          <w:rFonts w:asciiTheme="majorBidi" w:hAnsiTheme="majorBidi" w:cstheme="majorBidi"/>
          <w:sz w:val="28"/>
          <w:szCs w:val="28"/>
        </w:rPr>
        <w:t>/</w:t>
      </w:r>
      <w:r w:rsidR="002831B0" w:rsidRPr="00894D5A">
        <w:rPr>
          <w:rFonts w:asciiTheme="majorBidi" w:hAnsiTheme="majorBidi" w:cstheme="majorBidi"/>
          <w:sz w:val="28"/>
          <w:szCs w:val="28"/>
        </w:rPr>
        <w:t>help</w:t>
      </w:r>
      <w:r w:rsidR="00FE746B" w:rsidRPr="00894D5A">
        <w:rPr>
          <w:rFonts w:asciiTheme="majorBidi" w:hAnsiTheme="majorBidi" w:cstheme="majorBidi"/>
          <w:sz w:val="28"/>
          <w:szCs w:val="28"/>
        </w:rPr>
        <w:t xml:space="preserve">” command, as illustrate in </w:t>
      </w:r>
      <w:r w:rsidR="00DD20A1" w:rsidRPr="00894D5A">
        <w:rPr>
          <w:rFonts w:asciiTheme="majorBidi" w:hAnsiTheme="majorBidi" w:cstheme="majorBidi"/>
          <w:sz w:val="28"/>
          <w:szCs w:val="28"/>
        </w:rPr>
        <w:fldChar w:fldCharType="begin"/>
      </w:r>
      <w:r w:rsidR="00DD20A1" w:rsidRPr="00894D5A">
        <w:rPr>
          <w:rFonts w:asciiTheme="majorBidi" w:hAnsiTheme="majorBidi" w:cstheme="majorBidi"/>
          <w:sz w:val="28"/>
          <w:szCs w:val="28"/>
        </w:rPr>
        <w:instrText xml:space="preserve"> REF _Ref72598688 \h </w:instrText>
      </w:r>
      <w:r w:rsidR="00894D5A" w:rsidRPr="00894D5A">
        <w:rPr>
          <w:rFonts w:asciiTheme="majorBidi" w:hAnsiTheme="majorBidi" w:cstheme="majorBidi"/>
          <w:sz w:val="28"/>
          <w:szCs w:val="28"/>
        </w:rPr>
        <w:instrText xml:space="preserve"> \* MERGEFORMAT </w:instrText>
      </w:r>
      <w:r w:rsidR="00DD20A1" w:rsidRPr="00894D5A">
        <w:rPr>
          <w:rFonts w:asciiTheme="majorBidi" w:hAnsiTheme="majorBidi" w:cstheme="majorBidi"/>
          <w:sz w:val="28"/>
          <w:szCs w:val="28"/>
        </w:rPr>
      </w:r>
      <w:r w:rsidR="00DD20A1" w:rsidRPr="00894D5A">
        <w:rPr>
          <w:rFonts w:asciiTheme="majorBidi" w:hAnsiTheme="majorBidi" w:cstheme="majorBidi"/>
          <w:sz w:val="28"/>
          <w:szCs w:val="28"/>
        </w:rPr>
        <w:fldChar w:fldCharType="separate"/>
      </w:r>
      <w:r w:rsidR="00B45C95" w:rsidRPr="00B45C95">
        <w:rPr>
          <w:rFonts w:asciiTheme="majorBidi" w:hAnsiTheme="majorBidi" w:cstheme="majorBidi"/>
          <w:sz w:val="28"/>
          <w:szCs w:val="28"/>
        </w:rPr>
        <w:t xml:space="preserve">Figure </w:t>
      </w:r>
      <w:r w:rsidR="00B45C95" w:rsidRPr="00B45C95">
        <w:rPr>
          <w:rFonts w:ascii="Sakkal Majalla" w:hAnsi="Sakkal Majalla" w:cs="Sakkal Majalla"/>
          <w:noProof/>
          <w:sz w:val="28"/>
          <w:szCs w:val="28"/>
          <w:cs/>
        </w:rPr>
        <w:t>‎</w:t>
      </w:r>
      <w:r w:rsidR="00B45C95" w:rsidRPr="00B45C95">
        <w:rPr>
          <w:rFonts w:asciiTheme="majorBidi" w:hAnsiTheme="majorBidi" w:cstheme="majorBidi"/>
          <w:noProof/>
          <w:sz w:val="28"/>
          <w:szCs w:val="28"/>
        </w:rPr>
        <w:t>3.1.8</w:t>
      </w:r>
      <w:r w:rsidR="00B45C95" w:rsidRPr="00B45C95">
        <w:rPr>
          <w:rFonts w:asciiTheme="majorBidi" w:hAnsiTheme="majorBidi" w:cstheme="majorBidi"/>
          <w:sz w:val="28"/>
          <w:szCs w:val="28"/>
        </w:rPr>
        <w:t>:</w:t>
      </w:r>
      <w:r w:rsidR="00B45C95" w:rsidRPr="00B45C95">
        <w:rPr>
          <w:rFonts w:asciiTheme="majorBidi" w:hAnsiTheme="majorBidi" w:cstheme="majorBidi"/>
          <w:noProof/>
          <w:sz w:val="28"/>
          <w:szCs w:val="28"/>
        </w:rPr>
        <w:t>1</w:t>
      </w:r>
      <w:r w:rsidR="00DD20A1" w:rsidRPr="00894D5A">
        <w:rPr>
          <w:rFonts w:asciiTheme="majorBidi" w:hAnsiTheme="majorBidi" w:cstheme="majorBidi"/>
          <w:sz w:val="28"/>
          <w:szCs w:val="28"/>
        </w:rPr>
        <w:fldChar w:fldCharType="end"/>
      </w:r>
      <w:r w:rsidR="00DD20A1" w:rsidRPr="00894D5A">
        <w:rPr>
          <w:rFonts w:asciiTheme="majorBidi" w:hAnsiTheme="majorBidi" w:cstheme="majorBidi"/>
          <w:sz w:val="28"/>
          <w:szCs w:val="28"/>
        </w:rPr>
        <w:t xml:space="preserve"> A and B</w:t>
      </w:r>
    </w:p>
    <w:p w:rsidR="006F4538" w:rsidRDefault="002831B0" w:rsidP="00894D5A">
      <w:r w:rsidRPr="00894D5A">
        <w:rPr>
          <w:rStyle w:val="BookTitle"/>
          <w:noProof/>
        </w:rPr>
        <w:drawing>
          <wp:inline distT="0" distB="0" distL="0" distR="0" wp14:anchorId="5E41F02E" wp14:editId="22A7FD17">
            <wp:extent cx="5759450" cy="32886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0D41A.tmp"/>
                    <pic:cNvPicPr/>
                  </pic:nvPicPr>
                  <pic:blipFill>
                    <a:blip r:embed="rId20">
                      <a:extLst>
                        <a:ext uri="{28A0092B-C50C-407E-A947-70E740481C1C}">
                          <a14:useLocalDpi xmlns:a14="http://schemas.microsoft.com/office/drawing/2010/main" val="0"/>
                        </a:ext>
                      </a:extLst>
                    </a:blip>
                    <a:stretch>
                      <a:fillRect/>
                    </a:stretch>
                  </pic:blipFill>
                  <pic:spPr>
                    <a:xfrm>
                      <a:off x="0" y="0"/>
                      <a:ext cx="5759450" cy="3288665"/>
                    </a:xfrm>
                    <a:prstGeom prst="rect">
                      <a:avLst/>
                    </a:prstGeom>
                  </pic:spPr>
                </pic:pic>
              </a:graphicData>
            </a:graphic>
          </wp:inline>
        </w:drawing>
      </w:r>
    </w:p>
    <w:p w:rsidR="00FE746B" w:rsidRPr="007557B3" w:rsidRDefault="006F4538" w:rsidP="00B92359">
      <w:pPr>
        <w:pStyle w:val="Caption"/>
      </w:pPr>
      <w:bookmarkStart w:id="45" w:name="_Ref72598688"/>
      <w:bookmarkStart w:id="46" w:name="_Toc72611925"/>
      <w:r>
        <w:t xml:space="preserve">Figure </w:t>
      </w:r>
      <w:fldSimple w:instr=" STYLEREF 4 \s ">
        <w:r w:rsidR="00B45C95">
          <w:rPr>
            <w:noProof/>
            <w:cs/>
          </w:rPr>
          <w:t>‎</w:t>
        </w:r>
        <w:r w:rsidR="00B45C95">
          <w:rPr>
            <w:noProof/>
          </w:rPr>
          <w:t>3.1.8</w:t>
        </w:r>
      </w:fldSimple>
      <w:r w:rsidR="00760A04">
        <w:t>:</w:t>
      </w:r>
      <w:fldSimple w:instr=" SEQ Figure \* ARABIC \s 4 ">
        <w:r w:rsidR="00B45C95">
          <w:rPr>
            <w:noProof/>
          </w:rPr>
          <w:t>1</w:t>
        </w:r>
      </w:fldSimple>
      <w:bookmarkEnd w:id="45"/>
      <w:r>
        <w:t xml:space="preserve">  A- helping Telegram commands</w:t>
      </w:r>
      <w:bookmarkEnd w:id="46"/>
    </w:p>
    <w:p w:rsidR="0064107B" w:rsidRPr="007557B3" w:rsidRDefault="0064107B" w:rsidP="005907D6">
      <w:pPr>
        <w:ind w:left="1440"/>
      </w:pPr>
    </w:p>
    <w:p w:rsidR="002831B0" w:rsidRDefault="004D21BC" w:rsidP="002831B0">
      <w:pPr>
        <w:pStyle w:val="Paregraph1"/>
        <w:keepNext/>
      </w:pPr>
      <w:r>
        <w:drawing>
          <wp:inline distT="0" distB="0" distL="0" distR="0" wp14:anchorId="21A50FCF" wp14:editId="545C315E">
            <wp:extent cx="4182059" cy="5525271"/>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0CEAD.tmp"/>
                    <pic:cNvPicPr/>
                  </pic:nvPicPr>
                  <pic:blipFill>
                    <a:blip r:embed="rId21">
                      <a:extLst>
                        <a:ext uri="{28A0092B-C50C-407E-A947-70E740481C1C}">
                          <a14:useLocalDpi xmlns:a14="http://schemas.microsoft.com/office/drawing/2010/main" val="0"/>
                        </a:ext>
                      </a:extLst>
                    </a:blip>
                    <a:stretch>
                      <a:fillRect/>
                    </a:stretch>
                  </pic:blipFill>
                  <pic:spPr>
                    <a:xfrm>
                      <a:off x="0" y="0"/>
                      <a:ext cx="4182059" cy="5525271"/>
                    </a:xfrm>
                    <a:prstGeom prst="rect">
                      <a:avLst/>
                    </a:prstGeom>
                  </pic:spPr>
                </pic:pic>
              </a:graphicData>
            </a:graphic>
          </wp:inline>
        </w:drawing>
      </w:r>
    </w:p>
    <w:p w:rsidR="001A2E52" w:rsidRDefault="002831B0" w:rsidP="00B92359">
      <w:pPr>
        <w:pStyle w:val="Caption"/>
      </w:pPr>
      <w:bookmarkStart w:id="47" w:name="_Toc72611926"/>
      <w:r>
        <w:t xml:space="preserve">Figure </w:t>
      </w:r>
      <w:fldSimple w:instr=" STYLEREF 4 \s ">
        <w:r w:rsidR="00B45C95">
          <w:rPr>
            <w:noProof/>
            <w:cs/>
          </w:rPr>
          <w:t>‎</w:t>
        </w:r>
        <w:r w:rsidR="00B45C95">
          <w:rPr>
            <w:noProof/>
          </w:rPr>
          <w:t>3.1.8</w:t>
        </w:r>
      </w:fldSimple>
      <w:r w:rsidR="00760A04">
        <w:t>:</w:t>
      </w:r>
      <w:fldSimple w:instr=" SEQ Figure \* ARABIC \s 4 ">
        <w:r w:rsidR="00B45C95">
          <w:rPr>
            <w:noProof/>
          </w:rPr>
          <w:t>2</w:t>
        </w:r>
      </w:fldSimple>
      <w:r>
        <w:t xml:space="preserve"> B- Help Commands</w:t>
      </w:r>
      <w:bookmarkEnd w:id="47"/>
    </w:p>
    <w:p w:rsidR="00CB45A0" w:rsidRDefault="00AE5EE6" w:rsidP="00501001">
      <w:pPr>
        <w:pStyle w:val="Paregraph1"/>
      </w:pPr>
      <w:r w:rsidRPr="14864345">
        <w:rPr>
          <w:lang w:val="en"/>
        </w:rPr>
        <w:t xml:space="preserve">Use the </w:t>
      </w:r>
      <w:r w:rsidRPr="14864345">
        <w:rPr>
          <w:b/>
          <w:bCs/>
          <w:lang w:val="en"/>
        </w:rPr>
        <w:t>/newbot</w:t>
      </w:r>
      <w:r w:rsidRPr="14864345">
        <w:rPr>
          <w:lang w:val="en"/>
        </w:rPr>
        <w:t xml:space="preserve"> command to create a new bot. The BotFather will</w:t>
      </w:r>
      <w:r>
        <w:rPr>
          <w:lang w:val="en"/>
        </w:rPr>
        <w:t xml:space="preserve"> ask you for a bot name</w:t>
      </w:r>
      <w:r w:rsidR="005E6B77">
        <w:t xml:space="preserve">. we will give name “Doctor”  </w:t>
      </w:r>
      <w:r w:rsidR="002831B0">
        <w:t xml:space="preserve">as illustrate in </w:t>
      </w:r>
      <w:r w:rsidR="005801CE">
        <w:fldChar w:fldCharType="begin"/>
      </w:r>
      <w:r w:rsidR="005801CE">
        <w:instrText xml:space="preserve"> REF _Ref72600652 \h </w:instrText>
      </w:r>
      <w:r w:rsidR="00501001">
        <w:instrText xml:space="preserve"> \* MERGEFORMAT </w:instrText>
      </w:r>
      <w:r w:rsidR="005801CE">
        <w:fldChar w:fldCharType="separate"/>
      </w:r>
      <w:r w:rsidR="00B45C95">
        <w:t xml:space="preserve">Figure </w:t>
      </w:r>
      <w:r w:rsidR="00B45C95">
        <w:rPr>
          <w:cs/>
        </w:rPr>
        <w:t>‎</w:t>
      </w:r>
      <w:r w:rsidR="00B45C95">
        <w:t>3.1.8:3</w:t>
      </w:r>
      <w:r w:rsidR="005801CE">
        <w:fldChar w:fldCharType="end"/>
      </w:r>
      <w:r w:rsidR="00501001">
        <w:t>.</w:t>
      </w:r>
    </w:p>
    <w:p w:rsidR="00AE5EE6" w:rsidRDefault="00AE5EE6" w:rsidP="00AE5EE6">
      <w:pPr>
        <w:pStyle w:val="Paregraph1"/>
        <w:rPr>
          <w:lang w:val="en"/>
        </w:rPr>
      </w:pPr>
      <w:r w:rsidRPr="14864345">
        <w:rPr>
          <w:lang w:val="en"/>
        </w:rPr>
        <w:t xml:space="preserve">The </w:t>
      </w:r>
      <w:r w:rsidRPr="14864345">
        <w:rPr>
          <w:b/>
          <w:bCs/>
          <w:lang w:val="en"/>
        </w:rPr>
        <w:t>name</w:t>
      </w:r>
      <w:r>
        <w:rPr>
          <w:lang w:val="en"/>
        </w:rPr>
        <w:t xml:space="preserve"> of our</w:t>
      </w:r>
      <w:r w:rsidRPr="14864345">
        <w:rPr>
          <w:lang w:val="en"/>
        </w:rPr>
        <w:t xml:space="preserve"> bot is displayed in contact details and elsewhere.</w:t>
      </w:r>
    </w:p>
    <w:p w:rsidR="00AE5EE6" w:rsidRPr="00AE5EE6" w:rsidRDefault="00AE5EE6" w:rsidP="00501001">
      <w:pPr>
        <w:pStyle w:val="Paregraph1"/>
        <w:rPr>
          <w:lang w:val="en"/>
        </w:rPr>
      </w:pPr>
    </w:p>
    <w:p w:rsidR="002831B0" w:rsidRDefault="00CB45A0" w:rsidP="00CB45A0">
      <w:pPr>
        <w:pStyle w:val="Paregraph1"/>
      </w:pPr>
      <w:r>
        <w:drawing>
          <wp:inline distT="0" distB="0" distL="0" distR="0" wp14:anchorId="6FDED3B0" wp14:editId="526C0065">
            <wp:extent cx="5759450" cy="14433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08FBF.tmp"/>
                    <pic:cNvPicPr/>
                  </pic:nvPicPr>
                  <pic:blipFill>
                    <a:blip r:embed="rId22">
                      <a:extLst>
                        <a:ext uri="{28A0092B-C50C-407E-A947-70E740481C1C}">
                          <a14:useLocalDpi xmlns:a14="http://schemas.microsoft.com/office/drawing/2010/main" val="0"/>
                        </a:ext>
                      </a:extLst>
                    </a:blip>
                    <a:stretch>
                      <a:fillRect/>
                    </a:stretch>
                  </pic:blipFill>
                  <pic:spPr>
                    <a:xfrm>
                      <a:off x="0" y="0"/>
                      <a:ext cx="5759450" cy="1443355"/>
                    </a:xfrm>
                    <a:prstGeom prst="rect">
                      <a:avLst/>
                    </a:prstGeom>
                  </pic:spPr>
                </pic:pic>
              </a:graphicData>
            </a:graphic>
          </wp:inline>
        </w:drawing>
      </w:r>
      <w:bookmarkStart w:id="48" w:name="_Ref72600652"/>
      <w:r w:rsidR="002831B0">
        <w:t xml:space="preserve">Figure </w:t>
      </w:r>
      <w:r w:rsidR="00760A04">
        <w:fldChar w:fldCharType="begin"/>
      </w:r>
      <w:r w:rsidR="00760A04">
        <w:instrText xml:space="preserve"> STYLEREF 4 \s </w:instrText>
      </w:r>
      <w:r w:rsidR="00760A04">
        <w:fldChar w:fldCharType="separate"/>
      </w:r>
      <w:r w:rsidR="00B45C95">
        <w:rPr>
          <w:cs/>
        </w:rPr>
        <w:t>‎</w:t>
      </w:r>
      <w:r w:rsidR="00B45C95">
        <w:t>3.1.8</w:t>
      </w:r>
      <w:r w:rsidR="00760A04">
        <w:fldChar w:fldCharType="end"/>
      </w:r>
      <w:r w:rsidR="00760A04">
        <w:t>:</w:t>
      </w:r>
      <w:r w:rsidR="00760A04">
        <w:fldChar w:fldCharType="begin"/>
      </w:r>
      <w:r w:rsidR="00760A04">
        <w:instrText xml:space="preserve"> SEQ Figure \* ARABIC \s 4 </w:instrText>
      </w:r>
      <w:r w:rsidR="00760A04">
        <w:fldChar w:fldCharType="separate"/>
      </w:r>
      <w:r w:rsidR="00B45C95">
        <w:t>3</w:t>
      </w:r>
      <w:r w:rsidR="00760A04">
        <w:fldChar w:fldCharType="end"/>
      </w:r>
      <w:bookmarkEnd w:id="48"/>
      <w:r w:rsidR="002831B0">
        <w:t xml:space="preserve"> </w:t>
      </w:r>
      <w:r w:rsidR="002831B0" w:rsidRPr="00E06EE3">
        <w:t>Create New Telegram chat Bot</w:t>
      </w:r>
    </w:p>
    <w:p w:rsidR="00CB45A0" w:rsidRDefault="00CB45A0" w:rsidP="00CB45A0">
      <w:pPr>
        <w:pStyle w:val="Paregraph1"/>
      </w:pPr>
      <w:r>
        <w:t xml:space="preserve">After that </w:t>
      </w:r>
      <w:r w:rsidR="00AE5EE6">
        <w:t>Botfather</w:t>
      </w:r>
      <w:r>
        <w:t xml:space="preserve"> will ask to choose username for this bot. This bot must end in “bot”. will give usename “</w:t>
      </w:r>
      <w:r w:rsidRPr="00CB45A0">
        <w:t>PatientDoctor_bot</w:t>
      </w:r>
      <w:r>
        <w:t xml:space="preserve">”. as illustrste in </w:t>
      </w:r>
      <w:r w:rsidR="00B60DDB">
        <w:fldChar w:fldCharType="begin"/>
      </w:r>
      <w:r w:rsidR="00B60DDB">
        <w:instrText xml:space="preserve"> REF _Ref72604524 \h </w:instrText>
      </w:r>
      <w:r w:rsidR="00B60DDB">
        <w:fldChar w:fldCharType="separate"/>
      </w:r>
      <w:r w:rsidR="00B45C95">
        <w:t xml:space="preserve">Figure </w:t>
      </w:r>
      <w:r w:rsidR="00B45C95">
        <w:rPr>
          <w:cs/>
        </w:rPr>
        <w:t>‎</w:t>
      </w:r>
      <w:r w:rsidR="00B45C95">
        <w:t>3.1.8:4</w:t>
      </w:r>
      <w:r w:rsidR="00B60DDB">
        <w:fldChar w:fldCharType="end"/>
      </w:r>
    </w:p>
    <w:p w:rsidR="00AE5EE6" w:rsidRDefault="00AE5EE6" w:rsidP="00AE5EE6">
      <w:pPr>
        <w:pStyle w:val="Paregraph1"/>
        <w:rPr>
          <w:lang w:val="en"/>
        </w:rPr>
      </w:pPr>
      <w:r w:rsidRPr="14864345">
        <w:rPr>
          <w:lang w:val="en"/>
        </w:rPr>
        <w:t xml:space="preserve">The </w:t>
      </w:r>
      <w:r w:rsidRPr="14864345">
        <w:rPr>
          <w:b/>
          <w:bCs/>
          <w:lang w:val="en"/>
        </w:rPr>
        <w:t>Username</w:t>
      </w:r>
      <w:r w:rsidRPr="14864345">
        <w:rPr>
          <w:lang w:val="en"/>
        </w:rPr>
        <w:t xml:space="preserve"> is a short name, to be used in mentions and t.me links. Usernames are 5-32 characters long and are case insensitive, but may only include Latin characters, numbers, and underscores. Your bot's username </w:t>
      </w:r>
      <w:r w:rsidRPr="14864345">
        <w:rPr>
          <w:b/>
          <w:bCs/>
          <w:lang w:val="en"/>
        </w:rPr>
        <w:t>must</w:t>
      </w:r>
      <w:r w:rsidRPr="14864345">
        <w:rPr>
          <w:lang w:val="en"/>
        </w:rPr>
        <w:t xml:space="preserve"> end in 'bot', e.g. 'tetris_bot' or 'TetrisBot'.</w:t>
      </w:r>
    </w:p>
    <w:p w:rsidR="00AE5EE6" w:rsidRDefault="00AE5EE6" w:rsidP="00EA7F7C">
      <w:pPr>
        <w:pStyle w:val="Paregraph1"/>
        <w:rPr>
          <w:lang w:val="en"/>
        </w:rPr>
      </w:pPr>
      <w:r w:rsidRPr="00C20A31">
        <w:t>Then generate an authorization token for your new bot</w:t>
      </w:r>
      <w:r w:rsidR="00C20A31" w:rsidRPr="00C20A31">
        <w:t xml:space="preserve">. The token is a string along the lines of </w:t>
      </w:r>
      <w:r w:rsidR="00C20A31">
        <w:t>“</w:t>
      </w:r>
      <w:r w:rsidR="00EA7F7C" w:rsidRPr="00EA7F7C">
        <w:rPr>
          <w:i/>
          <w:iCs w:val="0"/>
        </w:rPr>
        <w:t>1775492194:AAEtCKNab3vpbzrLpL9_oEr22V1U-gzfRUg</w:t>
      </w:r>
      <w:r w:rsidR="00EA7F7C" w:rsidRPr="00EA7F7C">
        <w:t xml:space="preserve"> </w:t>
      </w:r>
      <w:r w:rsidR="00C20A31">
        <w:t>“</w:t>
      </w:r>
      <w:r w:rsidR="00C20A31" w:rsidRPr="00C20A31">
        <w:t xml:space="preserve"> that is required to authorize the bot and send requests to the </w:t>
      </w:r>
      <w:hyperlink r:id="rId23">
        <w:r w:rsidR="00C20A31" w:rsidRPr="00C20A31">
          <w:t>Bot API</w:t>
        </w:r>
      </w:hyperlink>
      <w:r w:rsidR="00C20A31" w:rsidRPr="00C20A31">
        <w:t>. Keep your token secure and store it safely, it can be used by anyone to control your bot</w:t>
      </w:r>
      <w:r w:rsidR="00C20A31" w:rsidRPr="14864345">
        <w:rPr>
          <w:lang w:val="en"/>
        </w:rPr>
        <w:t>.</w:t>
      </w:r>
    </w:p>
    <w:p w:rsidR="00AE5EE6" w:rsidRPr="00AE5EE6" w:rsidRDefault="00AE5EE6" w:rsidP="00CB45A0">
      <w:pPr>
        <w:pStyle w:val="Paregraph1"/>
        <w:rPr>
          <w:lang w:val="en"/>
        </w:rPr>
      </w:pPr>
    </w:p>
    <w:p w:rsidR="00B60DDB" w:rsidRDefault="00695972" w:rsidP="00B60DDB">
      <w:pPr>
        <w:pStyle w:val="Paregraph1"/>
        <w:keepNext/>
      </w:pPr>
      <w:r>
        <w:drawing>
          <wp:inline distT="0" distB="0" distL="0" distR="0" wp14:anchorId="14580D78" wp14:editId="110961DB">
            <wp:extent cx="5759450" cy="2285320"/>
            <wp:effectExtent l="0" t="0" r="0" b="1270"/>
            <wp:docPr id="1572235358" name="Picture 157223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235358"/>
                    <pic:cNvPicPr/>
                  </pic:nvPicPr>
                  <pic:blipFill>
                    <a:blip r:embed="rId24">
                      <a:extLst>
                        <a:ext uri="{28A0092B-C50C-407E-A947-70E740481C1C}">
                          <a14:useLocalDpi xmlns:a14="http://schemas.microsoft.com/office/drawing/2010/main" val="0"/>
                        </a:ext>
                      </a:extLst>
                    </a:blip>
                    <a:srcRect b="27205"/>
                    <a:stretch>
                      <a:fillRect/>
                    </a:stretch>
                  </pic:blipFill>
                  <pic:spPr>
                    <a:xfrm>
                      <a:off x="0" y="0"/>
                      <a:ext cx="5759450" cy="2285320"/>
                    </a:xfrm>
                    <a:prstGeom prst="rect">
                      <a:avLst/>
                    </a:prstGeom>
                  </pic:spPr>
                </pic:pic>
              </a:graphicData>
            </a:graphic>
          </wp:inline>
        </w:drawing>
      </w:r>
    </w:p>
    <w:p w:rsidR="00CB45A0" w:rsidRPr="002831B0" w:rsidRDefault="00B60DDB" w:rsidP="00B92359">
      <w:pPr>
        <w:pStyle w:val="Caption"/>
      </w:pPr>
      <w:bookmarkStart w:id="49" w:name="_Ref72604524"/>
      <w:bookmarkStart w:id="50" w:name="_Toc72611927"/>
      <w:r>
        <w:t xml:space="preserve">Figure </w:t>
      </w:r>
      <w:fldSimple w:instr=" STYLEREF 4 \s ">
        <w:r w:rsidR="00B45C95">
          <w:rPr>
            <w:noProof/>
            <w:cs/>
          </w:rPr>
          <w:t>‎</w:t>
        </w:r>
        <w:r w:rsidR="00B45C95">
          <w:rPr>
            <w:noProof/>
          </w:rPr>
          <w:t>3.1.8</w:t>
        </w:r>
      </w:fldSimple>
      <w:r w:rsidR="00760A04">
        <w:t>:</w:t>
      </w:r>
      <w:fldSimple w:instr=" SEQ Figure \* ARABIC \s 4 ">
        <w:r w:rsidR="00B45C95">
          <w:rPr>
            <w:noProof/>
          </w:rPr>
          <w:t>4</w:t>
        </w:r>
      </w:fldSimple>
      <w:bookmarkEnd w:id="49"/>
      <w:r>
        <w:t xml:space="preserve"> Set Username</w:t>
      </w:r>
      <w:bookmarkEnd w:id="50"/>
    </w:p>
    <w:p w:rsidR="00315F74" w:rsidRDefault="00B60DDB" w:rsidP="00611945">
      <w:pPr>
        <w:pStyle w:val="Paregraph1"/>
      </w:pPr>
      <w:r>
        <w:t xml:space="preserve">To change bot name show </w:t>
      </w:r>
      <w:r>
        <w:fldChar w:fldCharType="begin"/>
      </w:r>
      <w:r>
        <w:instrText xml:space="preserve"> REF _Ref72604735 \h </w:instrText>
      </w:r>
      <w:r>
        <w:fldChar w:fldCharType="separate"/>
      </w:r>
      <w:r w:rsidR="00B45C95">
        <w:t xml:space="preserve">Figure </w:t>
      </w:r>
      <w:r w:rsidR="00B45C95">
        <w:rPr>
          <w:cs/>
        </w:rPr>
        <w:t>‎</w:t>
      </w:r>
      <w:r w:rsidR="00B45C95">
        <w:t>3.1.8:5</w:t>
      </w:r>
      <w:r>
        <w:fldChar w:fldCharType="end"/>
      </w:r>
    </w:p>
    <w:p w:rsidR="00B60DDB" w:rsidRDefault="00B60DDB" w:rsidP="00B60DDB">
      <w:pPr>
        <w:pStyle w:val="Paregraph1"/>
        <w:keepNext/>
      </w:pPr>
      <w:r>
        <w:drawing>
          <wp:inline distT="0" distB="0" distL="0" distR="0" wp14:anchorId="2FFBB6F2" wp14:editId="66A63814">
            <wp:extent cx="5759450" cy="2661284"/>
            <wp:effectExtent l="0" t="0" r="0" b="6350"/>
            <wp:docPr id="2004377474" name="Picture 200437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377474"/>
                    <pic:cNvPicPr/>
                  </pic:nvPicPr>
                  <pic:blipFill>
                    <a:blip r:embed="rId25">
                      <a:extLst>
                        <a:ext uri="{28A0092B-C50C-407E-A947-70E740481C1C}">
                          <a14:useLocalDpi xmlns:a14="http://schemas.microsoft.com/office/drawing/2010/main" val="0"/>
                        </a:ext>
                      </a:extLst>
                    </a:blip>
                    <a:stretch>
                      <a:fillRect/>
                    </a:stretch>
                  </pic:blipFill>
                  <pic:spPr>
                    <a:xfrm>
                      <a:off x="0" y="0"/>
                      <a:ext cx="5759450" cy="2661284"/>
                    </a:xfrm>
                    <a:prstGeom prst="rect">
                      <a:avLst/>
                    </a:prstGeom>
                  </pic:spPr>
                </pic:pic>
              </a:graphicData>
            </a:graphic>
          </wp:inline>
        </w:drawing>
      </w:r>
    </w:p>
    <w:p w:rsidR="00B60DDB" w:rsidRDefault="00B60DDB" w:rsidP="00B92359">
      <w:pPr>
        <w:pStyle w:val="Caption"/>
      </w:pPr>
      <w:bookmarkStart w:id="51" w:name="_Ref72604735"/>
      <w:bookmarkStart w:id="52" w:name="_Toc72611928"/>
      <w:r>
        <w:t xml:space="preserve">Figure </w:t>
      </w:r>
      <w:fldSimple w:instr=" STYLEREF 4 \s ">
        <w:r w:rsidR="00B45C95">
          <w:rPr>
            <w:noProof/>
            <w:cs/>
          </w:rPr>
          <w:t>‎</w:t>
        </w:r>
        <w:r w:rsidR="00B45C95">
          <w:rPr>
            <w:noProof/>
          </w:rPr>
          <w:t>3.1.8</w:t>
        </w:r>
      </w:fldSimple>
      <w:r w:rsidR="00760A04">
        <w:t>:</w:t>
      </w:r>
      <w:fldSimple w:instr=" SEQ Figure \* ARABIC \s 4 ">
        <w:r w:rsidR="00B45C95">
          <w:rPr>
            <w:noProof/>
          </w:rPr>
          <w:t>5</w:t>
        </w:r>
      </w:fldSimple>
      <w:bookmarkEnd w:id="51"/>
      <w:r>
        <w:t xml:space="preserve"> Change The Bot Name</w:t>
      </w:r>
      <w:bookmarkEnd w:id="52"/>
    </w:p>
    <w:p w:rsidR="00AE5EE6" w:rsidRPr="00AE5EE6" w:rsidRDefault="00AE5EE6" w:rsidP="00AE5EE6"/>
    <w:p w:rsidR="00AE5EE6" w:rsidRDefault="00AE5EE6" w:rsidP="00AE5EE6">
      <w:pPr>
        <w:pStyle w:val="Paregraph1"/>
        <w:rPr>
          <w:lang w:val="en"/>
        </w:rPr>
      </w:pPr>
      <w:r w:rsidRPr="14864345">
        <w:rPr>
          <w:lang w:val="en"/>
        </w:rPr>
        <w:t xml:space="preserve">Use the </w:t>
      </w:r>
      <w:r w:rsidRPr="14864345">
        <w:rPr>
          <w:b/>
          <w:bCs/>
          <w:lang w:val="en"/>
        </w:rPr>
        <w:t>/newbot</w:t>
      </w:r>
      <w:r w:rsidRPr="14864345">
        <w:rPr>
          <w:lang w:val="en"/>
        </w:rPr>
        <w:t xml:space="preserve"> command to create a new bot. The BotFather will ask you for a name and username, then generate an authorization token for your new bot. </w:t>
      </w:r>
    </w:p>
    <w:p w:rsidR="00AE5EE6" w:rsidRDefault="00AE5EE6" w:rsidP="00AE5EE6">
      <w:pPr>
        <w:pStyle w:val="Paregraph1"/>
        <w:rPr>
          <w:lang w:val="en"/>
        </w:rPr>
      </w:pPr>
      <w:r w:rsidRPr="14864345">
        <w:rPr>
          <w:lang w:val="en"/>
        </w:rPr>
        <w:t xml:space="preserve">The </w:t>
      </w:r>
      <w:r w:rsidRPr="14864345">
        <w:rPr>
          <w:b/>
          <w:bCs/>
          <w:lang w:val="en"/>
        </w:rPr>
        <w:t>name</w:t>
      </w:r>
      <w:r w:rsidRPr="14864345">
        <w:rPr>
          <w:lang w:val="en"/>
        </w:rPr>
        <w:t xml:space="preserve"> of your bot is displayed in contact details and elsewhere.</w:t>
      </w:r>
    </w:p>
    <w:p w:rsidR="00AE5EE6" w:rsidRDefault="00AE5EE6" w:rsidP="00AE5EE6">
      <w:pPr>
        <w:pStyle w:val="Paregraph1"/>
        <w:rPr>
          <w:lang w:val="en"/>
        </w:rPr>
      </w:pPr>
      <w:r w:rsidRPr="14864345">
        <w:rPr>
          <w:lang w:val="en"/>
        </w:rPr>
        <w:t>See this figure.</w:t>
      </w:r>
    </w:p>
    <w:p w:rsidR="00315F74" w:rsidRDefault="00315F74" w:rsidP="00611945">
      <w:pPr>
        <w:pStyle w:val="Paregraph1"/>
      </w:pPr>
    </w:p>
    <w:p w:rsidR="00315F74" w:rsidRDefault="00315F74" w:rsidP="00611945">
      <w:pPr>
        <w:pStyle w:val="Paregraph1"/>
      </w:pPr>
    </w:p>
    <w:p w:rsidR="00315F74" w:rsidRPr="001A2E52" w:rsidRDefault="00315F74" w:rsidP="00611945">
      <w:pPr>
        <w:pStyle w:val="Paregraph1"/>
        <w:sectPr w:rsidR="00315F74" w:rsidRPr="001A2E52" w:rsidSect="003069BA">
          <w:pgSz w:w="11906" w:h="16838" w:code="9"/>
          <w:pgMar w:top="1701" w:right="1418" w:bottom="1701" w:left="1418" w:header="851" w:footer="851" w:gutter="0"/>
          <w:cols w:space="708"/>
          <w:titlePg/>
          <w:docGrid w:linePitch="360"/>
        </w:sectPr>
      </w:pPr>
    </w:p>
    <w:p w:rsidR="00315F74" w:rsidRPr="00315F74" w:rsidRDefault="00315F74" w:rsidP="00315F74">
      <w:pPr>
        <w:rPr>
          <w:lang w:val="en"/>
        </w:rPr>
      </w:pPr>
    </w:p>
    <w:p w:rsidR="001A2E52" w:rsidRDefault="00CD1EB5" w:rsidP="007E313E">
      <w:pPr>
        <w:pStyle w:val="Heading3"/>
      </w:pPr>
      <w:bookmarkStart w:id="53" w:name="_Toc72612152"/>
      <w:r>
        <w:t>Software Flowchart</w:t>
      </w:r>
      <w:bookmarkEnd w:id="53"/>
      <w:r>
        <w:t xml:space="preserve"> </w:t>
      </w:r>
    </w:p>
    <w:p w:rsidR="007E313E" w:rsidRDefault="00F23E6D" w:rsidP="007E313E">
      <w:pPr>
        <w:rPr>
          <w:lang w:val="en"/>
        </w:rPr>
      </w:pPr>
      <w:r>
        <w:rPr>
          <w:noProof/>
        </w:rPr>
        <mc:AlternateContent>
          <mc:Choice Requires="wpg">
            <w:drawing>
              <wp:anchor distT="0" distB="0" distL="114300" distR="114300" simplePos="0" relativeHeight="251755520" behindDoc="0" locked="0" layoutInCell="1" allowOverlap="1" wp14:anchorId="11C25320" wp14:editId="66FBAFC4">
                <wp:simplePos x="0" y="0"/>
                <wp:positionH relativeFrom="column">
                  <wp:posOffset>109220</wp:posOffset>
                </wp:positionH>
                <wp:positionV relativeFrom="paragraph">
                  <wp:posOffset>60960</wp:posOffset>
                </wp:positionV>
                <wp:extent cx="5629275" cy="7792085"/>
                <wp:effectExtent l="0" t="0" r="28575" b="18415"/>
                <wp:wrapNone/>
                <wp:docPr id="34" name="Group 34"/>
                <wp:cNvGraphicFramePr/>
                <a:graphic xmlns:a="http://schemas.openxmlformats.org/drawingml/2006/main">
                  <a:graphicData uri="http://schemas.microsoft.com/office/word/2010/wordprocessingGroup">
                    <wpg:wgp>
                      <wpg:cNvGrpSpPr/>
                      <wpg:grpSpPr>
                        <a:xfrm>
                          <a:off x="0" y="0"/>
                          <a:ext cx="5629275" cy="7792085"/>
                          <a:chOff x="0" y="0"/>
                          <a:chExt cx="5791200" cy="7634452"/>
                        </a:xfrm>
                      </wpg:grpSpPr>
                      <wps:wsp>
                        <wps:cNvPr id="79" name="Rectangle 79"/>
                        <wps:cNvSpPr/>
                        <wps:spPr>
                          <a:xfrm>
                            <a:off x="0" y="3862552"/>
                            <a:ext cx="5784789" cy="3771900"/>
                          </a:xfrm>
                          <a:prstGeom prst="rect">
                            <a:avLst/>
                          </a:prstGeom>
                          <a:ln>
                            <a:prstDash val="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ounded Rectangle 83"/>
                        <wps:cNvSpPr/>
                        <wps:spPr>
                          <a:xfrm>
                            <a:off x="914400" y="3941379"/>
                            <a:ext cx="1739265"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5C28B0" w:rsidRDefault="007400CB" w:rsidP="005C28B0">
                              <w:pPr>
                                <w:jc w:val="center"/>
                                <w:rPr>
                                  <w:b/>
                                  <w:bCs/>
                                  <w:sz w:val="24"/>
                                  <w:szCs w:val="24"/>
                                </w:rPr>
                              </w:pPr>
                              <w:r w:rsidRPr="005C28B0">
                                <w:rPr>
                                  <w:b/>
                                  <w:bCs/>
                                  <w:sz w:val="24"/>
                                  <w:szCs w:val="24"/>
                                </w:rPr>
                                <w:t>Configure the Wi-Fi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1087821" y="4776952"/>
                            <a:ext cx="1552575" cy="619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5C28B0" w:rsidRDefault="007400CB" w:rsidP="005C28B0">
                              <w:pPr>
                                <w:jc w:val="center"/>
                                <w:rPr>
                                  <w:b/>
                                  <w:bCs/>
                                  <w:sz w:val="24"/>
                                  <w:szCs w:val="24"/>
                                </w:rPr>
                              </w:pPr>
                              <w:r w:rsidRPr="005C28B0">
                                <w:rPr>
                                  <w:b/>
                                  <w:bCs/>
                                  <w:sz w:val="24"/>
                                  <w:szCs w:val="24"/>
                                </w:rPr>
                                <w:t xml:space="preserve">Configure the </w:t>
                              </w:r>
                              <w:r>
                                <w:rPr>
                                  <w:b/>
                                  <w:bCs/>
                                  <w:sz w:val="24"/>
                                  <w:szCs w:val="24"/>
                                </w:rPr>
                                <w:t>APIs</w:t>
                              </w:r>
                              <w:r w:rsidRPr="005C28B0">
                                <w:rPr>
                                  <w:b/>
                                  <w:bCs/>
                                  <w:sz w:val="24"/>
                                  <w:szCs w:val="24"/>
                                </w:rPr>
                                <w:t xml:space="preserve"> connection</w:t>
                              </w:r>
                            </w:p>
                            <w:p w:rsidR="007400CB" w:rsidRDefault="007400CB" w:rsidP="005C28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ounded Rectangle 86"/>
                        <wps:cNvSpPr/>
                        <wps:spPr>
                          <a:xfrm>
                            <a:off x="3909848" y="3941379"/>
                            <a:ext cx="1752600" cy="3429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7400CB" w:rsidRPr="00D8384E" w:rsidRDefault="007400CB" w:rsidP="00D8384E">
                              <w:pPr>
                                <w:jc w:val="center"/>
                                <w:rPr>
                                  <w:rFonts w:asciiTheme="majorBidi" w:hAnsiTheme="majorBidi" w:cstheme="majorBidi"/>
                                  <w:sz w:val="24"/>
                                  <w:szCs w:val="24"/>
                                </w:rPr>
                              </w:pPr>
                              <w:r w:rsidRPr="00D8384E">
                                <w:rPr>
                                  <w:rFonts w:asciiTheme="majorBidi" w:hAnsiTheme="majorBidi" w:cstheme="majorBidi"/>
                                  <w:sz w:val="24"/>
                                  <w:szCs w:val="24"/>
                                </w:rPr>
                                <w:t>Network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rot="2700000">
                            <a:off x="1639613" y="4508939"/>
                            <a:ext cx="228654" cy="23857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1" name="Rounded Rectangle 91"/>
                        <wps:cNvSpPr/>
                        <wps:spPr>
                          <a:xfrm>
                            <a:off x="1245476" y="5707117"/>
                            <a:ext cx="1104900" cy="6667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D8384E" w:rsidRDefault="007400CB" w:rsidP="00D8384E">
                              <w:pPr>
                                <w:jc w:val="center"/>
                                <w:rPr>
                                  <w:b/>
                                  <w:bCs/>
                                  <w:sz w:val="24"/>
                                  <w:szCs w:val="24"/>
                                </w:rPr>
                              </w:pPr>
                              <w:r w:rsidRPr="00D8384E">
                                <w:rPr>
                                  <w:b/>
                                  <w:bCs/>
                                  <w:sz w:val="24"/>
                                  <w:szCs w:val="24"/>
                                </w:rPr>
                                <w:t xml:space="preserve">Data send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3610303" y="5707117"/>
                            <a:ext cx="1276350" cy="6191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D8384E" w:rsidRDefault="007400CB" w:rsidP="00D8384E">
                              <w:pPr>
                                <w:spacing w:line="240" w:lineRule="auto"/>
                                <w:jc w:val="center"/>
                                <w:rPr>
                                  <w:b/>
                                  <w:bCs/>
                                </w:rPr>
                              </w:pPr>
                              <w:r w:rsidRPr="00D8384E">
                                <w:rPr>
                                  <w:b/>
                                  <w:bCs/>
                                </w:rPr>
                                <w:t>Workstation 1</w:t>
                              </w:r>
                              <w:r>
                                <w:rPr>
                                  <w:b/>
                                  <w:bCs/>
                                </w:rPr>
                                <w:t xml:space="preserve"> (Telegram)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ounded Rectangle 93"/>
                        <wps:cNvSpPr/>
                        <wps:spPr>
                          <a:xfrm>
                            <a:off x="3610303" y="6605752"/>
                            <a:ext cx="1266825"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D8384E" w:rsidRDefault="007400CB" w:rsidP="00D8384E">
                              <w:pPr>
                                <w:jc w:val="center"/>
                                <w:rPr>
                                  <w:b/>
                                  <w:bCs/>
                                  <w:sz w:val="24"/>
                                  <w:szCs w:val="24"/>
                                </w:rPr>
                              </w:pPr>
                              <w:r w:rsidRPr="00D8384E">
                                <w:rPr>
                                  <w:b/>
                                  <w:bCs/>
                                  <w:sz w:val="24"/>
                                  <w:szCs w:val="24"/>
                                </w:rPr>
                                <w:t>Workstation 2 (Thingspeak)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ounded Rectangle 94"/>
                        <wps:cNvSpPr/>
                        <wps:spPr>
                          <a:xfrm>
                            <a:off x="1229710" y="6905297"/>
                            <a:ext cx="1057275" cy="51388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D8384E" w:rsidRDefault="007400CB" w:rsidP="00D8384E">
                              <w:pPr>
                                <w:jc w:val="center"/>
                                <w:rPr>
                                  <w:b/>
                                  <w:bCs/>
                                  <w:sz w:val="24"/>
                                  <w:szCs w:val="24"/>
                                </w:rPr>
                              </w:pPr>
                              <w:r w:rsidRPr="00D8384E">
                                <w:rPr>
                                  <w:b/>
                                  <w:bCs/>
                                  <w:sz w:val="24"/>
                                  <w:szCs w:val="24"/>
                                </w:rPr>
                                <w:t>Connect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wps:spPr>
                          <a:xfrm rot="2700000">
                            <a:off x="1655379" y="5454869"/>
                            <a:ext cx="248409" cy="24840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rot="2700000">
                            <a:off x="1615966" y="6440214"/>
                            <a:ext cx="372940" cy="388628"/>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98" name="Elbow Connector 98"/>
                        <wps:cNvCnPr/>
                        <wps:spPr>
                          <a:xfrm flipH="1">
                            <a:off x="3531476" y="6038193"/>
                            <a:ext cx="55962" cy="864296"/>
                          </a:xfrm>
                          <a:prstGeom prst="bentConnector3">
                            <a:avLst>
                              <a:gd name="adj1" fmla="val 65000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0" name="Elbow Connector 100"/>
                        <wps:cNvCnPr/>
                        <wps:spPr>
                          <a:xfrm>
                            <a:off x="2333296" y="6038193"/>
                            <a:ext cx="864296" cy="413359"/>
                          </a:xfrm>
                          <a:prstGeom prst="bentConnector3">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8" name="Rectangle 58"/>
                        <wps:cNvSpPr/>
                        <wps:spPr>
                          <a:xfrm>
                            <a:off x="0" y="0"/>
                            <a:ext cx="5791200" cy="3732756"/>
                          </a:xfrm>
                          <a:prstGeom prst="rect">
                            <a:avLst/>
                          </a:prstGeom>
                          <a:ln>
                            <a:prstDash val="dashDot"/>
                          </a:ln>
                        </wps:spPr>
                        <wps:style>
                          <a:lnRef idx="2">
                            <a:schemeClr val="accent6"/>
                          </a:lnRef>
                          <a:fillRef idx="1">
                            <a:schemeClr val="lt1"/>
                          </a:fillRef>
                          <a:effectRef idx="0">
                            <a:schemeClr val="accent6"/>
                          </a:effectRef>
                          <a:fontRef idx="minor">
                            <a:schemeClr val="dk1"/>
                          </a:fontRef>
                        </wps:style>
                        <wps:txbx>
                          <w:txbxContent>
                            <w:p w:rsidR="007400CB" w:rsidRDefault="007400CB" w:rsidP="007E31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1040524" y="441435"/>
                            <a:ext cx="1924050"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CD1EB5" w:rsidRDefault="007400CB" w:rsidP="00CD1EB5">
                              <w:pPr>
                                <w:jc w:val="center"/>
                                <w:rPr>
                                  <w:b/>
                                  <w:bCs/>
                                  <w:sz w:val="24"/>
                                  <w:szCs w:val="24"/>
                                </w:rPr>
                              </w:pPr>
                              <w:r w:rsidRPr="00CD1EB5">
                                <w:rPr>
                                  <w:b/>
                                  <w:bCs/>
                                  <w:sz w:val="24"/>
                                  <w:szCs w:val="24"/>
                                </w:rPr>
                                <w:t>Waiting to insert test strip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Elbow Connector 64"/>
                        <wps:cNvCnPr/>
                        <wps:spPr>
                          <a:xfrm>
                            <a:off x="1986455" y="1198179"/>
                            <a:ext cx="1031240" cy="428625"/>
                          </a:xfrm>
                          <a:prstGeom prst="bentConnector3">
                            <a:avLst>
                              <a:gd name="adj1" fmla="val 135417"/>
                            </a:avLst>
                          </a:prstGeom>
                          <a:ln>
                            <a:headEnd type="triangle"/>
                            <a:tailEnd type="oval"/>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rot="480000">
                            <a:off x="1970689" y="1024759"/>
                            <a:ext cx="57018" cy="402881"/>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60" name="Rounded Rectangle 60"/>
                        <wps:cNvSpPr/>
                        <wps:spPr>
                          <a:xfrm>
                            <a:off x="1040524" y="1434662"/>
                            <a:ext cx="1924050"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CD1EB5" w:rsidRDefault="007400CB" w:rsidP="00CD1EB5">
                              <w:pPr>
                                <w:jc w:val="center"/>
                                <w:rPr>
                                  <w:b/>
                                  <w:bCs/>
                                  <w:sz w:val="24"/>
                                  <w:szCs w:val="24"/>
                                </w:rPr>
                              </w:pPr>
                              <w:r w:rsidRPr="00CD1EB5">
                                <w:rPr>
                                  <w:b/>
                                  <w:bCs/>
                                  <w:sz w:val="24"/>
                                  <w:szCs w:val="24"/>
                                </w:rPr>
                                <w:t>Check test strip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468414" y="1418897"/>
                            <a:ext cx="457200" cy="2952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400CB" w:rsidRDefault="007400CB" w:rsidP="00234A1E">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rot="2700000">
                            <a:off x="1781503" y="2017986"/>
                            <a:ext cx="285288" cy="279826"/>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2" name="Diamond 72"/>
                        <wps:cNvSpPr/>
                        <wps:spPr>
                          <a:xfrm>
                            <a:off x="3342289" y="2049517"/>
                            <a:ext cx="1466850" cy="97155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7400CB" w:rsidRPr="00AB77F6" w:rsidRDefault="007400CB" w:rsidP="00AB77F6">
                              <w:pPr>
                                <w:spacing w:line="240" w:lineRule="auto"/>
                                <w:jc w:val="center"/>
                                <w:rPr>
                                  <w:b/>
                                  <w:bCs/>
                                  <w:sz w:val="24"/>
                                  <w:szCs w:val="24"/>
                                </w:rPr>
                              </w:pPr>
                              <w:r w:rsidRPr="00AB77F6">
                                <w:rPr>
                                  <w:b/>
                                  <w:bCs/>
                                  <w:sz w:val="24"/>
                                  <w:szCs w:val="24"/>
                                </w:rPr>
                                <w:t>Waiting 1</w:t>
                              </w:r>
                              <w:r>
                                <w:rPr>
                                  <w:b/>
                                  <w:bCs/>
                                  <w:sz w:val="24"/>
                                  <w:szCs w:val="24"/>
                                </w:rPr>
                                <w:t xml:space="preserve"> 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3421117" y="141890"/>
                            <a:ext cx="2314575" cy="3333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400CB" w:rsidRPr="001060F3" w:rsidRDefault="007400CB" w:rsidP="001060F3">
                              <w:pPr>
                                <w:jc w:val="center"/>
                                <w:rPr>
                                  <w:rFonts w:asciiTheme="majorBidi" w:hAnsiTheme="majorBidi" w:cstheme="majorBidi"/>
                                  <w:sz w:val="24"/>
                                  <w:szCs w:val="24"/>
                                  <w14:textOutline w14:w="9525" w14:cap="rnd" w14:cmpd="sng" w14:algn="ctr">
                                    <w14:noFill/>
                                    <w14:prstDash w14:val="solid"/>
                                    <w14:bevel/>
                                  </w14:textOutline>
                                </w:rPr>
                              </w:pPr>
                              <w:r w:rsidRPr="001060F3">
                                <w:rPr>
                                  <w:rFonts w:asciiTheme="majorBidi" w:hAnsiTheme="majorBidi" w:cstheme="majorBidi"/>
                                  <w:sz w:val="24"/>
                                  <w:szCs w:val="24"/>
                                  <w14:textOutline w14:w="9525" w14:cap="rnd" w14:cmpd="sng" w14:algn="ctr">
                                    <w14:noFill/>
                                    <w14:prstDash w14:val="solid"/>
                                    <w14:bevel/>
                                  </w14:textOutline>
                                </w:rPr>
                                <w:t>Glucose Measurement System</w:t>
                              </w:r>
                            </w:p>
                            <w:p w:rsidR="007400CB" w:rsidRPr="001060F3" w:rsidRDefault="007400CB" w:rsidP="001060F3">
                              <w:pPr>
                                <w:jc w:val="center"/>
                                <w:rPr>
                                  <w:rFonts w:asciiTheme="majorBidi" w:hAnsiTheme="majorBidi" w:cstheme="majorBidi"/>
                                  <w:sz w:val="24"/>
                                  <w:szCs w:val="24"/>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977462" y="94593"/>
                            <a:ext cx="1986280" cy="33179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7400CB" w:rsidRPr="0036255A" w:rsidRDefault="007400CB" w:rsidP="006F7B02">
                              <w:pPr>
                                <w:rPr>
                                  <w:rFonts w:asciiTheme="majorBidi" w:hAnsiTheme="majorBidi" w:cstheme="majorBidi"/>
                                  <w:sz w:val="24"/>
                                  <w:szCs w:val="24"/>
                                </w:rPr>
                              </w:pPr>
                              <w:r>
                                <w:rPr>
                                  <w:rFonts w:asciiTheme="majorBidi" w:hAnsiTheme="majorBidi" w:cstheme="majorBidi"/>
                                  <w:sz w:val="24"/>
                                  <w:szCs w:val="24"/>
                                </w:rPr>
                                <w:t xml:space="preserve">             </w:t>
                              </w:r>
                              <w:r w:rsidRPr="0036255A">
                                <w:rPr>
                                  <w:rFonts w:asciiTheme="majorBidi" w:hAnsiTheme="majorBidi" w:cstheme="majorBidi"/>
                                  <w:sz w:val="24"/>
                                  <w:szCs w:val="24"/>
                                </w:rPr>
                                <w:t>Start</w:t>
                              </w:r>
                              <w:r>
                                <w:rPr>
                                  <w:rFonts w:asciiTheme="majorBidi" w:hAnsiTheme="majorBidi" w:cstheme="majorBidi"/>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ounded Rectangle 67"/>
                        <wps:cNvSpPr/>
                        <wps:spPr>
                          <a:xfrm>
                            <a:off x="1324303" y="2349062"/>
                            <a:ext cx="125730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660CCA" w:rsidRDefault="007400CB" w:rsidP="00660CCA">
                              <w:pPr>
                                <w:jc w:val="center"/>
                                <w:rPr>
                                  <w:b/>
                                  <w:bCs/>
                                  <w:sz w:val="24"/>
                                  <w:szCs w:val="24"/>
                                </w:rPr>
                              </w:pPr>
                              <w:r w:rsidRPr="00660CCA">
                                <w:rPr>
                                  <w:b/>
                                  <w:bCs/>
                                  <w:sz w:val="24"/>
                                  <w:szCs w:val="24"/>
                                </w:rPr>
                                <w:t>Drop blood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1340069" y="3105807"/>
                            <a:ext cx="1419225"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400CB" w:rsidRPr="001060F3" w:rsidRDefault="007400CB" w:rsidP="001060F3">
                              <w:pPr>
                                <w:jc w:val="center"/>
                                <w:rPr>
                                  <w:b/>
                                  <w:bCs/>
                                  <w:sz w:val="24"/>
                                  <w:szCs w:val="24"/>
                                </w:rPr>
                              </w:pPr>
                              <w:r w:rsidRPr="001060F3">
                                <w:rPr>
                                  <w:b/>
                                  <w:bCs/>
                                  <w:sz w:val="24"/>
                                  <w:szCs w:val="24"/>
                                </w:rPr>
                                <w:t>Measurement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rot="2940000">
                            <a:off x="1907628" y="252248"/>
                            <a:ext cx="176038" cy="131649"/>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3547241" y="3153103"/>
                            <a:ext cx="1428750" cy="423688"/>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0CB" w:rsidRPr="005C28B0" w:rsidRDefault="007400CB" w:rsidP="005C28B0">
                              <w:pPr>
                                <w:jc w:val="center"/>
                                <w:rPr>
                                  <w:b/>
                                  <w:bCs/>
                                  <w:sz w:val="24"/>
                                  <w:szCs w:val="24"/>
                                </w:rPr>
                              </w:pPr>
                              <w:r w:rsidRPr="005C28B0">
                                <w:rPr>
                                  <w:b/>
                                  <w:bCs/>
                                  <w:sz w:val="24"/>
                                  <w:szCs w:val="24"/>
                                </w:rPr>
                                <w:t>Buffer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rot="2880000" flipV="1">
                            <a:off x="2877207" y="3066392"/>
                            <a:ext cx="522820" cy="5562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rot="2700000">
                            <a:off x="1836683" y="2892972"/>
                            <a:ext cx="210820" cy="221204"/>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4" name="Elbow Connector 24"/>
                        <wps:cNvCnPr/>
                        <wps:spPr>
                          <a:xfrm flipH="1">
                            <a:off x="1970689" y="2033752"/>
                            <a:ext cx="2091229" cy="112734"/>
                          </a:xfrm>
                          <a:prstGeom prst="bentConnector3">
                            <a:avLst>
                              <a:gd name="adj1" fmla="val 43383"/>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cxnSpLocks/>
                        </wps:cNvCnPr>
                        <wps:spPr>
                          <a:xfrm rot="3000000" flipV="1">
                            <a:off x="2766849" y="2278117"/>
                            <a:ext cx="442534" cy="547329"/>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30" name="Elbow Connector 30"/>
                        <wps:cNvCnPr/>
                        <wps:spPr>
                          <a:xfrm flipH="1">
                            <a:off x="2648607" y="3594538"/>
                            <a:ext cx="1340285" cy="1465180"/>
                          </a:xfrm>
                          <a:prstGeom prst="bentConnector3">
                            <a:avLst>
                              <a:gd name="adj1" fmla="val -66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C25320" id="Group 34" o:spid="_x0000_s1063" style="position:absolute;margin-left:8.6pt;margin-top:4.8pt;width:443.25pt;height:613.55pt;z-index:251755520;mso-width-relative:margin;mso-height-relative:margin" coordsize="57912,7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">
                <v:rect id="Rectangle 79" o:spid="_x0000_s1064" style="position:absolute;top:38625;width:57847;height:3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" fillcolor="white [3201]" strokecolor="#70ad47 [3209]" strokeweight="1pt">
                  <v:stroke dashstyle="dashDot"/>
                </v:rect>
                <v:roundrect id="Rounded Rectangle 83" o:spid="_x0000_s1065" style="position:absolute;left:9144;top:39413;width:17392;height:5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" fillcolor="white [3201]" strokecolor="#70ad47 [3209]" strokeweight="1pt">
                  <v:stroke joinstyle="miter"/>
                  <v:textbox>
                    <w:txbxContent>
                      <w:p w:rsidR="007400CB" w:rsidRPr="005C28B0" w:rsidRDefault="007400CB" w:rsidP="005C28B0">
                        <w:pPr>
                          <w:jc w:val="center"/>
                          <w:rPr>
                            <w:b/>
                            <w:bCs/>
                            <w:sz w:val="24"/>
                            <w:szCs w:val="24"/>
                          </w:rPr>
                        </w:pPr>
                        <w:r w:rsidRPr="005C28B0">
                          <w:rPr>
                            <w:b/>
                            <w:bCs/>
                            <w:sz w:val="24"/>
                            <w:szCs w:val="24"/>
                          </w:rPr>
                          <w:t>Configure the Wi-Fi connection</w:t>
                        </w:r>
                      </w:p>
                    </w:txbxContent>
                  </v:textbox>
                </v:roundrect>
                <v:roundrect id="Rounded Rectangle 84" o:spid="_x0000_s1066" style="position:absolute;left:10878;top:47769;width:15525;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" fillcolor="white [3201]" strokecolor="#70ad47 [3209]" strokeweight="1pt">
                  <v:stroke joinstyle="miter"/>
                  <v:textbox>
                    <w:txbxContent>
                      <w:p w:rsidR="007400CB" w:rsidRPr="005C28B0" w:rsidRDefault="007400CB" w:rsidP="005C28B0">
                        <w:pPr>
                          <w:jc w:val="center"/>
                          <w:rPr>
                            <w:b/>
                            <w:bCs/>
                            <w:sz w:val="24"/>
                            <w:szCs w:val="24"/>
                          </w:rPr>
                        </w:pPr>
                        <w:r w:rsidRPr="005C28B0">
                          <w:rPr>
                            <w:b/>
                            <w:bCs/>
                            <w:sz w:val="24"/>
                            <w:szCs w:val="24"/>
                          </w:rPr>
                          <w:t xml:space="preserve">Configure the </w:t>
                        </w:r>
                        <w:r>
                          <w:rPr>
                            <w:b/>
                            <w:bCs/>
                            <w:sz w:val="24"/>
                            <w:szCs w:val="24"/>
                          </w:rPr>
                          <w:t>APIs</w:t>
                        </w:r>
                        <w:r w:rsidRPr="005C28B0">
                          <w:rPr>
                            <w:b/>
                            <w:bCs/>
                            <w:sz w:val="24"/>
                            <w:szCs w:val="24"/>
                          </w:rPr>
                          <w:t xml:space="preserve"> connection</w:t>
                        </w:r>
                      </w:p>
                      <w:p w:rsidR="007400CB" w:rsidRDefault="007400CB" w:rsidP="005C28B0">
                        <w:pPr>
                          <w:jc w:val="center"/>
                        </w:pPr>
                      </w:p>
                    </w:txbxContent>
                  </v:textbox>
                </v:roundrect>
                <v:roundrect id="Rounded Rectangle 86" o:spid="_x0000_s1067" style="position:absolute;left:39098;top:39413;width:17526;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" fillcolor="white [3201]" stroked="f" strokeweight="1pt">
                  <v:stroke joinstyle="miter"/>
                  <v:textbox>
                    <w:txbxContent>
                      <w:p w:rsidR="007400CB" w:rsidRPr="00D8384E" w:rsidRDefault="007400CB" w:rsidP="00D8384E">
                        <w:pPr>
                          <w:jc w:val="center"/>
                          <w:rPr>
                            <w:rFonts w:asciiTheme="majorBidi" w:hAnsiTheme="majorBidi" w:cstheme="majorBidi"/>
                            <w:sz w:val="24"/>
                            <w:szCs w:val="24"/>
                          </w:rPr>
                        </w:pPr>
                        <w:r w:rsidRPr="00D8384E">
                          <w:rPr>
                            <w:rFonts w:asciiTheme="majorBidi" w:hAnsiTheme="majorBidi" w:cstheme="majorBidi"/>
                            <w:sz w:val="24"/>
                            <w:szCs w:val="24"/>
                          </w:rPr>
                          <w:t>Network System</w:t>
                        </w:r>
                      </w:p>
                    </w:txbxContent>
                  </v:textbox>
                </v:roundrect>
                <v:shape id="Straight Arrow Connector 89" o:spid="_x0000_s1068" type="#_x0000_t32" style="position:absolute;left:16396;top:45089;width:2286;height:2386;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" strokecolor="#5b9bd5 [3204]" strokeweight=".5pt">
                  <v:stroke startarrow="block" endarrow="block" joinstyle="miter"/>
                </v:shape>
                <v:roundrect id="Rounded Rectangle 91" o:spid="_x0000_s1069" style="position:absolute;left:12454;top:57071;width:11049;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" fillcolor="white [3201]" strokecolor="#70ad47 [3209]" strokeweight="1pt">
                  <v:stroke joinstyle="miter"/>
                  <v:textbox>
                    <w:txbxContent>
                      <w:p w:rsidR="007400CB" w:rsidRPr="00D8384E" w:rsidRDefault="007400CB" w:rsidP="00D8384E">
                        <w:pPr>
                          <w:jc w:val="center"/>
                          <w:rPr>
                            <w:b/>
                            <w:bCs/>
                            <w:sz w:val="24"/>
                            <w:szCs w:val="24"/>
                          </w:rPr>
                        </w:pPr>
                        <w:r w:rsidRPr="00D8384E">
                          <w:rPr>
                            <w:b/>
                            <w:bCs/>
                            <w:sz w:val="24"/>
                            <w:szCs w:val="24"/>
                          </w:rPr>
                          <w:t xml:space="preserve">Data send </w:t>
                        </w:r>
                      </w:p>
                    </w:txbxContent>
                  </v:textbox>
                </v:roundrect>
                <v:roundrect id="Rounded Rectangle 92" o:spid="_x0000_s1070" style="position:absolute;left:36103;top:57071;width:12763;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" fillcolor="white [3201]" strokecolor="#70ad47 [3209]" strokeweight="1pt">
                  <v:stroke joinstyle="miter"/>
                  <v:textbox>
                    <w:txbxContent>
                      <w:p w:rsidR="007400CB" w:rsidRPr="00D8384E" w:rsidRDefault="007400CB" w:rsidP="00D8384E">
                        <w:pPr>
                          <w:spacing w:line="240" w:lineRule="auto"/>
                          <w:jc w:val="center"/>
                          <w:rPr>
                            <w:b/>
                            <w:bCs/>
                          </w:rPr>
                        </w:pPr>
                        <w:r w:rsidRPr="00D8384E">
                          <w:rPr>
                            <w:b/>
                            <w:bCs/>
                          </w:rPr>
                          <w:t>Workstation 1</w:t>
                        </w:r>
                        <w:r>
                          <w:rPr>
                            <w:b/>
                            <w:bCs/>
                          </w:rPr>
                          <w:t xml:space="preserve"> (Telegram)</w:t>
                        </w:r>
                      </w:p>
                    </w:txbxContent>
                  </v:textbox>
                </v:roundrect>
                <v:roundrect id="Rounded Rectangle 93" o:spid="_x0000_s1071" style="position:absolute;left:36103;top:66057;width:12668;height:5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" fillcolor="white [3201]" strokecolor="#70ad47 [3209]" strokeweight="1pt">
                  <v:stroke joinstyle="miter"/>
                  <v:textbox>
                    <w:txbxContent>
                      <w:p w:rsidR="007400CB" w:rsidRPr="00D8384E" w:rsidRDefault="007400CB" w:rsidP="00D8384E">
                        <w:pPr>
                          <w:jc w:val="center"/>
                          <w:rPr>
                            <w:b/>
                            <w:bCs/>
                            <w:sz w:val="24"/>
                            <w:szCs w:val="24"/>
                          </w:rPr>
                        </w:pPr>
                        <w:r w:rsidRPr="00D8384E">
                          <w:rPr>
                            <w:b/>
                            <w:bCs/>
                            <w:sz w:val="24"/>
                            <w:szCs w:val="24"/>
                          </w:rPr>
                          <w:t>Workstation 2 (Thingspeak)</w:t>
                        </w:r>
                      </w:p>
                    </w:txbxContent>
                  </v:textbox>
                </v:roundrect>
                <v:roundrect id="Rounded Rectangle 94" o:spid="_x0000_s1072" style="position:absolute;left:12297;top:69052;width:10572;height:5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" fillcolor="white [3201]" strokecolor="#70ad47 [3209]" strokeweight="1pt">
                  <v:stroke joinstyle="miter"/>
                  <v:textbox>
                    <w:txbxContent>
                      <w:p w:rsidR="007400CB" w:rsidRPr="00D8384E" w:rsidRDefault="007400CB" w:rsidP="00D8384E">
                        <w:pPr>
                          <w:jc w:val="center"/>
                          <w:rPr>
                            <w:b/>
                            <w:bCs/>
                            <w:sz w:val="24"/>
                            <w:szCs w:val="24"/>
                          </w:rPr>
                        </w:pPr>
                        <w:r w:rsidRPr="00D8384E">
                          <w:rPr>
                            <w:b/>
                            <w:bCs/>
                            <w:sz w:val="24"/>
                            <w:szCs w:val="24"/>
                          </w:rPr>
                          <w:t>Connect end</w:t>
                        </w:r>
                      </w:p>
                    </w:txbxContent>
                  </v:textbox>
                </v:roundrect>
                <v:shape id="Straight Arrow Connector 95" o:spid="_x0000_s1073" type="#_x0000_t32" style="position:absolute;left:16553;top:54548;width:2484;height:2484;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" strokecolor="#5b9bd5 [3204]" strokeweight=".5pt">
                  <v:stroke startarrow="block" endarrow="block" joinstyle="miter"/>
                </v:shape>
                <v:shape id="Straight Arrow Connector 96" o:spid="_x0000_s1074" type="#_x0000_t32" style="position:absolute;left:16159;top:64402;width:3729;height:3886;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" strokecolor="#5b9bd5 [3204]" strokeweight=".5pt">
                  <v:stroke endarrow="block" joinstyle="miter"/>
                </v:shape>
                <v:shape id="Elbow Connector 98" o:spid="_x0000_s1075" type="#_x0000_t34" style="position:absolute;left:35314;top:60381;width:560;height:86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" adj="140400" strokecolor="#5b9bd5 [3204]" strokeweight=".5pt">
                  <v:stroke startarrow="block" endarrow="block"/>
                </v:shape>
                <v:shape id="Elbow Connector 100" o:spid="_x0000_s1076" type="#_x0000_t34" style="position:absolute;left:23332;top:60381;width:8643;height:41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" strokecolor="#5b9bd5 [3204]" strokeweight=".5pt">
                  <v:stroke startarrow="block"/>
                </v:shape>
                <v:rect id="Rectangle 58" o:spid="_x0000_s1077" style="position:absolute;width:57912;height:37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" fillcolor="white [3201]" strokecolor="#70ad47 [3209]" strokeweight="1pt">
                  <v:stroke dashstyle="dashDot"/>
                  <v:textbox>
                    <w:txbxContent>
                      <w:p w:rsidR="007400CB" w:rsidRDefault="007400CB" w:rsidP="007E313E"/>
                    </w:txbxContent>
                  </v:textbox>
                </v:rect>
                <v:roundrect id="Rounded Rectangle 59" o:spid="_x0000_s1078" style="position:absolute;left:10405;top:4414;width:19240;height:5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" fillcolor="white [3201]" strokecolor="#70ad47 [3209]" strokeweight="1pt">
                  <v:stroke joinstyle="miter"/>
                  <v:textbox>
                    <w:txbxContent>
                      <w:p w:rsidR="007400CB" w:rsidRPr="00CD1EB5" w:rsidRDefault="007400CB" w:rsidP="00CD1EB5">
                        <w:pPr>
                          <w:jc w:val="center"/>
                          <w:rPr>
                            <w:b/>
                            <w:bCs/>
                            <w:sz w:val="24"/>
                            <w:szCs w:val="24"/>
                          </w:rPr>
                        </w:pPr>
                        <w:r w:rsidRPr="00CD1EB5">
                          <w:rPr>
                            <w:b/>
                            <w:bCs/>
                            <w:sz w:val="24"/>
                            <w:szCs w:val="24"/>
                          </w:rPr>
                          <w:t>Waiting to insert test strip</w:t>
                        </w:r>
                      </w:p>
                    </w:txbxContent>
                  </v:textbox>
                </v:roundrect>
                <v:shape id="Elbow Connector 64" o:spid="_x0000_s1079" type="#_x0000_t34" style="position:absolute;left:19864;top:11981;width:10312;height:42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" adj="29250" strokecolor="#5b9bd5 [3204]" strokeweight=".5pt">
                  <v:stroke startarrow="block" endarrow="oval"/>
                </v:shape>
                <v:shape id="Straight Arrow Connector 65" o:spid="_x0000_s1080" type="#_x0000_t32" style="position:absolute;left:19706;top:10247;width:571;height:4029;rotation: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" strokecolor="#5b9bd5 [3204]" strokeweight=".5pt">
                  <v:stroke endarrow="block" joinstyle="miter"/>
                </v:shape>
                <v:roundrect id="Rounded Rectangle 60" o:spid="_x0000_s1081" style="position:absolute;left:10405;top:14346;width:19240;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" fillcolor="white [3201]" strokecolor="#70ad47 [3209]" strokeweight="1pt">
                  <v:stroke joinstyle="miter"/>
                  <v:textbox>
                    <w:txbxContent>
                      <w:p w:rsidR="007400CB" w:rsidRPr="00CD1EB5" w:rsidRDefault="007400CB" w:rsidP="00CD1EB5">
                        <w:pPr>
                          <w:jc w:val="center"/>
                          <w:rPr>
                            <w:b/>
                            <w:bCs/>
                            <w:sz w:val="24"/>
                            <w:szCs w:val="24"/>
                          </w:rPr>
                        </w:pPr>
                        <w:r w:rsidRPr="00CD1EB5">
                          <w:rPr>
                            <w:b/>
                            <w:bCs/>
                            <w:sz w:val="24"/>
                            <w:szCs w:val="24"/>
                          </w:rPr>
                          <w:t>Check test strip valid</w:t>
                        </w:r>
                      </w:p>
                    </w:txbxContent>
                  </v:textbox>
                </v:roundrect>
                <v:rect id="Rectangle 66" o:spid="_x0000_s1082" style="position:absolute;left:34684;top:14188;width:457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" fillcolor="white [3201]" stroked="f" strokeweight="1pt">
                  <v:textbox>
                    <w:txbxContent>
                      <w:p w:rsidR="007400CB" w:rsidRDefault="007400CB" w:rsidP="00234A1E">
                        <w:pPr>
                          <w:jc w:val="center"/>
                        </w:pPr>
                        <w:r>
                          <w:t>NO</w:t>
                        </w:r>
                      </w:p>
                    </w:txbxContent>
                  </v:textbox>
                </v:rect>
                <v:shape id="Straight Arrow Connector 70" o:spid="_x0000_s1083" type="#_x0000_t32" style="position:absolute;left:17814;top:20180;width:2853;height:2798;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" strokecolor="#5b9bd5 [3204]" strokeweight=".5pt">
                  <v:stroke endarrow="block" joinstyle="miter"/>
                </v:shape>
                <v:shapetype id="_x0000_t4" coordsize="21600,21600" o:spt="4" path="m10800,l,10800,10800,21600,21600,10800xe">
                  <v:stroke joinstyle="miter"/>
                  <v:path gradientshapeok="t" o:connecttype="rect" textboxrect="5400,5400,16200,16200"/>
                </v:shapetype>
                <v:shape id="Diamond 72" o:spid="_x0000_s1084" type="#_x0000_t4" style="position:absolute;left:33422;top:20495;width:14669;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" fillcolor="white [3201]" strokecolor="#70ad47 [3209]" strokeweight="1pt">
                  <v:textbox>
                    <w:txbxContent>
                      <w:p w:rsidR="007400CB" w:rsidRPr="00AB77F6" w:rsidRDefault="007400CB" w:rsidP="00AB77F6">
                        <w:pPr>
                          <w:spacing w:line="240" w:lineRule="auto"/>
                          <w:jc w:val="center"/>
                          <w:rPr>
                            <w:b/>
                            <w:bCs/>
                            <w:sz w:val="24"/>
                            <w:szCs w:val="24"/>
                          </w:rPr>
                        </w:pPr>
                        <w:r w:rsidRPr="00AB77F6">
                          <w:rPr>
                            <w:b/>
                            <w:bCs/>
                            <w:sz w:val="24"/>
                            <w:szCs w:val="24"/>
                          </w:rPr>
                          <w:t>Waiting 1</w:t>
                        </w:r>
                        <w:r>
                          <w:rPr>
                            <w:b/>
                            <w:bCs/>
                            <w:sz w:val="24"/>
                            <w:szCs w:val="24"/>
                          </w:rPr>
                          <w:t xml:space="preserve"> min</w:t>
                        </w:r>
                      </w:p>
                    </w:txbxContent>
                  </v:textbox>
                </v:shape>
                <v:rect id="Rectangle 78" o:spid="_x0000_s1085" style="position:absolute;left:34211;top:1418;width:23145;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" fillcolor="white [3201]" stroked="f" strokeweight="1pt">
                  <v:textbox>
                    <w:txbxContent>
                      <w:p w:rsidR="007400CB" w:rsidRPr="001060F3" w:rsidRDefault="007400CB" w:rsidP="001060F3">
                        <w:pPr>
                          <w:jc w:val="center"/>
                          <w:rPr>
                            <w:rFonts w:asciiTheme="majorBidi" w:hAnsiTheme="majorBidi" w:cstheme="majorBidi"/>
                            <w:sz w:val="24"/>
                            <w:szCs w:val="24"/>
                            <w14:textOutline w14:w="9525" w14:cap="rnd" w14:cmpd="sng" w14:algn="ctr">
                              <w14:noFill/>
                              <w14:prstDash w14:val="solid"/>
                              <w14:bevel/>
                            </w14:textOutline>
                          </w:rPr>
                        </w:pPr>
                        <w:r w:rsidRPr="001060F3">
                          <w:rPr>
                            <w:rFonts w:asciiTheme="majorBidi" w:hAnsiTheme="majorBidi" w:cstheme="majorBidi"/>
                            <w:sz w:val="24"/>
                            <w:szCs w:val="24"/>
                            <w14:textOutline w14:w="9525" w14:cap="rnd" w14:cmpd="sng" w14:algn="ctr">
                              <w14:noFill/>
                              <w14:prstDash w14:val="solid"/>
                              <w14:bevel/>
                            </w14:textOutline>
                          </w:rPr>
                          <w:t>Glucose Measurement System</w:t>
                        </w:r>
                      </w:p>
                      <w:p w:rsidR="007400CB" w:rsidRPr="001060F3" w:rsidRDefault="007400CB" w:rsidP="001060F3">
                        <w:pPr>
                          <w:jc w:val="center"/>
                          <w:rPr>
                            <w:rFonts w:asciiTheme="majorBidi" w:hAnsiTheme="majorBidi" w:cstheme="majorBidi"/>
                            <w:sz w:val="24"/>
                            <w:szCs w:val="24"/>
                            <w14:textOutline w14:w="9525" w14:cap="rnd" w14:cmpd="sng" w14:algn="ctr">
                              <w14:noFill/>
                              <w14:prstDash w14:val="solid"/>
                              <w14:bevel/>
                            </w14:textOutline>
                          </w:rPr>
                        </w:pPr>
                      </w:p>
                    </w:txbxContent>
                  </v:textbox>
                </v:rect>
                <v:rect id="Rectangle 6" o:spid="_x0000_s1086" style="position:absolute;left:9774;top:945;width:19863;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" fillcolor="white [3201]" stroked="f" strokeweight="1pt">
                  <v:textbox>
                    <w:txbxContent>
                      <w:p w:rsidR="007400CB" w:rsidRPr="0036255A" w:rsidRDefault="007400CB" w:rsidP="006F7B02">
                        <w:pPr>
                          <w:rPr>
                            <w:rFonts w:asciiTheme="majorBidi" w:hAnsiTheme="majorBidi" w:cstheme="majorBidi"/>
                            <w:sz w:val="24"/>
                            <w:szCs w:val="24"/>
                          </w:rPr>
                        </w:pPr>
                        <w:r>
                          <w:rPr>
                            <w:rFonts w:asciiTheme="majorBidi" w:hAnsiTheme="majorBidi" w:cstheme="majorBidi"/>
                            <w:sz w:val="24"/>
                            <w:szCs w:val="24"/>
                          </w:rPr>
                          <w:t xml:space="preserve">             </w:t>
                        </w:r>
                        <w:r w:rsidRPr="0036255A">
                          <w:rPr>
                            <w:rFonts w:asciiTheme="majorBidi" w:hAnsiTheme="majorBidi" w:cstheme="majorBidi"/>
                            <w:sz w:val="24"/>
                            <w:szCs w:val="24"/>
                          </w:rPr>
                          <w:t>Start</w:t>
                        </w:r>
                        <w:r>
                          <w:rPr>
                            <w:rFonts w:asciiTheme="majorBidi" w:hAnsiTheme="majorBidi" w:cstheme="majorBidi"/>
                            <w:sz w:val="24"/>
                            <w:szCs w:val="24"/>
                          </w:rPr>
                          <w:t xml:space="preserve"> </w:t>
                        </w:r>
                      </w:p>
                    </w:txbxContent>
                  </v:textbox>
                </v:rect>
                <v:roundrect id="Rounded Rectangle 67" o:spid="_x0000_s1087" style="position:absolute;left:13243;top:23490;width:12573;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" fillcolor="white [3201]" strokecolor="#70ad47 [3209]" strokeweight="1pt">
                  <v:stroke joinstyle="miter"/>
                  <v:textbox>
                    <w:txbxContent>
                      <w:p w:rsidR="007400CB" w:rsidRPr="00660CCA" w:rsidRDefault="007400CB" w:rsidP="00660CCA">
                        <w:pPr>
                          <w:jc w:val="center"/>
                          <w:rPr>
                            <w:b/>
                            <w:bCs/>
                            <w:sz w:val="24"/>
                            <w:szCs w:val="24"/>
                          </w:rPr>
                        </w:pPr>
                        <w:r w:rsidRPr="00660CCA">
                          <w:rPr>
                            <w:b/>
                            <w:bCs/>
                            <w:sz w:val="24"/>
                            <w:szCs w:val="24"/>
                          </w:rPr>
                          <w:t>Drop blood</w:t>
                        </w:r>
                      </w:p>
                    </w:txbxContent>
                  </v:textbox>
                </v:roundrect>
                <v:roundrect id="Rounded Rectangle 77" o:spid="_x0000_s1088" style="position:absolute;left:13400;top:31058;width:14192;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" fillcolor="white [3201]" strokecolor="#70ad47 [3209]" strokeweight="1pt">
                  <v:stroke joinstyle="miter"/>
                  <v:textbox>
                    <w:txbxContent>
                      <w:p w:rsidR="007400CB" w:rsidRPr="001060F3" w:rsidRDefault="007400CB" w:rsidP="001060F3">
                        <w:pPr>
                          <w:jc w:val="center"/>
                          <w:rPr>
                            <w:b/>
                            <w:bCs/>
                            <w:sz w:val="24"/>
                            <w:szCs w:val="24"/>
                          </w:rPr>
                        </w:pPr>
                        <w:r w:rsidRPr="001060F3">
                          <w:rPr>
                            <w:b/>
                            <w:bCs/>
                            <w:sz w:val="24"/>
                            <w:szCs w:val="24"/>
                          </w:rPr>
                          <w:t>Measurement</w:t>
                        </w:r>
                      </w:p>
                    </w:txbxContent>
                  </v:textbox>
                </v:roundrect>
                <v:shape id="Straight Arrow Connector 7" o:spid="_x0000_s1089" type="#_x0000_t32" style="position:absolute;left:19076;top:2522;width:1760;height:1316;rotation: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" strokecolor="#5b9bd5 [3204]" strokeweight=".5pt">
                  <v:stroke endarrow="block" joinstyle="miter"/>
                </v:shape>
                <v:rect id="Rectangle 81" o:spid="_x0000_s1090" style="position:absolute;left:35472;top:31531;width:14287;height:4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" fillcolor="white [3201]" strokecolor="#70ad47 [3209]" strokeweight="1pt">
                  <v:textbox>
                    <w:txbxContent>
                      <w:p w:rsidR="007400CB" w:rsidRPr="005C28B0" w:rsidRDefault="007400CB" w:rsidP="005C28B0">
                        <w:pPr>
                          <w:jc w:val="center"/>
                          <w:rPr>
                            <w:b/>
                            <w:bCs/>
                            <w:sz w:val="24"/>
                            <w:szCs w:val="24"/>
                          </w:rPr>
                        </w:pPr>
                        <w:r w:rsidRPr="005C28B0">
                          <w:rPr>
                            <w:b/>
                            <w:bCs/>
                            <w:sz w:val="24"/>
                            <w:szCs w:val="24"/>
                          </w:rPr>
                          <w:t>Buffer storage</w:t>
                        </w:r>
                      </w:p>
                    </w:txbxContent>
                  </v:textbox>
                </v:rect>
                <v:shape id="Straight Arrow Connector 12" o:spid="_x0000_s1091" type="#_x0000_t32" style="position:absolute;left:28772;top:30663;width:5228;height:5563;rotation:-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" strokecolor="#5b9bd5 [3204]" strokeweight=".5pt">
                  <v:stroke startarrow="block" endarrow="block" joinstyle="miter"/>
                </v:shape>
                <v:shape id="Straight Arrow Connector 80" o:spid="_x0000_s1092" type="#_x0000_t32" style="position:absolute;left:18366;top:28929;width:2108;height:2212;rotation: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" strokecolor="#5b9bd5 [3204]" strokeweight=".5pt">
                  <v:stroke endarrow="block" joinstyle="miter"/>
                </v:shape>
                <v:shape id="Elbow Connector 24" o:spid="_x0000_s1093" type="#_x0000_t34" style="position:absolute;left:19706;top:20337;width:20913;height:112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" adj="9371" strokecolor="#5b9bd5 [3204]" strokeweight=".5pt">
                  <v:stroke endarrow="block"/>
                </v:shape>
                <v:shape id="Straight Arrow Connector 28" o:spid="_x0000_s1094" type="#_x0000_t32" style="position:absolute;left:27668;top:22781;width:4425;height:5473;rotation:-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" strokecolor="#5b9bd5 [3204]" strokeweight=".5pt">
                  <v:stroke endarrow="block" joinstyle="miter"/>
                  <o:lock v:ext="edit" shapetype="f"/>
                </v:shape>
                <v:shape id="Elbow Connector 30" o:spid="_x0000_s1095" type="#_x0000_t34" style="position:absolute;left:26486;top:35945;width:13402;height:1465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" adj="-144" strokecolor="#5b9bd5 [3204]" strokeweight=".5pt">
                  <v:stroke startarrow="block" endarrow="block"/>
                </v:shape>
              </v:group>
            </w:pict>
          </mc:Fallback>
        </mc:AlternateContent>
      </w:r>
    </w:p>
    <w:p w:rsidR="007E313E" w:rsidRPr="007E313E" w:rsidRDefault="007E313E" w:rsidP="007E313E">
      <w:pPr>
        <w:rPr>
          <w:lang w:val="en"/>
        </w:rPr>
      </w:pPr>
    </w:p>
    <w:p w:rsidR="00CD1EB5" w:rsidRDefault="00CD1EB5" w:rsidP="00CD1EB5">
      <w:pPr>
        <w:pStyle w:val="Title"/>
      </w:pPr>
    </w:p>
    <w:p w:rsidR="00CD1EB5" w:rsidRDefault="00CD1EB5" w:rsidP="00CD1EB5">
      <w:pPr>
        <w:pStyle w:val="Title"/>
      </w:pPr>
    </w:p>
    <w:p w:rsidR="00CD1EB5" w:rsidRDefault="00CD1EB5" w:rsidP="00CD1EB5">
      <w:pPr>
        <w:pStyle w:val="Title"/>
      </w:pPr>
    </w:p>
    <w:p w:rsidR="00CD1EB5" w:rsidRDefault="00CD1EB5" w:rsidP="00CD1EB5">
      <w:pPr>
        <w:pStyle w:val="Title"/>
      </w:pPr>
    </w:p>
    <w:p w:rsidR="00CD1EB5" w:rsidRDefault="00CD1EB5" w:rsidP="00CD1EB5">
      <w:pPr>
        <w:pStyle w:val="Title"/>
      </w:pPr>
    </w:p>
    <w:p w:rsidR="00EE0B64" w:rsidRPr="00EE0B64" w:rsidRDefault="006F7B02" w:rsidP="00EE0B64">
      <w:pPr>
        <w:pStyle w:val="Title"/>
      </w:pPr>
      <w:r>
        <w:rPr>
          <w:noProof/>
        </w:rPr>
        <mc:AlternateContent>
          <mc:Choice Requires="wps">
            <w:drawing>
              <wp:anchor distT="0" distB="0" distL="114300" distR="114300" simplePos="0" relativeHeight="251727872" behindDoc="0" locked="0" layoutInCell="1" allowOverlap="1" wp14:anchorId="6092D46F" wp14:editId="7BEC852E">
                <wp:simplePos x="0" y="0"/>
                <wp:positionH relativeFrom="column">
                  <wp:posOffset>2600595</wp:posOffset>
                </wp:positionH>
                <wp:positionV relativeFrom="paragraph">
                  <wp:posOffset>124712</wp:posOffset>
                </wp:positionV>
                <wp:extent cx="437128" cy="433337"/>
                <wp:effectExtent l="97155" t="0" r="98425" b="0"/>
                <wp:wrapNone/>
                <wp:docPr id="75" name="Straight Arrow Connector 75"/>
                <wp:cNvGraphicFramePr/>
                <a:graphic xmlns:a="http://schemas.openxmlformats.org/drawingml/2006/main">
                  <a:graphicData uri="http://schemas.microsoft.com/office/word/2010/wordprocessingShape">
                    <wps:wsp>
                      <wps:cNvCnPr/>
                      <wps:spPr>
                        <a:xfrm rot="2700000" flipV="1">
                          <a:off x="0" y="0"/>
                          <a:ext cx="437128" cy="4333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AB598E" id="Straight Arrow Connector 75" o:spid="_x0000_s1026" type="#_x0000_t32" style="position:absolute;margin-left:204.75pt;margin-top:9.8pt;width:34.4pt;height:34.1pt;rotation:-45;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" strokecolor="#5b9bd5 [3204]" strokeweight=".5pt">
                <v:stroke startarrow="block" endarrow="block" joinstyle="miter"/>
              </v:shape>
            </w:pict>
          </mc:Fallback>
        </mc:AlternateContent>
      </w:r>
    </w:p>
    <w:p w:rsidR="00EE0B64" w:rsidRDefault="00EE0B64" w:rsidP="00EE0B64">
      <w:pPr>
        <w:pStyle w:val="Title"/>
        <w:rPr>
          <w:rFonts w:asciiTheme="minorHAnsi" w:eastAsiaTheme="minorHAnsi" w:hAnsiTheme="minorHAnsi" w:cstheme="minorBidi"/>
          <w:spacing w:val="0"/>
          <w:kern w:val="0"/>
          <w:sz w:val="22"/>
          <w:szCs w:val="22"/>
        </w:rPr>
      </w:pPr>
    </w:p>
    <w:p w:rsidR="00E957D3" w:rsidRDefault="0036255A" w:rsidP="00E957D3">
      <w:r>
        <w:rPr>
          <w:noProof/>
        </w:rPr>
        <mc:AlternateContent>
          <mc:Choice Requires="wps">
            <w:drawing>
              <wp:anchor distT="0" distB="0" distL="114300" distR="114300" simplePos="0" relativeHeight="251696128" behindDoc="0" locked="0" layoutInCell="1" allowOverlap="1" wp14:anchorId="3BBE3444" wp14:editId="0AE7E69A">
                <wp:simplePos x="0" y="0"/>
                <wp:positionH relativeFrom="column">
                  <wp:posOffset>2723314</wp:posOffset>
                </wp:positionH>
                <wp:positionV relativeFrom="paragraph">
                  <wp:posOffset>268898</wp:posOffset>
                </wp:positionV>
                <wp:extent cx="545175" cy="530338"/>
                <wp:effectExtent l="0" t="0" r="129223" b="0"/>
                <wp:wrapNone/>
                <wp:docPr id="82" name="Straight Arrow Connector 82"/>
                <wp:cNvGraphicFramePr/>
                <a:graphic xmlns:a="http://schemas.openxmlformats.org/drawingml/2006/main">
                  <a:graphicData uri="http://schemas.microsoft.com/office/word/2010/wordprocessingShape">
                    <wps:wsp>
                      <wps:cNvCnPr/>
                      <wps:spPr>
                        <a:xfrm rot="2700000" flipV="1">
                          <a:off x="0" y="0"/>
                          <a:ext cx="545175" cy="530338"/>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D7C43" id="Straight Arrow Connector 82" o:spid="_x0000_s1026" type="#_x0000_t32" style="position:absolute;margin-left:214.45pt;margin-top:21.15pt;width:42.95pt;height:41.75pt;rotation:-45;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" strokecolor="#5b9bd5 [3204]" strokeweight=".5pt">
                <v:stroke endarrow="block" joinstyle="miter"/>
              </v:shape>
            </w:pict>
          </mc:Fallback>
        </mc:AlternateContent>
      </w:r>
    </w:p>
    <w:p w:rsidR="00E957D3" w:rsidRPr="00E957D3" w:rsidRDefault="00E957D3" w:rsidP="00E957D3"/>
    <w:p w:rsidR="00660CCA" w:rsidRDefault="00660CCA" w:rsidP="00EE0B64">
      <w:pPr>
        <w:pStyle w:val="Title"/>
      </w:pPr>
    </w:p>
    <w:p w:rsidR="00660CCA" w:rsidRDefault="00660CCA" w:rsidP="00CD1EB5">
      <w:pPr>
        <w:pStyle w:val="Title"/>
      </w:pPr>
    </w:p>
    <w:p w:rsidR="006101D7" w:rsidRDefault="006101D7" w:rsidP="00EE0B64">
      <w:pPr>
        <w:pStyle w:val="Title"/>
      </w:pPr>
    </w:p>
    <w:p w:rsidR="001060F3" w:rsidRDefault="001060F3" w:rsidP="00EE0B64">
      <w:pPr>
        <w:pStyle w:val="Title"/>
      </w:pPr>
    </w:p>
    <w:p w:rsidR="00EE0B64" w:rsidRDefault="00EE0B64" w:rsidP="00EE0B64">
      <w:pPr>
        <w:pStyle w:val="Title"/>
      </w:pPr>
    </w:p>
    <w:p w:rsidR="00EE0B64" w:rsidRDefault="00EE0B64" w:rsidP="006101D7">
      <w:pPr>
        <w:pStyle w:val="Title"/>
      </w:pPr>
    </w:p>
    <w:p w:rsidR="006101D7" w:rsidRPr="006101D7" w:rsidRDefault="006101D7" w:rsidP="006101D7"/>
    <w:p w:rsidR="006101D7" w:rsidRPr="006101D7" w:rsidRDefault="006101D7" w:rsidP="006101D7"/>
    <w:p w:rsidR="00643EDA" w:rsidRDefault="00643EDA" w:rsidP="00643EDA">
      <w:pPr>
        <w:pStyle w:val="Title"/>
      </w:pPr>
    </w:p>
    <w:p w:rsidR="001A2E52" w:rsidRDefault="001A2E52" w:rsidP="001A2E52"/>
    <w:p w:rsidR="001A2E52" w:rsidRDefault="001A2E52" w:rsidP="001A2E52">
      <w:pPr>
        <w:sectPr w:rsidR="001A2E52" w:rsidSect="00E957D3">
          <w:pgSz w:w="11906" w:h="16838" w:code="9"/>
          <w:pgMar w:top="1701" w:right="1418" w:bottom="1701" w:left="1418" w:header="851" w:footer="851" w:gutter="0"/>
          <w:cols w:space="708"/>
          <w:titlePg/>
          <w:docGrid w:linePitch="360"/>
        </w:sectPr>
      </w:pPr>
    </w:p>
    <w:p w:rsidR="00EE0B64" w:rsidRDefault="003B5257" w:rsidP="007E313E">
      <w:pPr>
        <w:pStyle w:val="Heading3"/>
      </w:pPr>
      <w:bookmarkStart w:id="54" w:name="_Toc72612153"/>
      <w:r>
        <w:t>Code</w:t>
      </w:r>
      <w:bookmarkEnd w:id="54"/>
    </w:p>
    <w:p w:rsidR="003B5257" w:rsidRPr="00F44BB5" w:rsidRDefault="003B5257" w:rsidP="00CB2C40">
      <w:pPr>
        <w:pStyle w:val="Heading2"/>
        <w:rPr>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w:t>
      </w:r>
      <w:r w:rsidR="00B51399">
        <w:rPr>
          <w:rFonts w:ascii="Courier New" w:eastAsia="Times New Roman" w:hAnsi="Courier New" w:cs="Courier New"/>
          <w:color w:val="95A5A6"/>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 xml:space="preserve"> </w:t>
      </w:r>
    </w:p>
    <w:p w:rsidR="001F1D1D" w:rsidRPr="001F1D1D" w:rsidRDefault="00B51399"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Pr>
          <w:rFonts w:ascii="Courier New" w:eastAsia="Times New Roman" w:hAnsi="Courier New" w:cs="Courier New"/>
          <w:color w:val="95A5A6"/>
          <w:sz w:val="24"/>
          <w:szCs w:val="24"/>
        </w:rPr>
        <w:t>**********</w:t>
      </w:r>
      <w:r w:rsidR="00F44BB5" w:rsidRPr="00F44BB5">
        <w:rPr>
          <w:rFonts w:ascii="Courier New" w:eastAsia="Times New Roman" w:hAnsi="Courier New" w:cs="Courier New"/>
          <w:color w:val="95A5A6"/>
          <w:sz w:val="24"/>
          <w:szCs w:val="24"/>
        </w:rPr>
        <w:t>**</w:t>
      </w:r>
      <w:r w:rsidR="001F1D1D" w:rsidRPr="00F44BB5">
        <w:rPr>
          <w:rFonts w:ascii="Courier New" w:eastAsia="Times New Roman" w:hAnsi="Courier New" w:cs="Courier New"/>
          <w:color w:val="95A5A6"/>
          <w:sz w:val="24"/>
          <w:szCs w:val="24"/>
        </w:rPr>
        <w:t xml:space="preserve"> Glucose Measurement System </w:t>
      </w:r>
      <w:r w:rsidR="001F1D1D" w:rsidRPr="001F1D1D">
        <w:rPr>
          <w:rFonts w:ascii="Courier New" w:eastAsia="Times New Roman" w:hAnsi="Courier New" w:cs="Courier New"/>
          <w:color w:val="95A5A6"/>
          <w:sz w:val="24"/>
          <w:szCs w:val="24"/>
        </w:rPr>
        <w:t>*******************</w:t>
      </w:r>
      <w:r w:rsidR="001F1D1D" w:rsidRPr="00F44BB5">
        <w:rPr>
          <w:rFonts w:ascii="Courier New" w:eastAsia="Times New Roman" w:hAnsi="Courier New" w:cs="Courier New"/>
          <w:color w:val="95A5A6"/>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 xml:space="preserve"> Editing </w:t>
      </w:r>
      <w:r w:rsidR="00F44BB5" w:rsidRPr="00F44BB5">
        <w:rPr>
          <w:rFonts w:ascii="Courier New" w:eastAsia="Times New Roman" w:hAnsi="Courier New" w:cs="Courier New"/>
          <w:color w:val="95A5A6"/>
          <w:sz w:val="24"/>
          <w:szCs w:val="24"/>
        </w:rPr>
        <w:t>by</w:t>
      </w:r>
      <w:r w:rsidRPr="001F1D1D">
        <w:rPr>
          <w:rFonts w:ascii="Courier New" w:eastAsia="Times New Roman" w:hAnsi="Courier New" w:cs="Courier New"/>
          <w:color w:val="95A5A6"/>
          <w:sz w:val="24"/>
          <w:szCs w:val="24"/>
        </w:rPr>
        <w:t xml:space="preserve"> Ali Abdul Hussein Khalil</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 xml:space="preserve"> 2020/2021</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 xml:space="preserve"> Al-Nahrain University</w:t>
      </w:r>
    </w:p>
    <w:p w:rsidR="001F1D1D" w:rsidRPr="001F1D1D" w:rsidRDefault="00F44BB5"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F44BB5">
        <w:rPr>
          <w:rFonts w:ascii="Courier New" w:eastAsia="Times New Roman" w:hAnsi="Courier New" w:cs="Courier New"/>
          <w:color w:val="95A5A6"/>
          <w:sz w:val="24"/>
          <w:szCs w:val="24"/>
        </w:rPr>
        <w:t>-----------</w:t>
      </w:r>
      <w:r w:rsidR="001F1D1D" w:rsidRPr="001F1D1D">
        <w:rPr>
          <w:rFonts w:ascii="Courier New" w:eastAsia="Times New Roman" w:hAnsi="Courier New" w:cs="Courier New"/>
          <w:color w:val="95A5A6"/>
          <w:sz w:val="24"/>
          <w:szCs w:val="24"/>
        </w:rPr>
        <w:t>--------------------------------</w:t>
      </w:r>
      <w:r w:rsidR="00B51399">
        <w:rPr>
          <w:rFonts w:ascii="Courier New" w:eastAsia="Times New Roman" w:hAnsi="Courier New" w:cs="Courier New"/>
          <w:color w:val="95A5A6"/>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95A5A6"/>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#define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test_strip_d4</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D4</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#define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insert_strip_d0</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D0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#define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write_d7</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D7</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#include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color w:val="D35400"/>
          <w:sz w:val="24"/>
          <w:szCs w:val="24"/>
        </w:rPr>
        <w:t>ESP8266WiFi</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h</w:t>
      </w:r>
      <w:r w:rsidRPr="001F1D1D">
        <w:rPr>
          <w:rFonts w:ascii="Courier New" w:eastAsia="Times New Roman" w:hAnsi="Courier New" w:cs="Courier New"/>
          <w:color w:val="434F54"/>
          <w:sz w:val="24"/>
          <w:szCs w:val="24"/>
        </w:rPr>
        <w:t>&gt;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#include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color w:val="D35400"/>
          <w:sz w:val="24"/>
          <w:szCs w:val="24"/>
        </w:rPr>
        <w:t>WiFiClient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h</w:t>
      </w:r>
      <w:r w:rsidRPr="001F1D1D">
        <w:rPr>
          <w:rFonts w:ascii="Courier New" w:eastAsia="Times New Roman" w:hAnsi="Courier New" w:cs="Courier New"/>
          <w:color w:val="434F54"/>
          <w:sz w:val="24"/>
          <w:szCs w:val="24"/>
        </w:rPr>
        <w:t>&gt;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#include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b/>
          <w:bCs/>
          <w:color w:val="D35400"/>
          <w:sz w:val="24"/>
          <w:szCs w:val="24"/>
        </w:rPr>
        <w:t>ThingSpeak</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h</w:t>
      </w:r>
      <w:r w:rsidRPr="001F1D1D">
        <w:rPr>
          <w:rFonts w:ascii="Courier New" w:eastAsia="Times New Roman" w:hAnsi="Courier New" w:cs="Courier New"/>
          <w:color w:val="434F54"/>
          <w:sz w:val="24"/>
          <w:szCs w:val="24"/>
        </w:rPr>
        <w:t>&gt;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#include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b/>
          <w:bCs/>
          <w:color w:val="D35400"/>
          <w:sz w:val="24"/>
          <w:szCs w:val="24"/>
        </w:rPr>
        <w:t>LCD_I2C</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h</w:t>
      </w:r>
      <w:r w:rsidRPr="001F1D1D">
        <w:rPr>
          <w:rFonts w:ascii="Courier New" w:eastAsia="Times New Roman" w:hAnsi="Courier New" w:cs="Courier New"/>
          <w:color w:val="434F54"/>
          <w:sz w:val="24"/>
          <w:szCs w:val="24"/>
        </w:rPr>
        <w:t>&gt;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b/>
          <w:bCs/>
          <w:color w:val="D35400"/>
          <w:sz w:val="24"/>
          <w:szCs w:val="24"/>
        </w:rPr>
        <w:t>LCD_I2C</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lcd(0x27);</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D35400"/>
          <w:sz w:val="24"/>
          <w:szCs w:val="24"/>
        </w:rPr>
        <w:t>WiFiClient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5E6D03"/>
          <w:sz w:val="24"/>
          <w:szCs w:val="24"/>
        </w:rPr>
        <w:t>#include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"CTBot.h"</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b/>
          <w:bCs/>
          <w:color w:val="D35400"/>
          <w:sz w:val="24"/>
          <w:szCs w:val="24"/>
        </w:rPr>
        <w:t>CTBot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apiKey</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"V9JFKXZV1YIKAKH2"</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long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average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long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818222669;</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ssid</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"Tree"</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pass</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"ZXCV12345"</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434F54"/>
          <w:sz w:val="24"/>
          <w:szCs w:val="24"/>
        </w:rPr>
        <w:t>//can use const char*</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const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char</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server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"api.thingspeak.com"</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token</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"1775492194:AAEtCKNab3vpbzrLpL9_oEr22V1U-gzfRUg"</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const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int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analogInPin_A0</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int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buttonState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void</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setup</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begin</w:t>
      </w:r>
      <w:r w:rsidRPr="001F1D1D">
        <w:rPr>
          <w:rFonts w:ascii="Courier New" w:eastAsia="Times New Roman" w:hAnsi="Courier New" w:cs="Courier New"/>
          <w:color w:val="000000"/>
          <w:sz w:val="24"/>
          <w:szCs w:val="24"/>
        </w:rPr>
        <w:t>(9600);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pinMode</w:t>
      </w:r>
      <w:r w:rsidRPr="001F1D1D">
        <w:rPr>
          <w:rFonts w:ascii="Courier New" w:eastAsia="Times New Roman" w:hAnsi="Courier New" w:cs="Courier New"/>
          <w:color w:val="000000"/>
          <w:sz w:val="24"/>
          <w:szCs w:val="24"/>
        </w:rPr>
        <w:t>(analogInPin_A0</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INPUT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pinMode</w:t>
      </w:r>
      <w:r w:rsidRPr="001F1D1D">
        <w:rPr>
          <w:rFonts w:ascii="Courier New" w:eastAsia="Times New Roman" w:hAnsi="Courier New" w:cs="Courier New"/>
          <w:color w:val="000000"/>
          <w:sz w:val="24"/>
          <w:szCs w:val="24"/>
        </w:rPr>
        <w:t>(insert_strip_d0</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INPUT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D35400"/>
          <w:sz w:val="24"/>
          <w:szCs w:val="24"/>
        </w:rPr>
        <w:t>pinMode</w:t>
      </w:r>
      <w:r w:rsidRPr="001F1D1D">
        <w:rPr>
          <w:rFonts w:ascii="Courier New" w:eastAsia="Times New Roman" w:hAnsi="Courier New" w:cs="Courier New"/>
          <w:color w:val="000000"/>
          <w:sz w:val="24"/>
          <w:szCs w:val="24"/>
        </w:rPr>
        <w:t>(test_strip_d4</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OUTPUT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(10);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WiFi</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begin</w:t>
      </w:r>
      <w:r w:rsidRPr="001F1D1D">
        <w:rPr>
          <w:rFonts w:ascii="Courier New" w:eastAsia="Times New Roman" w:hAnsi="Courier New" w:cs="Courier New"/>
          <w:color w:val="000000"/>
          <w:sz w:val="24"/>
          <w:szCs w:val="24"/>
        </w:rPr>
        <w:t>(ssid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pass);</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while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b/>
          <w:bCs/>
          <w:color w:val="D35400"/>
          <w:sz w:val="24"/>
          <w:szCs w:val="24"/>
        </w:rPr>
        <w:t>WiFi</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status</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WL_CONNECTED)</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(500);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println</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println</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"WiFi connected"</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wifiConnect</w:t>
      </w:r>
      <w:r w:rsidRPr="001F1D1D">
        <w:rPr>
          <w:rFonts w:ascii="Courier New" w:eastAsia="Times New Roman" w:hAnsi="Courier New" w:cs="Courier New"/>
          <w:color w:val="000000"/>
          <w:sz w:val="24"/>
          <w:szCs w:val="24"/>
        </w:rPr>
        <w:t>(ssid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pass);</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setTelegramToken</w:t>
      </w:r>
      <w:r w:rsidRPr="001F1D1D">
        <w:rPr>
          <w:rFonts w:ascii="Courier New" w:eastAsia="Times New Roman" w:hAnsi="Courier New" w:cs="Courier New"/>
          <w:color w:val="000000"/>
          <w:sz w:val="24"/>
          <w:szCs w:val="24"/>
        </w:rPr>
        <w:t>(token);</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testConnection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println</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"\ntestConnection OK"</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else</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println</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"\ntestConnection NOK"</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979C"/>
          <w:sz w:val="24"/>
          <w:szCs w:val="24"/>
        </w:rPr>
        <w:t>void</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loop</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begin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backlight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   Insert"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setCursor</w:t>
      </w:r>
      <w:r w:rsidRPr="001F1D1D">
        <w:rPr>
          <w:rFonts w:ascii="Courier New" w:eastAsia="Times New Roman" w:hAnsi="Courier New" w:cs="Courier New"/>
          <w:color w:val="000000"/>
          <w:sz w:val="24"/>
          <w:szCs w:val="24"/>
        </w:rPr>
        <w:t>(4</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1);</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"Strip"</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(700);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for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979C"/>
          <w:sz w:val="24"/>
          <w:szCs w:val="24"/>
        </w:rPr>
        <w:t>int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i</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0;</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i</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6;</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i)</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backlight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(60);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noBacklight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(60);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(1000);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backlight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clear</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(500);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digitalWrite</w:t>
      </w:r>
      <w:r w:rsidRPr="001F1D1D">
        <w:rPr>
          <w:rFonts w:ascii="Courier New" w:eastAsia="Times New Roman" w:hAnsi="Courier New" w:cs="Courier New"/>
          <w:color w:val="000000"/>
          <w:sz w:val="24"/>
          <w:szCs w:val="24"/>
        </w:rPr>
        <w:t>(test_strip_d4</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HIGH</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digitalRead</w:t>
      </w:r>
      <w:r w:rsidRPr="001F1D1D">
        <w:rPr>
          <w:rFonts w:ascii="Courier New" w:eastAsia="Times New Roman" w:hAnsi="Courier New" w:cs="Courier New"/>
          <w:color w:val="000000"/>
          <w:sz w:val="24"/>
          <w:szCs w:val="24"/>
        </w:rPr>
        <w:t>(insert_strip_d0)</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LOW</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clear</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"NO_Strip"</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(4000);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else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digitalRead</w:t>
      </w:r>
      <w:r w:rsidRPr="001F1D1D">
        <w:rPr>
          <w:rFonts w:ascii="Courier New" w:eastAsia="Times New Roman" w:hAnsi="Courier New" w:cs="Courier New"/>
          <w:color w:val="000000"/>
          <w:sz w:val="24"/>
          <w:szCs w:val="24"/>
        </w:rPr>
        <w:t>(insert_strip_d0)</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HIGH</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(1600);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 digitalWrite(test_strip_d4,LOW);</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digitalWrite</w:t>
      </w:r>
      <w:r w:rsidRPr="001F1D1D">
        <w:rPr>
          <w:rFonts w:ascii="Courier New" w:eastAsia="Times New Roman" w:hAnsi="Courier New" w:cs="Courier New"/>
          <w:color w:val="000000"/>
          <w:sz w:val="24"/>
          <w:szCs w:val="24"/>
        </w:rPr>
        <w:t>(write_d7</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HIGH</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clear</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"Drop_Blood"</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(8000);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average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analogRead</w:t>
      </w:r>
      <w:r w:rsidRPr="001F1D1D">
        <w:rPr>
          <w:rFonts w:ascii="Courier New" w:eastAsia="Times New Roman" w:hAnsi="Courier New" w:cs="Courier New"/>
          <w:color w:val="000000"/>
          <w:sz w:val="24"/>
          <w:szCs w:val="24"/>
        </w:rPr>
        <w:t>(analogInPin_A0);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color w:val="000000"/>
          <w:sz w:val="24"/>
          <w:szCs w:val="24"/>
        </w:rPr>
        <w:t>(average</w:t>
      </w:r>
      <w:r w:rsidRPr="001F1D1D">
        <w:rPr>
          <w:rFonts w:ascii="Courier New" w:eastAsia="Times New Roman" w:hAnsi="Courier New" w:cs="Courier New"/>
          <w:color w:val="434F54"/>
          <w:sz w:val="24"/>
          <w:szCs w:val="24"/>
        </w:rPr>
        <w:t>&gt;=</w:t>
      </w:r>
      <w:r w:rsidRPr="001F1D1D">
        <w:rPr>
          <w:rFonts w:ascii="Courier New" w:eastAsia="Times New Roman" w:hAnsi="Courier New" w:cs="Courier New"/>
          <w:color w:val="000000"/>
          <w:sz w:val="24"/>
          <w:szCs w:val="24"/>
        </w:rPr>
        <w:t>5</w:t>
      </w:r>
      <w:r w:rsidRPr="001F1D1D">
        <w:rPr>
          <w:rFonts w:ascii="Courier New" w:eastAsia="Times New Roman" w:hAnsi="Courier New" w:cs="Courier New"/>
          <w:color w:val="434F54"/>
          <w:sz w:val="24"/>
          <w:szCs w:val="24"/>
        </w:rPr>
        <w:t>&amp;&amp;</w:t>
      </w:r>
      <w:r w:rsidRPr="001F1D1D">
        <w:rPr>
          <w:rFonts w:ascii="Courier New" w:eastAsia="Times New Roman" w:hAnsi="Courier New" w:cs="Courier New"/>
          <w:color w:val="000000"/>
          <w:sz w:val="24"/>
          <w:szCs w:val="24"/>
        </w:rPr>
        <w:t>average</w:t>
      </w:r>
      <w:r w:rsidRPr="001F1D1D">
        <w:rPr>
          <w:rFonts w:ascii="Courier New" w:eastAsia="Times New Roman" w:hAnsi="Courier New" w:cs="Courier New"/>
          <w:color w:val="434F54"/>
          <w:sz w:val="24"/>
          <w:szCs w:val="24"/>
        </w:rPr>
        <w:t>&lt;</w:t>
      </w:r>
      <w:r w:rsidRPr="001F1D1D">
        <w:rPr>
          <w:rFonts w:ascii="Courier New" w:eastAsia="Times New Roman" w:hAnsi="Courier New" w:cs="Courier New"/>
          <w:color w:val="000000"/>
          <w:sz w:val="24"/>
          <w:szCs w:val="24"/>
        </w:rPr>
        <w:t>700){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clear</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"sensor_V=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setCursor</w:t>
      </w:r>
      <w:r w:rsidRPr="001F1D1D">
        <w:rPr>
          <w:rFonts w:ascii="Courier New" w:eastAsia="Times New Roman" w:hAnsi="Courier New" w:cs="Courier New"/>
          <w:color w:val="000000"/>
          <w:sz w:val="24"/>
          <w:szCs w:val="24"/>
        </w:rPr>
        <w:t>(1</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1);</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lcd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(average);</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(500);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TBMessage</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msg;</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sendMessage</w:t>
      </w:r>
      <w:r w:rsidRPr="001F1D1D">
        <w:rPr>
          <w:rFonts w:ascii="Courier New" w:eastAsia="Times New Roman" w:hAnsi="Courier New" w:cs="Courier New"/>
          <w:color w:val="000000"/>
          <w:sz w:val="24"/>
          <w:szCs w:val="24"/>
        </w:rPr>
        <w:t>(ID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5C5F"/>
          <w:sz w:val="24"/>
          <w:szCs w:val="24"/>
        </w:rPr>
        <w:t>"Glocuse Mesuerment..."</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sendMessage</w:t>
      </w:r>
      <w:r w:rsidRPr="001F1D1D">
        <w:rPr>
          <w:rFonts w:ascii="Courier New" w:eastAsia="Times New Roman" w:hAnsi="Courier New" w:cs="Courier New"/>
          <w:color w:val="000000"/>
          <w:sz w:val="24"/>
          <w:szCs w:val="24"/>
        </w:rPr>
        <w:t>(ID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5C5F"/>
          <w:sz w:val="24"/>
          <w:szCs w:val="24"/>
        </w:rPr>
        <w:t>"PN:Zaid Ali"</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lo</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color w:val="000000"/>
          <w:sz w:val="24"/>
          <w:szCs w:val="24"/>
        </w:rPr>
        <w:t>(average);</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color w:val="000000"/>
          <w:sz w:val="24"/>
          <w:szCs w:val="24"/>
        </w:rPr>
        <w:t>myBot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sendMessage</w:t>
      </w:r>
      <w:r w:rsidRPr="001F1D1D">
        <w:rPr>
          <w:rFonts w:ascii="Courier New" w:eastAsia="Times New Roman" w:hAnsi="Courier New" w:cs="Courier New"/>
          <w:color w:val="000000"/>
          <w:sz w:val="24"/>
          <w:szCs w:val="24"/>
        </w:rPr>
        <w:t>(ID</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lo);</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long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x</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analogRead</w:t>
      </w:r>
      <w:r w:rsidRPr="001F1D1D">
        <w:rPr>
          <w:rFonts w:ascii="Courier New" w:eastAsia="Times New Roman" w:hAnsi="Courier New" w:cs="Courier New"/>
          <w:color w:val="000000"/>
          <w:sz w:val="24"/>
          <w:szCs w:val="24"/>
        </w:rPr>
        <w:t>(A0);</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D35400"/>
          <w:sz w:val="24"/>
          <w:szCs w:val="24"/>
        </w:rPr>
        <w:t>isnan</w:t>
      </w:r>
      <w:r w:rsidRPr="001F1D1D">
        <w:rPr>
          <w:rFonts w:ascii="Courier New" w:eastAsia="Times New Roman" w:hAnsi="Courier New" w:cs="Courier New"/>
          <w:color w:val="000000"/>
          <w:sz w:val="24"/>
          <w:szCs w:val="24"/>
        </w:rPr>
        <w:t>(x))</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b/>
          <w:bCs/>
          <w:color w:val="D35400"/>
          <w:sz w:val="24"/>
          <w:szCs w:val="24"/>
        </w:rPr>
        <w:t>Serial</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println</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"Failed to read from DHT sensor!"</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return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5E6D03"/>
          <w:sz w:val="24"/>
          <w:szCs w:val="24"/>
        </w:rPr>
        <w:t>if</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connect</w:t>
      </w:r>
      <w:r w:rsidRPr="001F1D1D">
        <w:rPr>
          <w:rFonts w:ascii="Courier New" w:eastAsia="Times New Roman" w:hAnsi="Courier New" w:cs="Courier New"/>
          <w:color w:val="000000"/>
          <w:sz w:val="24"/>
          <w:szCs w:val="24"/>
        </w:rPr>
        <w:t>(server</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80))</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   "184.106.153.149" or api.thingspeak.com</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apiKey;</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5C5F"/>
          <w:sz w:val="24"/>
          <w:szCs w:val="24"/>
        </w:rPr>
        <w:t>"&amp;field1="</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color w:val="000000"/>
          <w:sz w:val="24"/>
          <w:szCs w:val="24"/>
        </w:rPr>
        <w:t>(x);</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5C5F"/>
          <w:sz w:val="24"/>
          <w:szCs w:val="24"/>
        </w:rPr>
        <w:t>"&amp;field2="</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979C"/>
          <w:sz w:val="24"/>
          <w:szCs w:val="24"/>
        </w:rPr>
        <w:t>String</w:t>
      </w:r>
      <w:r w:rsidRPr="001F1D1D">
        <w:rPr>
          <w:rFonts w:ascii="Courier New" w:eastAsia="Times New Roman" w:hAnsi="Courier New" w:cs="Courier New"/>
          <w:color w:val="000000"/>
          <w:sz w:val="24"/>
          <w:szCs w:val="24"/>
        </w:rPr>
        <w:t>(77);</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5C5F"/>
          <w:sz w:val="24"/>
          <w:szCs w:val="24"/>
        </w:rPr>
        <w:t>"\r\n\r\n"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"POST /update HTTP/1.1\n"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"Host: api.thingspeak.com\n"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"Connection: close\n"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"X-THINGSPEAKAPIKEY: "</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0000"/>
          <w:sz w:val="24"/>
          <w:szCs w:val="24"/>
        </w:rPr>
        <w:t>apiKey</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005C5F"/>
          <w:sz w:val="24"/>
          <w:szCs w:val="24"/>
        </w:rPr>
        <w:t>"\n"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"Content-Type: application/x-www-form-urlencoded\n"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"Content-Length: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(postStr</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length</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w:t>
      </w:r>
      <w:r w:rsidRPr="001F1D1D">
        <w:rPr>
          <w:rFonts w:ascii="Courier New" w:eastAsia="Times New Roman" w:hAnsi="Courier New" w:cs="Courier New"/>
          <w:color w:val="005C5F"/>
          <w:sz w:val="24"/>
          <w:szCs w:val="24"/>
        </w:rPr>
        <w:t>"\n\n"</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print</w:t>
      </w:r>
      <w:r w:rsidRPr="001F1D1D">
        <w:rPr>
          <w:rFonts w:ascii="Courier New" w:eastAsia="Times New Roman" w:hAnsi="Courier New" w:cs="Courier New"/>
          <w:color w:val="000000"/>
          <w:sz w:val="24"/>
          <w:szCs w:val="24"/>
        </w:rPr>
        <w:t>(postStr);</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client</w:t>
      </w:r>
      <w:r w:rsidRPr="001F1D1D">
        <w:rPr>
          <w:rFonts w:ascii="Courier New" w:eastAsia="Times New Roman" w:hAnsi="Courier New" w:cs="Courier New"/>
          <w:color w:val="434F54"/>
          <w:sz w:val="24"/>
          <w:szCs w:val="24"/>
        </w:rPr>
        <w:t>.</w:t>
      </w:r>
      <w:r w:rsidRPr="001F1D1D">
        <w:rPr>
          <w:rFonts w:ascii="Courier New" w:eastAsia="Times New Roman" w:hAnsi="Courier New" w:cs="Courier New"/>
          <w:color w:val="D35400"/>
          <w:sz w:val="24"/>
          <w:szCs w:val="24"/>
        </w:rPr>
        <w:t>stop</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D35400"/>
          <w:sz w:val="24"/>
          <w:szCs w:val="24"/>
        </w:rPr>
        <w:t>delay</w:t>
      </w:r>
      <w:r w:rsidRPr="001F1D1D">
        <w:rPr>
          <w:rFonts w:ascii="Courier New" w:eastAsia="Times New Roman" w:hAnsi="Courier New" w:cs="Courier New"/>
          <w:color w:val="000000"/>
          <w:sz w:val="24"/>
          <w:szCs w:val="24"/>
        </w:rPr>
        <w:t>(1999);</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r w:rsidRPr="001F1D1D">
        <w:rPr>
          <w:rFonts w:ascii="Courier New" w:eastAsia="Times New Roman" w:hAnsi="Courier New" w:cs="Courier New"/>
          <w:color w:val="000000"/>
          <w:sz w:val="24"/>
          <w:szCs w:val="24"/>
        </w:rPr>
        <w:t>}</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1F1D1D">
        <w:rPr>
          <w:rFonts w:ascii="Courier New" w:eastAsia="Times New Roman" w:hAnsi="Courier New" w:cs="Courier New"/>
          <w:sz w:val="24"/>
          <w:szCs w:val="24"/>
        </w:rPr>
        <w:t xml:space="preserve"> </w:t>
      </w:r>
    </w:p>
    <w:p w:rsidR="001F1D1D" w:rsidRPr="001F1D1D" w:rsidRDefault="001F1D1D" w:rsidP="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1C1BBE" w:rsidRPr="00F44BB5" w:rsidRDefault="001C1BBE" w:rsidP="003B5257">
      <w:pPr>
        <w:rPr>
          <w:sz w:val="24"/>
          <w:szCs w:val="24"/>
        </w:rPr>
      </w:pPr>
    </w:p>
    <w:p w:rsidR="001C1BBE" w:rsidRPr="00F44BB5" w:rsidRDefault="001C1BBE" w:rsidP="003B5257">
      <w:pPr>
        <w:rPr>
          <w:sz w:val="24"/>
          <w:szCs w:val="24"/>
        </w:rPr>
      </w:pPr>
    </w:p>
    <w:p w:rsidR="001C1BBE" w:rsidRDefault="001C1BBE" w:rsidP="003B5257"/>
    <w:p w:rsidR="001C1BBE" w:rsidRDefault="001C1BBE" w:rsidP="003B5257"/>
    <w:p w:rsidR="001C1BBE" w:rsidRDefault="001C1BBE" w:rsidP="003B5257"/>
    <w:p w:rsidR="001C1BBE" w:rsidRDefault="001C1BBE" w:rsidP="003B5257"/>
    <w:p w:rsidR="001C1BBE" w:rsidRDefault="001C1BBE" w:rsidP="003B5257"/>
    <w:p w:rsidR="001C1BBE" w:rsidRDefault="001C1BBE" w:rsidP="003B5257"/>
    <w:p w:rsidR="001C1BBE" w:rsidRDefault="001C1BBE" w:rsidP="003B5257"/>
    <w:p w:rsidR="003B5257" w:rsidRDefault="003B5257" w:rsidP="003B5257"/>
    <w:p w:rsidR="003B5257" w:rsidRDefault="003B5257" w:rsidP="003B5257"/>
    <w:p w:rsidR="003B5257" w:rsidRDefault="003B5257" w:rsidP="003B5257"/>
    <w:p w:rsidR="001C1BBE" w:rsidRDefault="001C1BBE" w:rsidP="003B5257"/>
    <w:p w:rsidR="001C1BBE" w:rsidRDefault="001C1BBE" w:rsidP="003B5257"/>
    <w:p w:rsidR="001C1BBE" w:rsidRDefault="001C1BBE" w:rsidP="003B5257"/>
    <w:p w:rsidR="001C1BBE" w:rsidRDefault="001C1BBE"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B5257" w:rsidRDefault="003B5257" w:rsidP="00315F74">
      <w:pPr>
        <w:pStyle w:val="Chapterheader"/>
      </w:pPr>
      <w:bookmarkStart w:id="55" w:name="_Toc72612154"/>
      <w:bookmarkEnd w:id="55"/>
    </w:p>
    <w:p w:rsidR="003B5257" w:rsidRDefault="00315F74" w:rsidP="00C01DED">
      <w:pPr>
        <w:pStyle w:val="Heading3"/>
      </w:pPr>
      <w:r>
        <w:t>Results and Discussion</w:t>
      </w:r>
    </w:p>
    <w:p w:rsidR="00315F74" w:rsidRDefault="00A0494D" w:rsidP="003B5257">
      <w:pPr>
        <w:rPr>
          <w:rFonts w:ascii="Times New Roman" w:hAnsi="Times New Roman" w:cs="Times New Roman"/>
          <w:b/>
          <w:bCs/>
          <w:sz w:val="31"/>
          <w:szCs w:val="31"/>
        </w:rPr>
      </w:pPr>
      <w:r>
        <w:rPr>
          <w:rFonts w:ascii="Times New Roman" w:hAnsi="Times New Roman" w:cs="Times New Roman"/>
          <w:b/>
          <w:bCs/>
          <w:sz w:val="31"/>
          <w:szCs w:val="31"/>
        </w:rPr>
        <w:t>…</w:t>
      </w:r>
    </w:p>
    <w:p w:rsidR="00315F74" w:rsidRDefault="00315F74" w:rsidP="003B5257">
      <w:pPr>
        <w:rPr>
          <w:rFonts w:ascii="Times New Roman" w:hAnsi="Times New Roman" w:cs="Times New Roman"/>
          <w:b/>
          <w:bCs/>
          <w:sz w:val="31"/>
          <w:szCs w:val="31"/>
        </w:rPr>
      </w:pPr>
    </w:p>
    <w:p w:rsidR="00315F74" w:rsidRDefault="00315F74" w:rsidP="00315F74">
      <w:pPr>
        <w:pStyle w:val="Chapterheader"/>
      </w:pPr>
      <w:bookmarkStart w:id="56" w:name="_Toc72612155"/>
      <w:bookmarkEnd w:id="56"/>
    </w:p>
    <w:p w:rsidR="00C01DED" w:rsidRDefault="00315F74" w:rsidP="00C01DED">
      <w:pPr>
        <w:pStyle w:val="Heading3"/>
      </w:pPr>
      <w:r w:rsidRPr="00C01DED">
        <w:t>Conclusion and Recommendations</w:t>
      </w:r>
    </w:p>
    <w:p w:rsidR="00C01DED" w:rsidRPr="00C01DED" w:rsidRDefault="00C01DED" w:rsidP="00C01DED">
      <w:pPr>
        <w:rPr>
          <w:lang w:val="en"/>
        </w:rPr>
      </w:pPr>
      <w:r>
        <w:rPr>
          <w:lang w:val="en"/>
        </w:rPr>
        <w:t>………….</w:t>
      </w:r>
    </w:p>
    <w:p w:rsidR="00315F74" w:rsidRDefault="00C01DED" w:rsidP="00C01DED">
      <w:pPr>
        <w:pStyle w:val="Heading3"/>
      </w:pPr>
      <w:r w:rsidRPr="008D3393">
        <w:rPr>
          <w:szCs w:val="28"/>
        </w:rPr>
        <w:t>Suggestion for Future Work</w:t>
      </w:r>
    </w:p>
    <w:p w:rsidR="00315F74" w:rsidRDefault="00315F74" w:rsidP="003B5257"/>
    <w:p w:rsidR="00315F74" w:rsidRDefault="00C01DED" w:rsidP="003B5257">
      <w:r>
        <w:t>………….</w:t>
      </w:r>
    </w:p>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Default="00315F74" w:rsidP="003B5257"/>
    <w:p w:rsidR="00315F74" w:rsidRPr="003B5257" w:rsidRDefault="00315F74" w:rsidP="003B5257"/>
    <w:p w:rsidR="00643EDA" w:rsidRDefault="00643EDA" w:rsidP="00CB2C40">
      <w:pPr>
        <w:pStyle w:val="Heading2"/>
      </w:pPr>
      <w:bookmarkStart w:id="57" w:name="_Toc72612156"/>
      <w:r w:rsidRPr="007A0064">
        <w:t>References</w:t>
      </w:r>
      <w:r>
        <w:t>:</w:t>
      </w:r>
      <w:bookmarkEnd w:id="57"/>
    </w:p>
    <w:p w:rsidR="0045308D" w:rsidRPr="0045308D" w:rsidRDefault="00643EDA"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fldChar w:fldCharType="begin" w:fldLock="1"/>
      </w:r>
      <w:r>
        <w:instrText xml:space="preserve">ADDIN Mendeley Bibliography CSL_BIBLIOGRAPHY </w:instrText>
      </w:r>
      <w:r>
        <w:fldChar w:fldCharType="separate"/>
      </w:r>
      <w:r w:rsidR="0045308D" w:rsidRPr="0045308D">
        <w:rPr>
          <w:rFonts w:ascii="Times New Roman" w:hAnsi="Times New Roman" w:cs="Times New Roman"/>
          <w:noProof/>
          <w:sz w:val="28"/>
          <w:szCs w:val="24"/>
        </w:rPr>
        <w:t>[1]</w:t>
      </w:r>
      <w:r w:rsidR="0045308D" w:rsidRPr="0045308D">
        <w:rPr>
          <w:rFonts w:ascii="Times New Roman" w:hAnsi="Times New Roman" w:cs="Times New Roman"/>
          <w:noProof/>
          <w:sz w:val="28"/>
          <w:szCs w:val="24"/>
        </w:rPr>
        <w:tab/>
        <w:t xml:space="preserve">D. Barschdorff, “Information processing of biomedical sensor signatures for ensuring the quality of life,” </w:t>
      </w:r>
      <w:r w:rsidR="0045308D" w:rsidRPr="0045308D">
        <w:rPr>
          <w:rFonts w:ascii="Times New Roman" w:hAnsi="Times New Roman" w:cs="Times New Roman"/>
          <w:i/>
          <w:iCs/>
          <w:noProof/>
          <w:sz w:val="28"/>
          <w:szCs w:val="24"/>
        </w:rPr>
        <w:t>18th IMEKO World Congr. 2006 Metrol. a Sustain. Dev.</w:t>
      </w:r>
      <w:r w:rsidR="0045308D" w:rsidRPr="0045308D">
        <w:rPr>
          <w:rFonts w:ascii="Times New Roman" w:hAnsi="Times New Roman" w:cs="Times New Roman"/>
          <w:noProof/>
          <w:sz w:val="28"/>
          <w:szCs w:val="24"/>
        </w:rPr>
        <w:t>, vol. 2, pp. 951–962, 2006.</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[2]</w:t>
      </w:r>
      <w:r w:rsidRPr="0045308D">
        <w:rPr>
          <w:rFonts w:ascii="Times New Roman" w:hAnsi="Times New Roman" w:cs="Times New Roman"/>
          <w:noProof/>
          <w:sz w:val="28"/>
          <w:szCs w:val="24"/>
        </w:rPr>
        <w:tab/>
        <w:t>“Diagnostic Imaging Services - St. Joseph Hospital.” https://www.stjosephhospital.com/services/diagnostic-imaging-services/diagnostic-imaging-services (accessed May 20, 2021).</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[3]</w:t>
      </w:r>
      <w:r w:rsidRPr="0045308D">
        <w:rPr>
          <w:rFonts w:ascii="Times New Roman" w:hAnsi="Times New Roman" w:cs="Times New Roman"/>
          <w:noProof/>
          <w:sz w:val="28"/>
          <w:szCs w:val="24"/>
        </w:rPr>
        <w:tab/>
        <w:t xml:space="preserve">S. Saha, N. Sarker, and A. Hira, “Design &amp; implementation of a low cost blood glucose meter with high accuracy,” </w:t>
      </w:r>
      <w:r w:rsidRPr="0045308D">
        <w:rPr>
          <w:rFonts w:ascii="Times New Roman" w:hAnsi="Times New Roman" w:cs="Times New Roman"/>
          <w:i/>
          <w:iCs/>
          <w:noProof/>
          <w:sz w:val="28"/>
          <w:szCs w:val="24"/>
        </w:rPr>
        <w:t>1st Int. Conf. Electr. Eng. Inf. Commun. Technol. ICEEICT 2014</w:t>
      </w:r>
      <w:r w:rsidRPr="0045308D">
        <w:rPr>
          <w:rFonts w:ascii="Times New Roman" w:hAnsi="Times New Roman" w:cs="Times New Roman"/>
          <w:noProof/>
          <w:sz w:val="28"/>
          <w:szCs w:val="24"/>
        </w:rPr>
        <w:t>, no. January 2019, 2014, doi: 10.1109/ICEEICT.2014.6919050.</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[4]</w:t>
      </w:r>
      <w:r w:rsidRPr="0045308D">
        <w:rPr>
          <w:rFonts w:ascii="Times New Roman" w:hAnsi="Times New Roman" w:cs="Times New Roman"/>
          <w:noProof/>
          <w:sz w:val="28"/>
          <w:szCs w:val="24"/>
        </w:rPr>
        <w:tab/>
        <w:t xml:space="preserve">W. Zhang </w:t>
      </w:r>
      <w:r w:rsidRPr="0045308D">
        <w:rPr>
          <w:rFonts w:ascii="Times New Roman" w:hAnsi="Times New Roman" w:cs="Times New Roman"/>
          <w:i/>
          <w:iCs/>
          <w:noProof/>
          <w:sz w:val="28"/>
          <w:szCs w:val="24"/>
        </w:rPr>
        <w:t>et al.</w:t>
      </w:r>
      <w:r w:rsidRPr="0045308D">
        <w:rPr>
          <w:rFonts w:ascii="Times New Roman" w:hAnsi="Times New Roman" w:cs="Times New Roman"/>
          <w:noProof/>
          <w:sz w:val="28"/>
          <w:szCs w:val="24"/>
        </w:rPr>
        <w:t xml:space="preserve">, “Self-Powered Implantable Skin-Like Glucometer for Real-Time Detection of Blood Glucose Level In Vivo,” </w:t>
      </w:r>
      <w:r w:rsidRPr="0045308D">
        <w:rPr>
          <w:rFonts w:ascii="Times New Roman" w:hAnsi="Times New Roman" w:cs="Times New Roman"/>
          <w:i/>
          <w:iCs/>
          <w:noProof/>
          <w:sz w:val="28"/>
          <w:szCs w:val="24"/>
        </w:rPr>
        <w:t>Nano-Micro Lett.</w:t>
      </w:r>
      <w:r w:rsidRPr="0045308D">
        <w:rPr>
          <w:rFonts w:ascii="Times New Roman" w:hAnsi="Times New Roman" w:cs="Times New Roman"/>
          <w:noProof/>
          <w:sz w:val="28"/>
          <w:szCs w:val="24"/>
        </w:rPr>
        <w:t>, vol. 10, no. 2, pp. 1–11, 2018, doi: 10.1007/s40820-017-0185-x.</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[5]</w:t>
      </w:r>
      <w:r w:rsidRPr="0045308D">
        <w:rPr>
          <w:rFonts w:ascii="Times New Roman" w:hAnsi="Times New Roman" w:cs="Times New Roman"/>
          <w:noProof/>
          <w:sz w:val="28"/>
          <w:szCs w:val="24"/>
        </w:rPr>
        <w:tab/>
        <w:t xml:space="preserve">M. G. Yanez, “Glucose Meter Fundamentals and Design,” </w:t>
      </w:r>
      <w:r w:rsidRPr="0045308D">
        <w:rPr>
          <w:rFonts w:ascii="Times New Roman" w:hAnsi="Times New Roman" w:cs="Times New Roman"/>
          <w:i/>
          <w:iCs/>
          <w:noProof/>
          <w:sz w:val="28"/>
          <w:szCs w:val="24"/>
        </w:rPr>
        <w:t>Glucose M. Fundam. Des.</w:t>
      </w:r>
      <w:r w:rsidRPr="0045308D">
        <w:rPr>
          <w:rFonts w:ascii="Times New Roman" w:hAnsi="Times New Roman" w:cs="Times New Roman"/>
          <w:noProof/>
          <w:sz w:val="28"/>
          <w:szCs w:val="24"/>
        </w:rPr>
        <w:t>, pp. 1–34, 2013.</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[6]</w:t>
      </w:r>
      <w:r w:rsidRPr="0045308D">
        <w:rPr>
          <w:rFonts w:ascii="Times New Roman" w:hAnsi="Times New Roman" w:cs="Times New Roman"/>
          <w:noProof/>
          <w:sz w:val="28"/>
          <w:szCs w:val="24"/>
        </w:rPr>
        <w:tab/>
        <w:t>N. Dalvi, “Glucose Meter Reference Design,” p. 20, 2013, [Online]. Available: http://www.microchip.com/wwwAppNotes/AppNotes.aspx?appnote=en566535.</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[7]</w:t>
      </w:r>
      <w:r w:rsidRPr="0045308D">
        <w:rPr>
          <w:rFonts w:ascii="Times New Roman" w:hAnsi="Times New Roman" w:cs="Times New Roman"/>
          <w:noProof/>
          <w:sz w:val="28"/>
          <w:szCs w:val="24"/>
        </w:rPr>
        <w:tab/>
        <w:t>“Microchip Technology - Designing a glucose meter using an 8bit microcontroller.” https://www.epdtonthenet.net/article/85026/Designing-a-glucose-meter-using-an-8bit-microcontroller.aspx (accessed May 18, 2021).</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[8]</w:t>
      </w:r>
      <w:r w:rsidRPr="0045308D">
        <w:rPr>
          <w:rFonts w:ascii="Times New Roman" w:hAnsi="Times New Roman" w:cs="Times New Roman"/>
          <w:noProof/>
          <w:sz w:val="28"/>
          <w:szCs w:val="24"/>
        </w:rPr>
        <w:tab/>
        <w:t xml:space="preserve">G. Hernandez-Vargas, J. E. Sosa-Hernández, S. Saldarriaga-Hernandez, A. M. Villalba-Rodríguez, R. Parra-Saldivar, and H. M. N. Iqbal, “Electrochemical biosensors: A solution to pollution detection with reference to environmental contaminants,” </w:t>
      </w:r>
      <w:r w:rsidRPr="0045308D">
        <w:rPr>
          <w:rFonts w:ascii="Times New Roman" w:hAnsi="Times New Roman" w:cs="Times New Roman"/>
          <w:i/>
          <w:iCs/>
          <w:noProof/>
          <w:sz w:val="28"/>
          <w:szCs w:val="24"/>
        </w:rPr>
        <w:t>Biosensors</w:t>
      </w:r>
      <w:r w:rsidRPr="0045308D">
        <w:rPr>
          <w:rFonts w:ascii="Times New Roman" w:hAnsi="Times New Roman" w:cs="Times New Roman"/>
          <w:noProof/>
          <w:sz w:val="28"/>
          <w:szCs w:val="24"/>
        </w:rPr>
        <w:t>, vol. 8, no. 2, pp. 1–21, 2018, doi: 10.3390/bios8020029.</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[9]</w:t>
      </w:r>
      <w:r w:rsidRPr="0045308D">
        <w:rPr>
          <w:rFonts w:ascii="Times New Roman" w:hAnsi="Times New Roman" w:cs="Times New Roman"/>
          <w:noProof/>
          <w:sz w:val="28"/>
          <w:szCs w:val="24"/>
        </w:rPr>
        <w:tab/>
        <w:t xml:space="preserve">B. Balkau </w:t>
      </w:r>
      <w:r w:rsidRPr="0045308D">
        <w:rPr>
          <w:rFonts w:ascii="Times New Roman" w:hAnsi="Times New Roman" w:cs="Times New Roman"/>
          <w:i/>
          <w:iCs/>
          <w:noProof/>
          <w:sz w:val="28"/>
          <w:szCs w:val="24"/>
        </w:rPr>
        <w:t>et al.</w:t>
      </w:r>
      <w:r w:rsidRPr="0045308D">
        <w:rPr>
          <w:rFonts w:ascii="Times New Roman" w:hAnsi="Times New Roman" w:cs="Times New Roman"/>
          <w:noProof/>
          <w:sz w:val="28"/>
          <w:szCs w:val="24"/>
        </w:rPr>
        <w:t xml:space="preserve">, “Predicting diabetes: Clinical, biological, and genetic approaches,” </w:t>
      </w:r>
      <w:r w:rsidRPr="0045308D">
        <w:rPr>
          <w:rFonts w:ascii="Times New Roman" w:hAnsi="Times New Roman" w:cs="Times New Roman"/>
          <w:i/>
          <w:iCs/>
          <w:noProof/>
          <w:sz w:val="28"/>
          <w:szCs w:val="24"/>
        </w:rPr>
        <w:t>Diabetes Care</w:t>
      </w:r>
      <w:r w:rsidRPr="0045308D">
        <w:rPr>
          <w:rFonts w:ascii="Times New Roman" w:hAnsi="Times New Roman" w:cs="Times New Roman"/>
          <w:noProof/>
          <w:sz w:val="28"/>
          <w:szCs w:val="24"/>
        </w:rPr>
        <w:t>, vol. 31, no. 10, pp. 2056–2061, 2008, doi: 10.2337/dc08-0368.</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[10]</w:t>
      </w:r>
      <w:r w:rsidRPr="0045308D">
        <w:rPr>
          <w:rFonts w:ascii="Times New Roman" w:hAnsi="Times New Roman" w:cs="Times New Roman"/>
          <w:noProof/>
          <w:sz w:val="28"/>
          <w:szCs w:val="24"/>
        </w:rPr>
        <w:tab/>
        <w:t>“Technology / Luciole Medical AG.” https://www.luciolemedical.com/technology (accessed May 21, 2021).</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[11]</w:t>
      </w:r>
      <w:r w:rsidRPr="0045308D">
        <w:rPr>
          <w:rFonts w:ascii="Times New Roman" w:hAnsi="Times New Roman" w:cs="Times New Roman"/>
          <w:noProof/>
          <w:sz w:val="28"/>
          <w:szCs w:val="24"/>
        </w:rPr>
        <w:tab/>
        <w:t xml:space="preserve">A. S. A. El-hamid, A. E. Fetohi, R. S. Amin, and R. M. A. Hameed, “Design of Digital Blood Glucose Meter Based on Arduino UNO,” </w:t>
      </w:r>
      <w:r w:rsidRPr="0045308D">
        <w:rPr>
          <w:rFonts w:ascii="Times New Roman" w:hAnsi="Times New Roman" w:cs="Times New Roman"/>
          <w:i/>
          <w:iCs/>
          <w:noProof/>
          <w:sz w:val="28"/>
          <w:szCs w:val="24"/>
        </w:rPr>
        <w:t>IJournals All Rights Reserv.</w:t>
      </w:r>
      <w:r w:rsidRPr="0045308D">
        <w:rPr>
          <w:rFonts w:ascii="Times New Roman" w:hAnsi="Times New Roman" w:cs="Times New Roman"/>
          <w:noProof/>
          <w:sz w:val="28"/>
          <w:szCs w:val="24"/>
        </w:rPr>
        <w:t>, vol. 3, no. 8, p. 8, 2015, [Online]. Available: www.ijournals.in.</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szCs w:val="24"/>
        </w:rPr>
      </w:pPr>
      <w:r w:rsidRPr="0045308D">
        <w:rPr>
          <w:rFonts w:ascii="Times New Roman" w:hAnsi="Times New Roman" w:cs="Times New Roman"/>
          <w:noProof/>
          <w:sz w:val="28"/>
          <w:szCs w:val="24"/>
        </w:rPr>
        <w:t>[12]</w:t>
      </w:r>
      <w:r w:rsidRPr="0045308D">
        <w:rPr>
          <w:rFonts w:ascii="Times New Roman" w:hAnsi="Times New Roman" w:cs="Times New Roman"/>
          <w:noProof/>
          <w:sz w:val="28"/>
          <w:szCs w:val="24"/>
        </w:rPr>
        <w:tab/>
        <w:t xml:space="preserve">K. K, “Application Note : </w:t>
      </w:r>
      <w:r w:rsidRPr="0045308D">
        <w:rPr>
          <w:rFonts w:ascii="MS Gothic" w:eastAsia="MS Gothic" w:hAnsi="MS Gothic" w:cs="MS Gothic" w:hint="eastAsia"/>
          <w:noProof/>
          <w:sz w:val="28"/>
          <w:szCs w:val="24"/>
        </w:rPr>
        <w:t>カイネティクス特性解析</w:t>
      </w:r>
      <w:r w:rsidRPr="0045308D">
        <w:rPr>
          <w:rFonts w:ascii="Times New Roman" w:hAnsi="Times New Roman" w:cs="Times New Roman"/>
          <w:noProof/>
          <w:sz w:val="28"/>
          <w:szCs w:val="24"/>
        </w:rPr>
        <w:t xml:space="preserve"> Application Note : ■ </w:t>
      </w:r>
      <w:r w:rsidRPr="0045308D">
        <w:rPr>
          <w:rFonts w:ascii="MS Gothic" w:eastAsia="MS Gothic" w:hAnsi="MS Gothic" w:cs="MS Gothic" w:hint="eastAsia"/>
          <w:noProof/>
          <w:sz w:val="28"/>
          <w:szCs w:val="24"/>
        </w:rPr>
        <w:t>カイネティクス</w:t>
      </w:r>
      <w:r w:rsidRPr="0045308D">
        <w:rPr>
          <w:rFonts w:ascii="Times New Roman" w:hAnsi="Times New Roman" w:cs="Times New Roman"/>
          <w:noProof/>
          <w:sz w:val="28"/>
          <w:szCs w:val="24"/>
        </w:rPr>
        <w:t xml:space="preserve"> </w:t>
      </w:r>
      <w:r w:rsidRPr="0045308D">
        <w:rPr>
          <w:rFonts w:ascii="MS Gothic" w:eastAsia="MS Gothic" w:hAnsi="MS Gothic" w:cs="MS Gothic" w:hint="eastAsia"/>
          <w:noProof/>
          <w:sz w:val="28"/>
          <w:szCs w:val="24"/>
        </w:rPr>
        <w:t>スクリーニングおよび選択</w:t>
      </w:r>
      <w:r w:rsidRPr="0045308D">
        <w:rPr>
          <w:rFonts w:ascii="Times New Roman" w:hAnsi="Times New Roman" w:cs="Times New Roman"/>
          <w:noProof/>
          <w:sz w:val="28"/>
          <w:szCs w:val="24"/>
        </w:rPr>
        <w:t xml:space="preserve">,” </w:t>
      </w:r>
      <w:r w:rsidRPr="0045308D">
        <w:rPr>
          <w:rFonts w:ascii="Times New Roman" w:hAnsi="Times New Roman" w:cs="Times New Roman"/>
          <w:i/>
          <w:iCs/>
          <w:noProof/>
          <w:sz w:val="28"/>
          <w:szCs w:val="24"/>
        </w:rPr>
        <w:t>Reproduction</w:t>
      </w:r>
      <w:r w:rsidRPr="0045308D">
        <w:rPr>
          <w:rFonts w:ascii="Times New Roman" w:hAnsi="Times New Roman" w:cs="Times New Roman"/>
          <w:noProof/>
          <w:sz w:val="28"/>
          <w:szCs w:val="24"/>
        </w:rPr>
        <w:t>, vol. 06, no. 805, pp. 2–3, 2008.</w:t>
      </w:r>
    </w:p>
    <w:p w:rsidR="0045308D" w:rsidRPr="0045308D" w:rsidRDefault="0045308D" w:rsidP="0045308D">
      <w:pPr>
        <w:widowControl w:val="0"/>
        <w:autoSpaceDE w:val="0"/>
        <w:autoSpaceDN w:val="0"/>
        <w:adjustRightInd w:val="0"/>
        <w:spacing w:after="0" w:line="240" w:lineRule="auto"/>
        <w:ind w:left="640" w:hanging="640"/>
        <w:rPr>
          <w:rFonts w:ascii="Times New Roman" w:hAnsi="Times New Roman" w:cs="Times New Roman"/>
          <w:noProof/>
          <w:sz w:val="28"/>
        </w:rPr>
      </w:pPr>
      <w:r w:rsidRPr="0045308D">
        <w:rPr>
          <w:rFonts w:ascii="Times New Roman" w:hAnsi="Times New Roman" w:cs="Times New Roman"/>
          <w:noProof/>
          <w:sz w:val="28"/>
          <w:szCs w:val="24"/>
        </w:rPr>
        <w:t>[13]</w:t>
      </w:r>
      <w:r w:rsidRPr="0045308D">
        <w:rPr>
          <w:rFonts w:ascii="Times New Roman" w:hAnsi="Times New Roman" w:cs="Times New Roman"/>
          <w:noProof/>
          <w:sz w:val="28"/>
          <w:szCs w:val="24"/>
        </w:rPr>
        <w:tab/>
        <w:t>“Bots: An introduction for developers.” https://core.telegram.org/bots (accessed May 22, 2021).</w:t>
      </w:r>
    </w:p>
    <w:p w:rsidR="00643EDA" w:rsidRDefault="00643EDA" w:rsidP="00643EDA">
      <w:pPr>
        <w:pStyle w:val="Title"/>
      </w:pPr>
      <w:r>
        <w:fldChar w:fldCharType="end"/>
      </w:r>
    </w:p>
    <w:p w:rsidR="00643EDA" w:rsidRDefault="00643EDA" w:rsidP="00643EDA">
      <w:pPr>
        <w:pStyle w:val="Title"/>
      </w:pPr>
    </w:p>
    <w:p w:rsidR="00335914" w:rsidRDefault="00335914" w:rsidP="00335914"/>
    <w:p w:rsidR="00335914" w:rsidRDefault="00335914" w:rsidP="00335914"/>
    <w:p w:rsidR="00335914" w:rsidRDefault="00335914" w:rsidP="00335914"/>
    <w:p w:rsidR="00D63660" w:rsidRDefault="00D63660" w:rsidP="00335914"/>
    <w:p w:rsidR="00D63660" w:rsidRPr="00335914" w:rsidRDefault="00D63660" w:rsidP="00335914"/>
    <w:p w:rsidR="00EA28FD" w:rsidRDefault="00992A51" w:rsidP="00335914">
      <w:pPr>
        <w:rPr>
          <w:rFonts w:asciiTheme="majorBidi" w:hAnsiTheme="majorBidi" w:cstheme="majorBidi"/>
          <w:b/>
          <w:bCs/>
          <w:sz w:val="28"/>
          <w:szCs w:val="28"/>
        </w:rPr>
      </w:pPr>
      <w:r>
        <w:rPr>
          <w:rFonts w:ascii="Times New Roman" w:hAnsi="Times New Roman" w:cs="Times New Roman"/>
          <w:b/>
          <w:bCs/>
          <w:sz w:val="31"/>
          <w:szCs w:val="31"/>
        </w:rPr>
        <w:t>Appendix</w:t>
      </w:r>
      <w:r>
        <w:t xml:space="preserve"> </w:t>
      </w:r>
      <w:r w:rsidRPr="00992A51">
        <w:rPr>
          <w:b/>
          <w:bCs/>
          <w:sz w:val="28"/>
          <w:szCs w:val="28"/>
        </w:rPr>
        <w:t>A</w:t>
      </w:r>
      <w:r w:rsidR="00335914">
        <w:rPr>
          <w:rFonts w:asciiTheme="majorBidi" w:hAnsiTheme="majorBidi" w:cstheme="majorBidi"/>
          <w:b/>
          <w:bCs/>
          <w:sz w:val="28"/>
          <w:szCs w:val="28"/>
        </w:rPr>
        <w:t xml:space="preserve"> </w:t>
      </w:r>
    </w:p>
    <w:p w:rsidR="00165B5C" w:rsidRDefault="00165B5C" w:rsidP="00992A51"/>
    <w:p w:rsidR="00992A51" w:rsidRDefault="00992A51" w:rsidP="00992A51"/>
    <w:p w:rsidR="00992A51" w:rsidRPr="00A848BB" w:rsidRDefault="00A848BB" w:rsidP="00992A51">
      <w:pPr>
        <w:rPr>
          <w:sz w:val="28"/>
          <w:szCs w:val="28"/>
        </w:rPr>
      </w:pPr>
      <w:r>
        <w:rPr>
          <w:sz w:val="28"/>
          <w:szCs w:val="28"/>
        </w:rPr>
        <w:t>………….</w:t>
      </w:r>
      <w:r w:rsidRPr="00A848BB">
        <w:rPr>
          <w:sz w:val="28"/>
          <w:szCs w:val="28"/>
        </w:rPr>
        <w:t xml:space="preserve"> In Progress</w:t>
      </w:r>
      <w:r>
        <w:rPr>
          <w:sz w:val="28"/>
          <w:szCs w:val="28"/>
        </w:rPr>
        <w:t xml:space="preserve"> ……………………………</w:t>
      </w:r>
    </w:p>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 w:rsidR="00992A51" w:rsidRDefault="00992A51" w:rsidP="00992A51">
      <w:pPr>
        <w:jc w:val="center"/>
        <w:rPr>
          <w:rFonts w:asciiTheme="minorBidi" w:hAnsiTheme="minorBidi"/>
          <w:sz w:val="28"/>
          <w:szCs w:val="28"/>
          <w:u w:val="double"/>
          <w:rtl/>
          <w:lang w:bidi="ar-IQ"/>
        </w:rPr>
      </w:pPr>
      <w:r w:rsidRPr="00992A51">
        <w:rPr>
          <w:rFonts w:asciiTheme="minorBidi" w:hAnsiTheme="minorBidi" w:hint="cs"/>
          <w:sz w:val="28"/>
          <w:szCs w:val="28"/>
          <w:u w:val="double"/>
          <w:rtl/>
          <w:lang w:bidi="ar-IQ"/>
        </w:rPr>
        <w:t>الخلاصة</w:t>
      </w:r>
    </w:p>
    <w:p w:rsidR="00992A51" w:rsidRDefault="00992A51" w:rsidP="00937A82">
      <w:pPr>
        <w:jc w:val="right"/>
        <w:rPr>
          <w:rFonts w:asciiTheme="minorBidi" w:hAnsiTheme="minorBidi"/>
          <w:sz w:val="28"/>
          <w:szCs w:val="28"/>
          <w:rtl/>
          <w:lang w:bidi="ar-IQ"/>
        </w:rPr>
      </w:pPr>
      <w:r>
        <w:rPr>
          <w:rFonts w:asciiTheme="minorBidi" w:hAnsiTheme="minorBidi" w:hint="cs"/>
          <w:sz w:val="28"/>
          <w:szCs w:val="28"/>
          <w:rtl/>
          <w:lang w:bidi="ar-IQ"/>
        </w:rPr>
        <w:t xml:space="preserve">يسري هذا البحث تجاه خلاصة مفادها تجسير الفجوة الحاصلة بين </w:t>
      </w:r>
      <w:r w:rsidR="00156EB4">
        <w:rPr>
          <w:rFonts w:asciiTheme="minorBidi" w:hAnsiTheme="minorBidi" w:hint="cs"/>
          <w:sz w:val="28"/>
          <w:szCs w:val="28"/>
          <w:rtl/>
          <w:lang w:bidi="ar-IQ"/>
        </w:rPr>
        <w:t>ا</w:t>
      </w:r>
      <w:r>
        <w:rPr>
          <w:rFonts w:asciiTheme="minorBidi" w:hAnsiTheme="minorBidi" w:hint="cs"/>
          <w:sz w:val="28"/>
          <w:szCs w:val="28"/>
          <w:rtl/>
          <w:lang w:bidi="ar-IQ"/>
        </w:rPr>
        <w:t xml:space="preserve">جهزة القياس الطبي </w:t>
      </w:r>
      <w:r w:rsidR="00156EB4">
        <w:rPr>
          <w:rFonts w:asciiTheme="minorBidi" w:hAnsiTheme="minorBidi" w:hint="cs"/>
          <w:sz w:val="28"/>
          <w:szCs w:val="28"/>
          <w:rtl/>
          <w:lang w:bidi="ar-IQ"/>
        </w:rPr>
        <w:t>المستخدمة في المنازل ذات الاستخدام الشخصي والانترنيت مما يصب في إطار</w:t>
      </w:r>
      <w:r>
        <w:rPr>
          <w:rFonts w:asciiTheme="minorBidi" w:hAnsiTheme="minorBidi" w:hint="cs"/>
          <w:sz w:val="28"/>
          <w:szCs w:val="28"/>
          <w:rtl/>
          <w:lang w:bidi="ar-IQ"/>
        </w:rPr>
        <w:t xml:space="preserve"> استخدام المعلومات </w:t>
      </w:r>
      <w:r w:rsidR="002E67BE">
        <w:rPr>
          <w:rFonts w:asciiTheme="minorBidi" w:hAnsiTheme="minorBidi" w:hint="cs"/>
          <w:sz w:val="28"/>
          <w:szCs w:val="28"/>
          <w:rtl/>
          <w:lang w:bidi="ar-IQ"/>
        </w:rPr>
        <w:t>الم</w:t>
      </w:r>
      <w:r w:rsidR="0023214D">
        <w:rPr>
          <w:rFonts w:asciiTheme="minorBidi" w:hAnsiTheme="minorBidi" w:hint="cs"/>
          <w:sz w:val="28"/>
          <w:szCs w:val="28"/>
          <w:rtl/>
          <w:lang w:bidi="ar-IQ"/>
        </w:rPr>
        <w:t>ست</w:t>
      </w:r>
      <w:r w:rsidR="002E67BE">
        <w:rPr>
          <w:rFonts w:asciiTheme="minorBidi" w:hAnsiTheme="minorBidi" w:hint="cs"/>
          <w:sz w:val="28"/>
          <w:szCs w:val="28"/>
          <w:rtl/>
          <w:lang w:bidi="ar-IQ"/>
        </w:rPr>
        <w:t>حصل</w:t>
      </w:r>
      <w:r w:rsidR="0023214D">
        <w:rPr>
          <w:rFonts w:asciiTheme="minorBidi" w:hAnsiTheme="minorBidi" w:hint="cs"/>
          <w:sz w:val="28"/>
          <w:szCs w:val="28"/>
          <w:rtl/>
          <w:lang w:bidi="ar-IQ"/>
        </w:rPr>
        <w:t>ة</w:t>
      </w:r>
      <w:r w:rsidR="00156EB4">
        <w:rPr>
          <w:rFonts w:asciiTheme="minorBidi" w:hAnsiTheme="minorBidi" w:hint="cs"/>
          <w:sz w:val="28"/>
          <w:szCs w:val="28"/>
          <w:rtl/>
          <w:lang w:bidi="ar-IQ"/>
        </w:rPr>
        <w:t xml:space="preserve"> بواسطة أجهزة القياس التقليدية لأغراض متعددة منها سهولة جمع اعداد ضخمة من البيانات وتحلياها تقنيا مما يفضي الى سهولة التشخيص ورسم السياسات الطبية والعلاجية جنبا الى جنب فوائد اخر أمثال المراقبة المستدامة للتطورات الحالة الصحية او المرضية </w:t>
      </w:r>
      <w:r w:rsidR="00392E42">
        <w:rPr>
          <w:rFonts w:asciiTheme="minorBidi" w:hAnsiTheme="minorBidi" w:hint="cs"/>
          <w:sz w:val="28"/>
          <w:szCs w:val="28"/>
          <w:rtl/>
          <w:lang w:bidi="ar-IQ"/>
        </w:rPr>
        <w:t xml:space="preserve">وتجاوز الحالات المفاجئة حيث يضع هذا البحث أولى أولوياته تحسين الحالة الصحية للأفراد والجماعات على حد سواء برفع مستوى المراقبة </w:t>
      </w:r>
      <w:r w:rsidR="00B2408F">
        <w:rPr>
          <w:rFonts w:asciiTheme="minorBidi" w:hAnsiTheme="minorBidi" w:hint="cs"/>
          <w:sz w:val="28"/>
          <w:szCs w:val="28"/>
          <w:rtl/>
          <w:lang w:bidi="ar-IQ"/>
        </w:rPr>
        <w:t xml:space="preserve">التقنية </w:t>
      </w:r>
      <w:r w:rsidR="00392E42">
        <w:rPr>
          <w:rFonts w:asciiTheme="minorBidi" w:hAnsiTheme="minorBidi" w:hint="cs"/>
          <w:sz w:val="28"/>
          <w:szCs w:val="28"/>
          <w:rtl/>
          <w:lang w:bidi="ar-IQ"/>
        </w:rPr>
        <w:t>لتقليص المخاطر الناجمة من حالات</w:t>
      </w:r>
      <w:r w:rsidR="001570D8">
        <w:rPr>
          <w:rFonts w:asciiTheme="minorBidi" w:hAnsiTheme="minorBidi" w:hint="cs"/>
          <w:sz w:val="28"/>
          <w:szCs w:val="28"/>
          <w:rtl/>
          <w:lang w:bidi="ar-IQ"/>
        </w:rPr>
        <w:t xml:space="preserve"> الاضطراب البايلوجي</w:t>
      </w:r>
      <w:r w:rsidR="00392E42">
        <w:rPr>
          <w:rFonts w:asciiTheme="minorBidi" w:hAnsiTheme="minorBidi" w:hint="cs"/>
          <w:sz w:val="28"/>
          <w:szCs w:val="28"/>
          <w:rtl/>
          <w:lang w:bidi="ar-IQ"/>
        </w:rPr>
        <w:t xml:space="preserve"> وبالتالي زيادة فرص النجاة</w:t>
      </w:r>
      <w:r w:rsidR="001570D8">
        <w:rPr>
          <w:rFonts w:asciiTheme="minorBidi" w:hAnsiTheme="minorBidi" w:hint="cs"/>
          <w:sz w:val="28"/>
          <w:szCs w:val="28"/>
          <w:rtl/>
          <w:lang w:bidi="ar-IQ"/>
        </w:rPr>
        <w:t xml:space="preserve"> من هذه الاضطرابات</w:t>
      </w:r>
      <w:r w:rsidR="00B2408F">
        <w:rPr>
          <w:rFonts w:asciiTheme="minorBidi" w:hAnsiTheme="minorBidi" w:hint="cs"/>
          <w:sz w:val="28"/>
          <w:szCs w:val="28"/>
          <w:rtl/>
          <w:lang w:bidi="ar-IQ"/>
        </w:rPr>
        <w:t xml:space="preserve"> الملازمة والعرضية </w:t>
      </w:r>
      <w:r w:rsidR="001570D8">
        <w:rPr>
          <w:rFonts w:asciiTheme="minorBidi" w:hAnsiTheme="minorBidi" w:hint="cs"/>
          <w:sz w:val="28"/>
          <w:szCs w:val="28"/>
          <w:rtl/>
          <w:lang w:bidi="ar-IQ"/>
        </w:rPr>
        <w:t>الطارئة</w:t>
      </w:r>
      <w:r w:rsidR="00B2408F">
        <w:rPr>
          <w:rFonts w:asciiTheme="minorBidi" w:hAnsiTheme="minorBidi" w:hint="cs"/>
          <w:sz w:val="28"/>
          <w:szCs w:val="28"/>
          <w:rtl/>
          <w:lang w:bidi="ar-IQ"/>
        </w:rPr>
        <w:t>،</w:t>
      </w:r>
      <w:r w:rsidR="00657457">
        <w:rPr>
          <w:rFonts w:asciiTheme="minorBidi" w:hAnsiTheme="minorBidi" w:hint="cs"/>
          <w:sz w:val="28"/>
          <w:szCs w:val="28"/>
          <w:rtl/>
          <w:lang w:bidi="ar-IQ"/>
        </w:rPr>
        <w:t xml:space="preserve"> حيث</w:t>
      </w:r>
      <w:r w:rsidR="00392E42">
        <w:rPr>
          <w:rFonts w:asciiTheme="minorBidi" w:hAnsiTheme="minorBidi" w:hint="cs"/>
          <w:sz w:val="28"/>
          <w:szCs w:val="28"/>
          <w:rtl/>
          <w:lang w:bidi="ar-IQ"/>
        </w:rPr>
        <w:t xml:space="preserve"> يسلك </w:t>
      </w:r>
      <w:r w:rsidR="00657457">
        <w:rPr>
          <w:rFonts w:asciiTheme="minorBidi" w:hAnsiTheme="minorBidi" w:hint="cs"/>
          <w:sz w:val="28"/>
          <w:szCs w:val="28"/>
          <w:rtl/>
          <w:lang w:bidi="ar-IQ"/>
        </w:rPr>
        <w:t>هذا البحث مسارا مخصصا</w:t>
      </w:r>
      <w:r w:rsidR="00392E42">
        <w:rPr>
          <w:rFonts w:asciiTheme="minorBidi" w:hAnsiTheme="minorBidi" w:hint="cs"/>
          <w:sz w:val="28"/>
          <w:szCs w:val="28"/>
          <w:rtl/>
          <w:lang w:bidi="ar-IQ"/>
        </w:rPr>
        <w:t xml:space="preserve"> ل</w:t>
      </w:r>
      <w:r w:rsidR="00B2408F">
        <w:rPr>
          <w:rFonts w:asciiTheme="minorBidi" w:hAnsiTheme="minorBidi" w:hint="cs"/>
          <w:sz w:val="28"/>
          <w:szCs w:val="28"/>
          <w:rtl/>
          <w:lang w:bidi="ar-IQ"/>
        </w:rPr>
        <w:t>تصميم جهاز</w:t>
      </w:r>
      <w:r w:rsidR="00392E42">
        <w:rPr>
          <w:rFonts w:asciiTheme="minorBidi" w:hAnsiTheme="minorBidi" w:hint="cs"/>
          <w:sz w:val="28"/>
          <w:szCs w:val="28"/>
          <w:rtl/>
          <w:lang w:bidi="ar-IQ"/>
        </w:rPr>
        <w:t xml:space="preserve"> قياس نسبة السكر في الدم </w:t>
      </w:r>
      <w:r w:rsidR="00F418FE">
        <w:rPr>
          <w:rFonts w:asciiTheme="minorBidi" w:hAnsiTheme="minorBidi" w:hint="cs"/>
          <w:sz w:val="28"/>
          <w:szCs w:val="28"/>
          <w:rtl/>
          <w:lang w:bidi="ar-IQ"/>
        </w:rPr>
        <w:t>أنموذجا</w:t>
      </w:r>
      <w:r w:rsidR="00392E42">
        <w:rPr>
          <w:rFonts w:asciiTheme="minorBidi" w:hAnsiTheme="minorBidi" w:hint="cs"/>
          <w:sz w:val="28"/>
          <w:szCs w:val="28"/>
          <w:rtl/>
          <w:lang w:bidi="ar-IQ"/>
        </w:rPr>
        <w:t xml:space="preserve"> عن مجموعة من الأجهزة</w:t>
      </w:r>
      <w:r w:rsidR="0051104D">
        <w:rPr>
          <w:rFonts w:asciiTheme="minorBidi" w:hAnsiTheme="minorBidi" w:hint="cs"/>
          <w:sz w:val="28"/>
          <w:szCs w:val="28"/>
          <w:rtl/>
          <w:lang w:bidi="ar-IQ"/>
        </w:rPr>
        <w:t xml:space="preserve"> الاخرى</w:t>
      </w:r>
      <w:r w:rsidR="00392E42">
        <w:rPr>
          <w:rFonts w:asciiTheme="minorBidi" w:hAnsiTheme="minorBidi" w:hint="cs"/>
          <w:sz w:val="28"/>
          <w:szCs w:val="28"/>
          <w:rtl/>
          <w:lang w:bidi="ar-IQ"/>
        </w:rPr>
        <w:t xml:space="preserve"> ذات </w:t>
      </w:r>
      <w:r w:rsidR="0051104D">
        <w:rPr>
          <w:rFonts w:asciiTheme="minorBidi" w:hAnsiTheme="minorBidi" w:hint="cs"/>
          <w:sz w:val="28"/>
          <w:szCs w:val="28"/>
          <w:rtl/>
          <w:lang w:bidi="ar-IQ"/>
        </w:rPr>
        <w:t xml:space="preserve">الطابع </w:t>
      </w:r>
      <w:r w:rsidR="00392E42">
        <w:rPr>
          <w:rFonts w:asciiTheme="minorBidi" w:hAnsiTheme="minorBidi" w:hint="cs"/>
          <w:sz w:val="28"/>
          <w:szCs w:val="28"/>
          <w:rtl/>
          <w:lang w:bidi="ar-IQ"/>
        </w:rPr>
        <w:t>ال</w:t>
      </w:r>
      <w:r w:rsidR="0051104D">
        <w:rPr>
          <w:rFonts w:asciiTheme="minorBidi" w:hAnsiTheme="minorBidi" w:hint="cs"/>
          <w:sz w:val="28"/>
          <w:szCs w:val="28"/>
          <w:rtl/>
          <w:lang w:bidi="ar-IQ"/>
        </w:rPr>
        <w:t xml:space="preserve">مماثل والمشابه والتي لا تختلف </w:t>
      </w:r>
      <w:r w:rsidR="00657457">
        <w:rPr>
          <w:rFonts w:asciiTheme="minorBidi" w:hAnsiTheme="minorBidi" w:hint="cs"/>
          <w:sz w:val="28"/>
          <w:szCs w:val="28"/>
          <w:rtl/>
          <w:lang w:bidi="ar-IQ"/>
        </w:rPr>
        <w:t xml:space="preserve">كثيرا </w:t>
      </w:r>
      <w:r w:rsidR="0051104D">
        <w:rPr>
          <w:rFonts w:asciiTheme="minorBidi" w:hAnsiTheme="minorBidi" w:hint="cs"/>
          <w:sz w:val="28"/>
          <w:szCs w:val="28"/>
          <w:rtl/>
          <w:lang w:bidi="ar-IQ"/>
        </w:rPr>
        <w:t>من حيث المبدأ</w:t>
      </w:r>
      <w:r w:rsidR="00657457">
        <w:rPr>
          <w:rFonts w:asciiTheme="minorBidi" w:hAnsiTheme="minorBidi" w:hint="cs"/>
          <w:sz w:val="28"/>
          <w:szCs w:val="28"/>
          <w:rtl/>
          <w:lang w:bidi="ar-IQ"/>
        </w:rPr>
        <w:t xml:space="preserve"> والالية عن التصميم المنشود</w:t>
      </w:r>
      <w:r w:rsidR="0023214D">
        <w:rPr>
          <w:rFonts w:asciiTheme="minorBidi" w:hAnsiTheme="minorBidi" w:hint="cs"/>
          <w:sz w:val="28"/>
          <w:szCs w:val="28"/>
          <w:rtl/>
          <w:lang w:bidi="ar-IQ"/>
        </w:rPr>
        <w:t xml:space="preserve">، علاوة على ذألك يدأب هذا البحث ليكون في مصاف </w:t>
      </w:r>
      <w:r w:rsidR="00937A82">
        <w:rPr>
          <w:rFonts w:asciiTheme="minorBidi" w:hAnsiTheme="minorBidi" w:hint="cs"/>
          <w:sz w:val="28"/>
          <w:szCs w:val="28"/>
          <w:rtl/>
          <w:lang w:bidi="ar-IQ"/>
        </w:rPr>
        <w:t xml:space="preserve">الابحاث التي تحقق الاسبقية البحثية في مجال انترنيت الأشياء لدى الجانب الطبي بيد ان البحث يتفرد بمنهجية عرض تفصيلية لطريقة تصميم </w:t>
      </w:r>
      <w:r w:rsidR="00B2408F">
        <w:rPr>
          <w:rFonts w:asciiTheme="minorBidi" w:hAnsiTheme="minorBidi" w:hint="cs"/>
          <w:sz w:val="28"/>
          <w:szCs w:val="28"/>
          <w:rtl/>
          <w:lang w:bidi="ar-IQ"/>
        </w:rPr>
        <w:t>مكونات القياس والارسال والخدمات السحابية بطريقة مبسطة تعتمد السهولة وخفض التكاليف المادية.</w:t>
      </w:r>
    </w:p>
    <w:p w:rsidR="00657457" w:rsidRPr="00992A51" w:rsidRDefault="00B2408F" w:rsidP="00156EB4">
      <w:pPr>
        <w:jc w:val="right"/>
        <w:rPr>
          <w:rFonts w:asciiTheme="minorBidi" w:hAnsiTheme="minorBidi"/>
          <w:sz w:val="28"/>
          <w:szCs w:val="28"/>
          <w:rtl/>
          <w:lang w:bidi="ar-IQ"/>
        </w:rPr>
      </w:pPr>
      <w:r>
        <w:rPr>
          <w:rFonts w:asciiTheme="minorBidi" w:hAnsiTheme="minorBidi" w:hint="cs"/>
          <w:sz w:val="28"/>
          <w:szCs w:val="28"/>
          <w:rtl/>
          <w:lang w:bidi="ar-IQ"/>
        </w:rPr>
        <w:t>وفي نهاية هذا البحث</w:t>
      </w:r>
      <w:r w:rsidR="00657457">
        <w:rPr>
          <w:rFonts w:asciiTheme="minorBidi" w:hAnsiTheme="minorBidi" w:hint="cs"/>
          <w:sz w:val="28"/>
          <w:szCs w:val="28"/>
          <w:rtl/>
          <w:lang w:bidi="ar-IQ"/>
        </w:rPr>
        <w:t xml:space="preserve"> </w:t>
      </w:r>
      <w:r w:rsidR="002E67BE">
        <w:rPr>
          <w:rFonts w:asciiTheme="minorBidi" w:hAnsiTheme="minorBidi" w:hint="cs"/>
          <w:sz w:val="28"/>
          <w:szCs w:val="28"/>
          <w:rtl/>
          <w:lang w:bidi="ar-IQ"/>
        </w:rPr>
        <w:t>نسأل</w:t>
      </w:r>
      <w:r w:rsidR="00657457">
        <w:rPr>
          <w:rFonts w:asciiTheme="minorBidi" w:hAnsiTheme="minorBidi" w:hint="cs"/>
          <w:sz w:val="28"/>
          <w:szCs w:val="28"/>
          <w:rtl/>
          <w:lang w:bidi="ar-IQ"/>
        </w:rPr>
        <w:t xml:space="preserve"> من الله التمكين والسداد في تقديم مفاد</w:t>
      </w:r>
      <w:r>
        <w:rPr>
          <w:rFonts w:asciiTheme="minorBidi" w:hAnsiTheme="minorBidi" w:hint="cs"/>
          <w:sz w:val="28"/>
          <w:szCs w:val="28"/>
          <w:rtl/>
          <w:lang w:bidi="ar-IQ"/>
        </w:rPr>
        <w:t xml:space="preserve"> هذا المشروع لمرضى</w:t>
      </w:r>
      <w:r w:rsidR="00657457">
        <w:rPr>
          <w:rFonts w:asciiTheme="minorBidi" w:hAnsiTheme="minorBidi" w:hint="cs"/>
          <w:sz w:val="28"/>
          <w:szCs w:val="28"/>
          <w:rtl/>
          <w:lang w:bidi="ar-IQ"/>
        </w:rPr>
        <w:t xml:space="preserve"> داء السكر المزمن</w:t>
      </w:r>
      <w:r w:rsidR="002E67BE">
        <w:rPr>
          <w:rFonts w:asciiTheme="minorBidi" w:hAnsiTheme="minorBidi" w:hint="cs"/>
          <w:sz w:val="28"/>
          <w:szCs w:val="28"/>
          <w:rtl/>
          <w:lang w:bidi="ar-IQ"/>
        </w:rPr>
        <w:t>،</w:t>
      </w:r>
      <w:r w:rsidR="00657457">
        <w:rPr>
          <w:rFonts w:asciiTheme="minorBidi" w:hAnsiTheme="minorBidi" w:hint="cs"/>
          <w:sz w:val="28"/>
          <w:szCs w:val="28"/>
          <w:rtl/>
          <w:lang w:bidi="ar-IQ"/>
        </w:rPr>
        <w:t xml:space="preserve"> الجهة المستهدفة بالأصالة من خطة هذا البحث </w:t>
      </w:r>
      <w:r w:rsidR="002E67BE">
        <w:rPr>
          <w:rFonts w:asciiTheme="minorBidi" w:hAnsiTheme="minorBidi" w:hint="cs"/>
          <w:sz w:val="28"/>
          <w:szCs w:val="28"/>
          <w:rtl/>
          <w:lang w:bidi="ar-IQ"/>
        </w:rPr>
        <w:t xml:space="preserve">راجين الله الشفاء العاجل لهم أولا وأخيرا فهو على كل شيء قدير. </w:t>
      </w:r>
    </w:p>
    <w:sectPr w:rsidR="00657457" w:rsidRPr="00992A51" w:rsidSect="00E957D3">
      <w:pgSz w:w="11906" w:h="16838" w:code="9"/>
      <w:pgMar w:top="1701" w:right="1418" w:bottom="1701" w:left="1418"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98B" w:rsidRDefault="00FD598B" w:rsidP="00DA606C">
      <w:pPr>
        <w:spacing w:after="0" w:line="240" w:lineRule="auto"/>
      </w:pPr>
      <w:r>
        <w:separator/>
      </w:r>
    </w:p>
  </w:endnote>
  <w:endnote w:type="continuationSeparator" w:id="0">
    <w:p w:rsidR="00FD598B" w:rsidRDefault="00FD598B" w:rsidP="00DA6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charset w:val="00"/>
    <w:family w:val="swiss"/>
    <w:pitch w:val="variable"/>
    <w:sig w:usb0="E00002FF" w:usb1="4000ACFF" w:usb2="00000001" w:usb3="00000000" w:csb0="0000019F" w:csb1="00000000"/>
    <w:embedRegular r:id="rId1" w:fontKey="{C5EE981A-F6A5-4B3D-8C33-D7180FCD921E}"/>
    <w:embedBold r:id="rId2" w:fontKey="{A50F5F49-F388-4658-8BA3-C424990C7ADA}"/>
    <w:embedItalic r:id="rId3" w:fontKey="{76A9F2B8-B06B-4A09-95C5-1CAA70F91CA4}"/>
    <w:embedBoldItalic r:id="rId4" w:fontKey="{AA64DC86-D0A3-4613-AF07-E23F29ED459D}"/>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embedRegular r:id="rId5" w:fontKey="{7EE95AD8-C4B7-49E6-8DFB-2822D007F5F3}"/>
  </w:font>
  <w:font w:name="MS Gothic">
    <w:altName w:val="ＭＳ ゴシック"/>
    <w:panose1 w:val="020B0609070205080204"/>
    <w:charset w:val="80"/>
    <w:family w:val="modern"/>
    <w:pitch w:val="fixed"/>
    <w:sig w:usb0="E00002FF" w:usb1="6AC7FDFB" w:usb2="00000012" w:usb3="00000000" w:csb0="0002009F" w:csb1="00000000"/>
    <w:embedRegular r:id="rId6" w:subsetted="1" w:fontKey="{4630EC61-9250-49A1-9705-5E33F8845CFF}"/>
  </w:font>
  <w:font w:name="Sakkal Majalla">
    <w:charset w:val="00"/>
    <w:family w:val="auto"/>
    <w:pitch w:val="variable"/>
    <w:sig w:usb0="A000207F" w:usb1="C000204B" w:usb2="00000008" w:usb3="00000000" w:csb0="000000D3" w:csb1="00000000"/>
    <w:embedRegular r:id="rId7" w:fontKey="{C9BDE3F0-232A-463A-875F-3BA02937FE3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1748770"/>
      <w:docPartObj>
        <w:docPartGallery w:val="Page Numbers (Bottom of Page)"/>
        <w:docPartUnique/>
      </w:docPartObj>
    </w:sdtPr>
    <w:sdtEndPr>
      <w:rPr>
        <w:noProof/>
      </w:rPr>
    </w:sdtEndPr>
    <w:sdtContent>
      <w:p w:rsidR="007400CB" w:rsidRDefault="007400CB">
        <w:pPr>
          <w:pStyle w:val="Footer"/>
          <w:jc w:val="center"/>
        </w:pPr>
        <w:r>
          <w:fldChar w:fldCharType="begin"/>
        </w:r>
        <w:r>
          <w:instrText xml:space="preserve"> PAGE   \* MERGEFORMAT </w:instrText>
        </w:r>
        <w:r>
          <w:fldChar w:fldCharType="separate"/>
        </w:r>
        <w:r w:rsidR="0059087F">
          <w:rPr>
            <w:noProof/>
          </w:rPr>
          <w:t>4</w:t>
        </w:r>
        <w:r>
          <w:rPr>
            <w:noProof/>
          </w:rPr>
          <w:fldChar w:fldCharType="end"/>
        </w:r>
      </w:p>
    </w:sdtContent>
  </w:sdt>
  <w:p w:rsidR="007400CB" w:rsidRPr="00096B64" w:rsidRDefault="007400CB" w:rsidP="00096B64">
    <w:pPr>
      <w:pStyle w:val="Footer"/>
      <w:jc w:val="center"/>
      <w:rPr>
        <w:rFonts w:asciiTheme="majorBidi" w:hAnsiTheme="majorBidi" w:cstheme="majorBidi"/>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0CB" w:rsidRDefault="007400CB" w:rsidP="003D5B81">
    <w:pPr>
      <w:pStyle w:val="Footer"/>
      <w:jc w:val="center"/>
    </w:pPr>
  </w:p>
  <w:p w:rsidR="007400CB" w:rsidRDefault="007400C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0CB" w:rsidRDefault="007400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4185908"/>
      <w:docPartObj>
        <w:docPartGallery w:val="Page Numbers (Bottom of Page)"/>
        <w:docPartUnique/>
      </w:docPartObj>
    </w:sdtPr>
    <w:sdtEndPr>
      <w:rPr>
        <w:noProof/>
      </w:rPr>
    </w:sdtEndPr>
    <w:sdtContent>
      <w:p w:rsidR="007400CB" w:rsidRDefault="007400CB">
        <w:pPr>
          <w:pStyle w:val="Footer"/>
          <w:jc w:val="center"/>
        </w:pPr>
        <w:r>
          <w:fldChar w:fldCharType="begin"/>
        </w:r>
        <w:r>
          <w:instrText xml:space="preserve"> PAGE   \* MERGEFORMAT </w:instrText>
        </w:r>
        <w:r>
          <w:fldChar w:fldCharType="separate"/>
        </w:r>
        <w:r w:rsidR="00D7377D">
          <w:rPr>
            <w:noProof/>
          </w:rPr>
          <w:t>6</w:t>
        </w:r>
        <w:r>
          <w:rPr>
            <w:noProof/>
          </w:rPr>
          <w:fldChar w:fldCharType="end"/>
        </w:r>
      </w:p>
    </w:sdtContent>
  </w:sdt>
  <w:p w:rsidR="007400CB" w:rsidRDefault="007400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98B" w:rsidRDefault="00FD598B" w:rsidP="00DA606C">
      <w:pPr>
        <w:spacing w:after="0" w:line="240" w:lineRule="auto"/>
      </w:pPr>
      <w:r>
        <w:separator/>
      </w:r>
    </w:p>
  </w:footnote>
  <w:footnote w:type="continuationSeparator" w:id="0">
    <w:p w:rsidR="00FD598B" w:rsidRDefault="00FD598B" w:rsidP="00DA6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ADAAF1A"/>
    <w:lvl w:ilvl="0">
      <w:start w:val="1"/>
      <w:numFmt w:val="decimal"/>
      <w:pStyle w:val="ListNumber5"/>
      <w:lvlText w:val="%1."/>
      <w:lvlJc w:val="left"/>
      <w:pPr>
        <w:tabs>
          <w:tab w:val="num" w:pos="1492"/>
        </w:tabs>
        <w:ind w:left="1492" w:hanging="360"/>
      </w:pPr>
    </w:lvl>
  </w:abstractNum>
  <w:abstractNum w:abstractNumId="1" w15:restartNumberingAfterBreak="0">
    <w:nsid w:val="FFFFFF83"/>
    <w:multiLevelType w:val="singleLevel"/>
    <w:tmpl w:val="B9EE62DE"/>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multilevel"/>
    <w:tmpl w:val="D076F6F4"/>
    <w:lvl w:ilvl="0">
      <w:start w:val="1"/>
      <w:numFmt w:val="decimal"/>
      <w:pStyle w:val="ListNumber"/>
      <w:lvlText w:val="%1."/>
      <w:lvlJc w:val="left"/>
      <w:pPr>
        <w:tabs>
          <w:tab w:val="num" w:pos="360"/>
        </w:tabs>
        <w:ind w:left="360" w:hanging="360"/>
      </w:pPr>
    </w:lvl>
    <w:lvl w:ilvl="1">
      <w:start w:val="1"/>
      <w:numFmt w:val="decimal"/>
      <w:isLgl/>
      <w:lvlText w:val="%1.%2."/>
      <w:lvlJc w:val="left"/>
      <w:pPr>
        <w:ind w:left="1852" w:hanging="720"/>
      </w:pPr>
      <w:rPr>
        <w:rFonts w:hint="default"/>
      </w:rPr>
    </w:lvl>
    <w:lvl w:ilvl="2">
      <w:start w:val="1"/>
      <w:numFmt w:val="decimal"/>
      <w:isLgl/>
      <w:lvlText w:val="%1.%2.%3."/>
      <w:lvlJc w:val="left"/>
      <w:pPr>
        <w:ind w:left="2984" w:hanging="720"/>
      </w:pPr>
      <w:rPr>
        <w:rFonts w:hint="default"/>
      </w:rPr>
    </w:lvl>
    <w:lvl w:ilvl="3">
      <w:start w:val="1"/>
      <w:numFmt w:val="decimal"/>
      <w:isLgl/>
      <w:lvlText w:val="%1.%2.%3.%4."/>
      <w:lvlJc w:val="left"/>
      <w:pPr>
        <w:ind w:left="4476" w:hanging="1080"/>
      </w:pPr>
      <w:rPr>
        <w:rFonts w:hint="default"/>
      </w:rPr>
    </w:lvl>
    <w:lvl w:ilvl="4">
      <w:start w:val="1"/>
      <w:numFmt w:val="decimal"/>
      <w:isLgl/>
      <w:lvlText w:val="%1.%2.%3.%4.%5."/>
      <w:lvlJc w:val="left"/>
      <w:pPr>
        <w:ind w:left="5608" w:hanging="1080"/>
      </w:pPr>
      <w:rPr>
        <w:rFonts w:hint="default"/>
      </w:rPr>
    </w:lvl>
    <w:lvl w:ilvl="5">
      <w:start w:val="1"/>
      <w:numFmt w:val="decimal"/>
      <w:isLgl/>
      <w:lvlText w:val="%1.%2.%3.%4.%5.%6."/>
      <w:lvlJc w:val="left"/>
      <w:pPr>
        <w:ind w:left="7100" w:hanging="1440"/>
      </w:pPr>
      <w:rPr>
        <w:rFonts w:hint="default"/>
      </w:rPr>
    </w:lvl>
    <w:lvl w:ilvl="6">
      <w:start w:val="1"/>
      <w:numFmt w:val="decimal"/>
      <w:isLgl/>
      <w:lvlText w:val="%1.%2.%3.%4.%5.%6.%7."/>
      <w:lvlJc w:val="left"/>
      <w:pPr>
        <w:ind w:left="8592" w:hanging="1800"/>
      </w:pPr>
      <w:rPr>
        <w:rFonts w:hint="default"/>
      </w:rPr>
    </w:lvl>
    <w:lvl w:ilvl="7">
      <w:start w:val="1"/>
      <w:numFmt w:val="decimal"/>
      <w:isLgl/>
      <w:lvlText w:val="%1.%2.%3.%4.%5.%6.%7.%8."/>
      <w:lvlJc w:val="left"/>
      <w:pPr>
        <w:ind w:left="9724" w:hanging="1800"/>
      </w:pPr>
      <w:rPr>
        <w:rFonts w:hint="default"/>
      </w:rPr>
    </w:lvl>
    <w:lvl w:ilvl="8">
      <w:start w:val="1"/>
      <w:numFmt w:val="decimal"/>
      <w:isLgl/>
      <w:lvlText w:val="%1.%2.%3.%4.%5.%6.%7.%8.%9."/>
      <w:lvlJc w:val="left"/>
      <w:pPr>
        <w:ind w:left="11216" w:hanging="2160"/>
      </w:pPr>
      <w:rPr>
        <w:rFonts w:hint="default"/>
      </w:rPr>
    </w:lvl>
  </w:abstractNum>
  <w:abstractNum w:abstractNumId="3" w15:restartNumberingAfterBreak="0">
    <w:nsid w:val="162D6723"/>
    <w:multiLevelType w:val="hybridMultilevel"/>
    <w:tmpl w:val="E2A69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39D0"/>
    <w:multiLevelType w:val="multilevel"/>
    <w:tmpl w:val="F37C8128"/>
    <w:numStyleLink w:val="Style10"/>
  </w:abstractNum>
  <w:abstractNum w:abstractNumId="5" w15:restartNumberingAfterBreak="0">
    <w:nsid w:val="205D5516"/>
    <w:multiLevelType w:val="multilevel"/>
    <w:tmpl w:val="0B36887C"/>
    <w:styleLink w:val="Style6"/>
    <w:lvl w:ilvl="0">
      <w:start w:val="1"/>
      <w:numFmt w:val="decimal"/>
      <w:lvlText w:val="%1."/>
      <w:lvlJc w:val="left"/>
      <w:pPr>
        <w:ind w:left="2520" w:hanging="360"/>
      </w:pPr>
      <w:rPr>
        <w:rFonts w:asciiTheme="majorBidi" w:hAnsiTheme="majorBidi" w:hint="default"/>
        <w:sz w:val="28"/>
      </w:rPr>
    </w:lvl>
    <w:lvl w:ilvl="1">
      <w:start w:val="1"/>
      <w:numFmt w:val="decimal"/>
      <w:lvlText w:val="%1.%2."/>
      <w:lvlJc w:val="left"/>
      <w:pPr>
        <w:ind w:left="2880" w:hanging="360"/>
      </w:pPr>
      <w:rPr>
        <w:rFonts w:asciiTheme="majorBidi" w:hAnsiTheme="majorBidi" w:hint="default"/>
        <w:sz w:val="28"/>
      </w:rPr>
    </w:lvl>
    <w:lvl w:ilvl="2">
      <w:start w:val="1"/>
      <w:numFmt w:val="none"/>
      <w:lvlText w:val="%1.%2."/>
      <w:lvlJc w:val="left"/>
      <w:pPr>
        <w:ind w:left="3240" w:hanging="36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6" w15:restartNumberingAfterBreak="0">
    <w:nsid w:val="31AA09BF"/>
    <w:multiLevelType w:val="multilevel"/>
    <w:tmpl w:val="A47CCAFE"/>
    <w:styleLink w:val="Style7"/>
    <w:lvl w:ilvl="0">
      <w:start w:val="1"/>
      <w:numFmt w:val="decimal"/>
      <w:lvlText w:val="%1."/>
      <w:lvlJc w:val="left"/>
      <w:pPr>
        <w:ind w:left="1080" w:hanging="360"/>
      </w:pPr>
      <w:rPr>
        <w:rFonts w:asciiTheme="majorBidi" w:hAnsiTheme="majorBidi" w:hint="default"/>
        <w:sz w:val="28"/>
      </w:rPr>
    </w:lvl>
    <w:lvl w:ilvl="1">
      <w:start w:val="1"/>
      <w:numFmt w:val="decimal"/>
      <w:lvlText w:val="%2.%1"/>
      <w:lvlJc w:val="left"/>
      <w:pPr>
        <w:ind w:left="1440" w:hanging="360"/>
      </w:pPr>
      <w:rPr>
        <w:rFonts w:asciiTheme="majorBidi" w:hAnsiTheme="majorBidi" w:hint="default"/>
        <w:sz w:val="28"/>
      </w:rPr>
    </w:lvl>
    <w:lvl w:ilvl="2">
      <w:start w:val="1"/>
      <w:numFmt w:val="decimal"/>
      <w:lvlText w:val="%3.%1.%2"/>
      <w:lvlJc w:val="left"/>
      <w:pPr>
        <w:ind w:left="1800" w:hanging="360"/>
      </w:pPr>
      <w:rPr>
        <w:rFonts w:asciiTheme="majorBidi" w:hAnsiTheme="majorBidi" w:hint="default"/>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35F4108E"/>
    <w:multiLevelType w:val="multilevel"/>
    <w:tmpl w:val="566CF7BA"/>
    <w:styleLink w:val="Style8"/>
    <w:lvl w:ilvl="0">
      <w:start w:val="3"/>
      <w:numFmt w:val="decimal"/>
      <w:lvlText w:val="%1."/>
      <w:lvlJc w:val="left"/>
      <w:pPr>
        <w:ind w:left="360" w:hanging="360"/>
      </w:pPr>
      <w:rPr>
        <w:rFonts w:asciiTheme="majorBidi" w:hAnsiTheme="majorBidi" w:hint="default"/>
        <w:b/>
        <w:sz w:val="28"/>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BE1E4C"/>
    <w:multiLevelType w:val="multilevel"/>
    <w:tmpl w:val="E40089FC"/>
    <w:lvl w:ilvl="0">
      <w:start w:val="1"/>
      <w:numFmt w:val="decimal"/>
      <w:lvlText w:val="%1."/>
      <w:lvlJc w:val="left"/>
      <w:pPr>
        <w:ind w:left="720" w:hanging="360"/>
      </w:pPr>
    </w:lvl>
    <w:lvl w:ilvl="1">
      <w:start w:val="1"/>
      <w:numFmt w:val="decimal"/>
      <w:pStyle w:val="ListParagraph"/>
      <w:lvlText w:val="%1.%2."/>
      <w:lvlJc w:val="left"/>
      <w:pPr>
        <w:ind w:left="1440" w:hanging="360"/>
      </w:pPr>
    </w:lvl>
    <w:lvl w:ilvl="2">
      <w:start w:val="1"/>
      <w:numFmt w:val="bullet"/>
      <w:lvlText w:val=""/>
      <w:lvlJc w:val="left"/>
      <w:pPr>
        <w:ind w:left="2165" w:hanging="180"/>
      </w:pPr>
      <w:rPr>
        <w:rFonts w:ascii="Wingdings" w:hAnsi="Wingdings" w:hint="default"/>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3A300063"/>
    <w:multiLevelType w:val="hybridMultilevel"/>
    <w:tmpl w:val="12C8B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8C39BC"/>
    <w:multiLevelType w:val="multilevel"/>
    <w:tmpl w:val="E306E61E"/>
    <w:styleLink w:val="Style9"/>
    <w:lvl w:ilvl="0">
      <w:start w:val="1"/>
      <w:numFmt w:val="decimal"/>
      <w:lvlText w:val="%1."/>
      <w:lvlJc w:val="left"/>
      <w:pPr>
        <w:tabs>
          <w:tab w:val="num" w:pos="2340"/>
        </w:tabs>
        <w:ind w:left="2340" w:hanging="360"/>
      </w:pPr>
      <w:rPr>
        <w:rFonts w:asciiTheme="majorBidi" w:hAnsiTheme="majorBidi" w:hint="default"/>
        <w:b/>
        <w:sz w:val="28"/>
      </w:rPr>
    </w:lvl>
    <w:lvl w:ilvl="1">
      <w:start w:val="1"/>
      <w:numFmt w:val="decimal"/>
      <w:lvlText w:val="%1.%2."/>
      <w:lvlJc w:val="left"/>
      <w:pPr>
        <w:ind w:left="2288" w:hanging="360"/>
      </w:pPr>
      <w:rPr>
        <w:rFonts w:asciiTheme="majorBidi" w:hAnsiTheme="majorBidi" w:hint="default"/>
        <w:b/>
        <w:sz w:val="28"/>
      </w:rPr>
    </w:lvl>
    <w:lvl w:ilvl="2">
      <w:start w:val="1"/>
      <w:numFmt w:val="decimal"/>
      <w:lvlText w:val="%1.%2.%3."/>
      <w:lvlJc w:val="right"/>
      <w:pPr>
        <w:ind w:left="3008" w:hanging="180"/>
      </w:pPr>
      <w:rPr>
        <w:rFonts w:asciiTheme="majorBidi" w:hAnsiTheme="majorBidi" w:hint="default"/>
        <w:b/>
        <w:sz w:val="28"/>
      </w:rPr>
    </w:lvl>
    <w:lvl w:ilvl="3">
      <w:start w:val="1"/>
      <w:numFmt w:val="decimal"/>
      <w:lvlText w:val="%4."/>
      <w:lvlJc w:val="left"/>
      <w:pPr>
        <w:ind w:left="3728" w:hanging="360"/>
      </w:pPr>
      <w:rPr>
        <w:rFonts w:hint="default"/>
      </w:rPr>
    </w:lvl>
    <w:lvl w:ilvl="4">
      <w:start w:val="1"/>
      <w:numFmt w:val="lowerLetter"/>
      <w:lvlText w:val="%5."/>
      <w:lvlJc w:val="left"/>
      <w:pPr>
        <w:ind w:left="4448" w:hanging="360"/>
      </w:pPr>
      <w:rPr>
        <w:rFonts w:hint="default"/>
      </w:rPr>
    </w:lvl>
    <w:lvl w:ilvl="5">
      <w:start w:val="1"/>
      <w:numFmt w:val="lowerRoman"/>
      <w:lvlText w:val="%6."/>
      <w:lvlJc w:val="right"/>
      <w:pPr>
        <w:ind w:left="5168" w:hanging="180"/>
      </w:pPr>
      <w:rPr>
        <w:rFonts w:hint="default"/>
      </w:rPr>
    </w:lvl>
    <w:lvl w:ilvl="6">
      <w:start w:val="1"/>
      <w:numFmt w:val="decimal"/>
      <w:lvlText w:val="%7."/>
      <w:lvlJc w:val="left"/>
      <w:pPr>
        <w:ind w:left="5888" w:hanging="360"/>
      </w:pPr>
      <w:rPr>
        <w:rFonts w:hint="default"/>
      </w:rPr>
    </w:lvl>
    <w:lvl w:ilvl="7">
      <w:start w:val="1"/>
      <w:numFmt w:val="lowerLetter"/>
      <w:lvlText w:val="%8."/>
      <w:lvlJc w:val="left"/>
      <w:pPr>
        <w:ind w:left="6608" w:hanging="360"/>
      </w:pPr>
      <w:rPr>
        <w:rFonts w:hint="default"/>
      </w:rPr>
    </w:lvl>
    <w:lvl w:ilvl="8">
      <w:start w:val="1"/>
      <w:numFmt w:val="lowerRoman"/>
      <w:lvlText w:val="%9."/>
      <w:lvlJc w:val="right"/>
      <w:pPr>
        <w:ind w:left="7328" w:hanging="180"/>
      </w:pPr>
      <w:rPr>
        <w:rFonts w:hint="default"/>
      </w:rPr>
    </w:lvl>
  </w:abstractNum>
  <w:abstractNum w:abstractNumId="11" w15:restartNumberingAfterBreak="0">
    <w:nsid w:val="4D975916"/>
    <w:multiLevelType w:val="multilevel"/>
    <w:tmpl w:val="0409001D"/>
    <w:styleLink w:val="Style4"/>
    <w:lvl w:ilvl="0">
      <w:start w:val="1"/>
      <w:numFmt w:val="decimal"/>
      <w:lvlText w:val="%1)"/>
      <w:lvlJc w:val="left"/>
      <w:pPr>
        <w:ind w:left="360" w:hanging="360"/>
      </w:pPr>
      <w:rPr>
        <w:rFonts w:asciiTheme="majorBidi" w:hAnsi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0730EC7"/>
    <w:multiLevelType w:val="multilevel"/>
    <w:tmpl w:val="68864B34"/>
    <w:styleLink w:val="Style3"/>
    <w:lvl w:ilvl="0">
      <w:start w:val="1"/>
      <w:numFmt w:val="decimal"/>
      <w:lvlText w:val="%1."/>
      <w:lvlJc w:val="left"/>
      <w:pPr>
        <w:tabs>
          <w:tab w:val="num" w:pos="720"/>
        </w:tabs>
        <w:ind w:left="360" w:hanging="360"/>
      </w:pPr>
      <w:rPr>
        <w:rFonts w:asciiTheme="majorBidi" w:hAnsiTheme="majorBidi" w:hint="default"/>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545F1173"/>
    <w:multiLevelType w:val="hybridMultilevel"/>
    <w:tmpl w:val="3C82CE92"/>
    <w:lvl w:ilvl="0" w:tplc="5EA2F806">
      <w:start w:val="1"/>
      <w:numFmt w:val="bullet"/>
      <w:lvlText w:val=""/>
      <w:lvlJc w:val="left"/>
      <w:pPr>
        <w:ind w:left="360" w:hanging="360"/>
      </w:pPr>
      <w:rPr>
        <w:rFonts w:ascii="Wingdings" w:hAnsi="Wingdings" w:hint="default"/>
      </w:rPr>
    </w:lvl>
    <w:lvl w:ilvl="1" w:tplc="8BD2860A" w:tentative="1">
      <w:start w:val="1"/>
      <w:numFmt w:val="bullet"/>
      <w:lvlText w:val="o"/>
      <w:lvlJc w:val="left"/>
      <w:pPr>
        <w:ind w:left="1080" w:hanging="360"/>
      </w:pPr>
      <w:rPr>
        <w:rFonts w:ascii="Courier New" w:hAnsi="Courier New" w:cs="Courier New" w:hint="default"/>
      </w:rPr>
    </w:lvl>
    <w:lvl w:ilvl="2" w:tplc="A448D102" w:tentative="1">
      <w:start w:val="1"/>
      <w:numFmt w:val="bullet"/>
      <w:lvlText w:val=""/>
      <w:lvlJc w:val="left"/>
      <w:pPr>
        <w:ind w:left="1800" w:hanging="360"/>
      </w:pPr>
      <w:rPr>
        <w:rFonts w:ascii="Wingdings" w:hAnsi="Wingdings" w:hint="default"/>
      </w:rPr>
    </w:lvl>
    <w:lvl w:ilvl="3" w:tplc="CBB8F7A4" w:tentative="1">
      <w:start w:val="1"/>
      <w:numFmt w:val="bullet"/>
      <w:lvlText w:val=""/>
      <w:lvlJc w:val="left"/>
      <w:pPr>
        <w:ind w:left="2520" w:hanging="360"/>
      </w:pPr>
      <w:rPr>
        <w:rFonts w:ascii="Symbol" w:hAnsi="Symbol" w:hint="default"/>
      </w:rPr>
    </w:lvl>
    <w:lvl w:ilvl="4" w:tplc="102A97F0" w:tentative="1">
      <w:start w:val="1"/>
      <w:numFmt w:val="bullet"/>
      <w:lvlText w:val="o"/>
      <w:lvlJc w:val="left"/>
      <w:pPr>
        <w:ind w:left="3240" w:hanging="360"/>
      </w:pPr>
      <w:rPr>
        <w:rFonts w:ascii="Courier New" w:hAnsi="Courier New" w:cs="Courier New" w:hint="default"/>
      </w:rPr>
    </w:lvl>
    <w:lvl w:ilvl="5" w:tplc="4050D00C" w:tentative="1">
      <w:start w:val="1"/>
      <w:numFmt w:val="bullet"/>
      <w:lvlText w:val=""/>
      <w:lvlJc w:val="left"/>
      <w:pPr>
        <w:ind w:left="3960" w:hanging="360"/>
      </w:pPr>
      <w:rPr>
        <w:rFonts w:ascii="Wingdings" w:hAnsi="Wingdings" w:hint="default"/>
      </w:rPr>
    </w:lvl>
    <w:lvl w:ilvl="6" w:tplc="084A767E" w:tentative="1">
      <w:start w:val="1"/>
      <w:numFmt w:val="bullet"/>
      <w:lvlText w:val=""/>
      <w:lvlJc w:val="left"/>
      <w:pPr>
        <w:ind w:left="4680" w:hanging="360"/>
      </w:pPr>
      <w:rPr>
        <w:rFonts w:ascii="Symbol" w:hAnsi="Symbol" w:hint="default"/>
      </w:rPr>
    </w:lvl>
    <w:lvl w:ilvl="7" w:tplc="204AFB66" w:tentative="1">
      <w:start w:val="1"/>
      <w:numFmt w:val="bullet"/>
      <w:lvlText w:val="o"/>
      <w:lvlJc w:val="left"/>
      <w:pPr>
        <w:ind w:left="5400" w:hanging="360"/>
      </w:pPr>
      <w:rPr>
        <w:rFonts w:ascii="Courier New" w:hAnsi="Courier New" w:cs="Courier New" w:hint="default"/>
      </w:rPr>
    </w:lvl>
    <w:lvl w:ilvl="8" w:tplc="2014EF5A" w:tentative="1">
      <w:start w:val="1"/>
      <w:numFmt w:val="bullet"/>
      <w:lvlText w:val=""/>
      <w:lvlJc w:val="left"/>
      <w:pPr>
        <w:ind w:left="6120" w:hanging="360"/>
      </w:pPr>
      <w:rPr>
        <w:rFonts w:ascii="Wingdings" w:hAnsi="Wingdings" w:hint="default"/>
      </w:rPr>
    </w:lvl>
  </w:abstractNum>
  <w:abstractNum w:abstractNumId="14" w15:restartNumberingAfterBreak="0">
    <w:nsid w:val="5B2A3629"/>
    <w:multiLevelType w:val="multilevel"/>
    <w:tmpl w:val="BC2C88D4"/>
    <w:styleLink w:val="Style5"/>
    <w:lvl w:ilvl="0">
      <w:start w:val="1"/>
      <w:numFmt w:val="none"/>
      <w:lvlText w:val="5."/>
      <w:lvlJc w:val="left"/>
      <w:pPr>
        <w:ind w:left="1800" w:hanging="360"/>
      </w:pPr>
      <w:rPr>
        <w:rFonts w:asciiTheme="majorBidi" w:hAnsiTheme="majorBidi" w:hint="default"/>
        <w:sz w:val="28"/>
      </w:rPr>
    </w:lvl>
    <w:lvl w:ilvl="1">
      <w:start w:val="1"/>
      <w:numFmt w:val="decimal"/>
      <w:lvlText w:val="%14.%2."/>
      <w:lvlJc w:val="left"/>
      <w:pPr>
        <w:ind w:left="2160" w:hanging="360"/>
      </w:pPr>
      <w:rPr>
        <w:rFonts w:asciiTheme="majorBidi" w:hAnsiTheme="majorBidi" w:hint="default"/>
        <w:sz w:val="28"/>
      </w:rPr>
    </w:lvl>
    <w:lvl w:ilvl="2">
      <w:start w:val="1"/>
      <w:numFmt w:val="decimal"/>
      <w:lvlText w:val="%1.%2.%3"/>
      <w:lvlJc w:val="left"/>
      <w:pPr>
        <w:ind w:left="2520" w:hanging="360"/>
      </w:pPr>
      <w:rPr>
        <w:rFonts w:asciiTheme="majorBidi" w:hAnsiTheme="majorBidi" w:hint="default"/>
        <w:sz w:val="28"/>
      </w:rPr>
    </w:lvl>
    <w:lvl w:ilvl="3">
      <w:start w:val="1"/>
      <w:numFmt w:val="none"/>
      <w:lvlText w:val=""/>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15" w15:restartNumberingAfterBreak="0">
    <w:nsid w:val="664657FD"/>
    <w:multiLevelType w:val="multilevel"/>
    <w:tmpl w:val="F37C8128"/>
    <w:numStyleLink w:val="Style10"/>
  </w:abstractNum>
  <w:abstractNum w:abstractNumId="16" w15:restartNumberingAfterBreak="0">
    <w:nsid w:val="6A6868EF"/>
    <w:multiLevelType w:val="hybridMultilevel"/>
    <w:tmpl w:val="B5AE77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1A4646C"/>
    <w:multiLevelType w:val="hybridMultilevel"/>
    <w:tmpl w:val="6FD6C7A0"/>
    <w:lvl w:ilvl="0" w:tplc="D6A06356">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C60D8A"/>
    <w:multiLevelType w:val="multilevel"/>
    <w:tmpl w:val="F37C8128"/>
    <w:styleLink w:val="Style10"/>
    <w:lvl w:ilvl="0">
      <w:start w:val="1"/>
      <w:numFmt w:val="decimal"/>
      <w:pStyle w:val="Chapterheader"/>
      <w:lvlText w:val="Chapter %1"/>
      <w:lvlJc w:val="left"/>
      <w:pPr>
        <w:ind w:left="360" w:hanging="360"/>
      </w:pPr>
      <w:rPr>
        <w:rFonts w:asciiTheme="majorBidi" w:hAnsiTheme="majorBidi" w:hint="default"/>
        <w:sz w:val="28"/>
      </w:rPr>
    </w:lvl>
    <w:lvl w:ilvl="1">
      <w:start w:val="1"/>
      <w:numFmt w:val="decimal"/>
      <w:pStyle w:val="Heading3"/>
      <w:lvlText w:val="%1.%2."/>
      <w:lvlJc w:val="left"/>
      <w:pPr>
        <w:ind w:left="720" w:hanging="360"/>
      </w:pPr>
      <w:rPr>
        <w:rFonts w:asciiTheme="majorBidi" w:hAnsiTheme="majorBidi" w:hint="default"/>
        <w:sz w:val="28"/>
      </w:rPr>
    </w:lvl>
    <w:lvl w:ilvl="2">
      <w:start w:val="1"/>
      <w:numFmt w:val="decimal"/>
      <w:pStyle w:val="Heading4"/>
      <w:lvlText w:val="%1.%2.%3."/>
      <w:lvlJc w:val="left"/>
      <w:pPr>
        <w:ind w:left="1080" w:hanging="360"/>
      </w:pPr>
      <w:rPr>
        <w:rFonts w:asciiTheme="majorBidi" w:hAnsiTheme="majorBidi" w:hint="default"/>
        <w:sz w:val="28"/>
      </w:rPr>
    </w:lvl>
    <w:lvl w:ilvl="3">
      <w:start w:val="1"/>
      <w:numFmt w:val="decimal"/>
      <w:pStyle w:val="Heading5"/>
      <w:lvlText w:val="%1.%2.%3.%4."/>
      <w:lvlJc w:val="left"/>
      <w:pPr>
        <w:ind w:left="1440" w:hanging="360"/>
      </w:pPr>
      <w:rPr>
        <w:rFonts w:asciiTheme="majorBidi" w:hAnsiTheme="majorBidi" w:hint="default"/>
        <w:sz w:val="28"/>
      </w:rPr>
    </w:lvl>
    <w:lvl w:ilvl="4">
      <w:start w:val="1"/>
      <w:numFmt w:val="decimal"/>
      <w:lvlText w:val="%2.%3.%4.%5."/>
      <w:lvlJc w:val="left"/>
      <w:pPr>
        <w:ind w:left="1800" w:hanging="360"/>
      </w:pPr>
      <w:rPr>
        <w:rFonts w:asciiTheme="majorBidi" w:hAnsiTheme="majorBidi" w:hint="default"/>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1"/>
  </w:num>
  <w:num w:numId="3">
    <w:abstractNumId w:val="0"/>
  </w:num>
  <w:num w:numId="4">
    <w:abstractNumId w:val="12"/>
  </w:num>
  <w:num w:numId="5">
    <w:abstractNumId w:val="11"/>
  </w:num>
  <w:num w:numId="6">
    <w:abstractNumId w:val="14"/>
  </w:num>
  <w:num w:numId="7">
    <w:abstractNumId w:val="5"/>
  </w:num>
  <w:num w:numId="8">
    <w:abstractNumId w:val="6"/>
  </w:num>
  <w:num w:numId="9">
    <w:abstractNumId w:val="7"/>
  </w:num>
  <w:num w:numId="10">
    <w:abstractNumId w:val="10"/>
  </w:num>
  <w:num w:numId="11">
    <w:abstractNumId w:val="16"/>
  </w:num>
  <w:num w:numId="12">
    <w:abstractNumId w:val="13"/>
  </w:num>
  <w:num w:numId="13">
    <w:abstractNumId w:val="18"/>
  </w:num>
  <w:num w:numId="14">
    <w:abstractNumId w:val="15"/>
  </w:num>
  <w:num w:numId="15">
    <w:abstractNumId w:val="17"/>
  </w:num>
  <w:num w:numId="16">
    <w:abstractNumId w:val="4"/>
    <w:lvlOverride w:ilvl="0">
      <w:lvl w:ilvl="0">
        <w:start w:val="1"/>
        <w:numFmt w:val="decimal"/>
        <w:pStyle w:val="Chapterheader"/>
        <w:lvlText w:val="Chapter %1"/>
        <w:lvlJc w:val="left"/>
        <w:pPr>
          <w:ind w:left="360" w:hanging="360"/>
        </w:pPr>
        <w:rPr>
          <w:rFonts w:asciiTheme="majorBidi" w:hAnsiTheme="majorBidi" w:hint="default"/>
          <w:sz w:val="28"/>
        </w:rPr>
      </w:lvl>
    </w:lvlOverride>
  </w:num>
  <w:num w:numId="17">
    <w:abstractNumId w:val="9"/>
  </w:num>
  <w:num w:numId="18">
    <w:abstractNumId w:val="8"/>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linkStyle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C95"/>
    <w:rsid w:val="00000367"/>
    <w:rsid w:val="00000A37"/>
    <w:rsid w:val="0003192F"/>
    <w:rsid w:val="00032692"/>
    <w:rsid w:val="00041E13"/>
    <w:rsid w:val="0004564E"/>
    <w:rsid w:val="00070C22"/>
    <w:rsid w:val="00087680"/>
    <w:rsid w:val="00096B64"/>
    <w:rsid w:val="000D6547"/>
    <w:rsid w:val="000E35D8"/>
    <w:rsid w:val="00100E2C"/>
    <w:rsid w:val="001057D9"/>
    <w:rsid w:val="001060F3"/>
    <w:rsid w:val="0010788E"/>
    <w:rsid w:val="001166A9"/>
    <w:rsid w:val="0013366A"/>
    <w:rsid w:val="00151254"/>
    <w:rsid w:val="00155C3F"/>
    <w:rsid w:val="00156EB4"/>
    <w:rsid w:val="001570D8"/>
    <w:rsid w:val="00165B5C"/>
    <w:rsid w:val="001663F7"/>
    <w:rsid w:val="00167F39"/>
    <w:rsid w:val="0019032F"/>
    <w:rsid w:val="001A0A3E"/>
    <w:rsid w:val="001A2E52"/>
    <w:rsid w:val="001C1BBE"/>
    <w:rsid w:val="001E2A7E"/>
    <w:rsid w:val="001F1D1D"/>
    <w:rsid w:val="001F316D"/>
    <w:rsid w:val="00210E93"/>
    <w:rsid w:val="0021570F"/>
    <w:rsid w:val="00226B53"/>
    <w:rsid w:val="0023214D"/>
    <w:rsid w:val="00234A1E"/>
    <w:rsid w:val="00235E5E"/>
    <w:rsid w:val="002371D5"/>
    <w:rsid w:val="00241455"/>
    <w:rsid w:val="0026050B"/>
    <w:rsid w:val="00273211"/>
    <w:rsid w:val="002831B0"/>
    <w:rsid w:val="002A4F4A"/>
    <w:rsid w:val="002B2A36"/>
    <w:rsid w:val="002C5FE3"/>
    <w:rsid w:val="002C7A5F"/>
    <w:rsid w:val="002D508E"/>
    <w:rsid w:val="002E09CA"/>
    <w:rsid w:val="002E1592"/>
    <w:rsid w:val="002E45EE"/>
    <w:rsid w:val="002E67BE"/>
    <w:rsid w:val="002E7A84"/>
    <w:rsid w:val="003069BA"/>
    <w:rsid w:val="00315F74"/>
    <w:rsid w:val="00316B34"/>
    <w:rsid w:val="00317D08"/>
    <w:rsid w:val="00324E47"/>
    <w:rsid w:val="0032561F"/>
    <w:rsid w:val="00335001"/>
    <w:rsid w:val="00335914"/>
    <w:rsid w:val="00342A58"/>
    <w:rsid w:val="00342AA1"/>
    <w:rsid w:val="0034445C"/>
    <w:rsid w:val="003457D5"/>
    <w:rsid w:val="0036255A"/>
    <w:rsid w:val="00390DF3"/>
    <w:rsid w:val="00392E42"/>
    <w:rsid w:val="003935FE"/>
    <w:rsid w:val="003A0AFD"/>
    <w:rsid w:val="003B2537"/>
    <w:rsid w:val="003B5257"/>
    <w:rsid w:val="003D2EF7"/>
    <w:rsid w:val="003D5B81"/>
    <w:rsid w:val="003E07D1"/>
    <w:rsid w:val="003E159B"/>
    <w:rsid w:val="0040088B"/>
    <w:rsid w:val="004022A4"/>
    <w:rsid w:val="00402CF2"/>
    <w:rsid w:val="00404933"/>
    <w:rsid w:val="00404FE1"/>
    <w:rsid w:val="004062F4"/>
    <w:rsid w:val="0041642F"/>
    <w:rsid w:val="00420E2C"/>
    <w:rsid w:val="004232B4"/>
    <w:rsid w:val="00442337"/>
    <w:rsid w:val="004423F3"/>
    <w:rsid w:val="00447ABE"/>
    <w:rsid w:val="0045308D"/>
    <w:rsid w:val="00455D02"/>
    <w:rsid w:val="00462522"/>
    <w:rsid w:val="00463ED8"/>
    <w:rsid w:val="00486B81"/>
    <w:rsid w:val="00490806"/>
    <w:rsid w:val="004B526D"/>
    <w:rsid w:val="004C2F3C"/>
    <w:rsid w:val="004C68A0"/>
    <w:rsid w:val="004D0C33"/>
    <w:rsid w:val="004D21BC"/>
    <w:rsid w:val="00501001"/>
    <w:rsid w:val="00506E40"/>
    <w:rsid w:val="0051104D"/>
    <w:rsid w:val="0052064B"/>
    <w:rsid w:val="00524386"/>
    <w:rsid w:val="005247EA"/>
    <w:rsid w:val="00534ECA"/>
    <w:rsid w:val="00541110"/>
    <w:rsid w:val="0056164C"/>
    <w:rsid w:val="00563D45"/>
    <w:rsid w:val="005652A0"/>
    <w:rsid w:val="005655A4"/>
    <w:rsid w:val="00577E92"/>
    <w:rsid w:val="005801CE"/>
    <w:rsid w:val="005874A4"/>
    <w:rsid w:val="005907D6"/>
    <w:rsid w:val="0059087F"/>
    <w:rsid w:val="005956F2"/>
    <w:rsid w:val="005A3D8B"/>
    <w:rsid w:val="005A628B"/>
    <w:rsid w:val="005C28B0"/>
    <w:rsid w:val="005C7971"/>
    <w:rsid w:val="005C7BAE"/>
    <w:rsid w:val="005D2463"/>
    <w:rsid w:val="005E6B77"/>
    <w:rsid w:val="005F1DCA"/>
    <w:rsid w:val="005F5F77"/>
    <w:rsid w:val="005F77BB"/>
    <w:rsid w:val="006034B6"/>
    <w:rsid w:val="00606D46"/>
    <w:rsid w:val="00607551"/>
    <w:rsid w:val="006101D7"/>
    <w:rsid w:val="00611945"/>
    <w:rsid w:val="0063419B"/>
    <w:rsid w:val="0064107B"/>
    <w:rsid w:val="00643EDA"/>
    <w:rsid w:val="00657457"/>
    <w:rsid w:val="006574BB"/>
    <w:rsid w:val="00660CCA"/>
    <w:rsid w:val="00662FDE"/>
    <w:rsid w:val="00666C4E"/>
    <w:rsid w:val="00670788"/>
    <w:rsid w:val="00687C01"/>
    <w:rsid w:val="00695972"/>
    <w:rsid w:val="006A262B"/>
    <w:rsid w:val="006A7E99"/>
    <w:rsid w:val="006B1C88"/>
    <w:rsid w:val="006D11E2"/>
    <w:rsid w:val="006D5818"/>
    <w:rsid w:val="006E1474"/>
    <w:rsid w:val="006E1738"/>
    <w:rsid w:val="006F1535"/>
    <w:rsid w:val="006F4457"/>
    <w:rsid w:val="006F4538"/>
    <w:rsid w:val="006F472B"/>
    <w:rsid w:val="006F7B02"/>
    <w:rsid w:val="0070146D"/>
    <w:rsid w:val="00702D3C"/>
    <w:rsid w:val="0070462F"/>
    <w:rsid w:val="007071C6"/>
    <w:rsid w:val="00711F89"/>
    <w:rsid w:val="00717B37"/>
    <w:rsid w:val="0072328C"/>
    <w:rsid w:val="00724896"/>
    <w:rsid w:val="00734D58"/>
    <w:rsid w:val="00737AD4"/>
    <w:rsid w:val="007400CB"/>
    <w:rsid w:val="007420DF"/>
    <w:rsid w:val="00746553"/>
    <w:rsid w:val="007538E2"/>
    <w:rsid w:val="007557B3"/>
    <w:rsid w:val="00760A04"/>
    <w:rsid w:val="00762667"/>
    <w:rsid w:val="00764F8C"/>
    <w:rsid w:val="00766AB6"/>
    <w:rsid w:val="0078071A"/>
    <w:rsid w:val="00785502"/>
    <w:rsid w:val="00791D8C"/>
    <w:rsid w:val="00793433"/>
    <w:rsid w:val="00795929"/>
    <w:rsid w:val="007A0064"/>
    <w:rsid w:val="007A7D0D"/>
    <w:rsid w:val="007D1274"/>
    <w:rsid w:val="007D1BBE"/>
    <w:rsid w:val="007E313E"/>
    <w:rsid w:val="007E4A0E"/>
    <w:rsid w:val="007E55C0"/>
    <w:rsid w:val="007F5468"/>
    <w:rsid w:val="00800053"/>
    <w:rsid w:val="00803759"/>
    <w:rsid w:val="00804231"/>
    <w:rsid w:val="008129FC"/>
    <w:rsid w:val="00814BF9"/>
    <w:rsid w:val="0082766A"/>
    <w:rsid w:val="00894D5A"/>
    <w:rsid w:val="008A32E1"/>
    <w:rsid w:val="008D242D"/>
    <w:rsid w:val="008D26C3"/>
    <w:rsid w:val="008D66CD"/>
    <w:rsid w:val="00904819"/>
    <w:rsid w:val="00906E56"/>
    <w:rsid w:val="00907E26"/>
    <w:rsid w:val="00921971"/>
    <w:rsid w:val="009358F2"/>
    <w:rsid w:val="00937323"/>
    <w:rsid w:val="00937A82"/>
    <w:rsid w:val="00944FF0"/>
    <w:rsid w:val="00954E45"/>
    <w:rsid w:val="00957DDB"/>
    <w:rsid w:val="00963B32"/>
    <w:rsid w:val="00964885"/>
    <w:rsid w:val="00971826"/>
    <w:rsid w:val="0097299C"/>
    <w:rsid w:val="009750F7"/>
    <w:rsid w:val="00981D5F"/>
    <w:rsid w:val="00982CBD"/>
    <w:rsid w:val="00984A3E"/>
    <w:rsid w:val="00992A51"/>
    <w:rsid w:val="009A1FE9"/>
    <w:rsid w:val="009B4597"/>
    <w:rsid w:val="009D5C81"/>
    <w:rsid w:val="009D60E9"/>
    <w:rsid w:val="009E20D2"/>
    <w:rsid w:val="009F69DB"/>
    <w:rsid w:val="00A0494D"/>
    <w:rsid w:val="00A06781"/>
    <w:rsid w:val="00A21F5B"/>
    <w:rsid w:val="00A248A8"/>
    <w:rsid w:val="00A26AF9"/>
    <w:rsid w:val="00A30D4E"/>
    <w:rsid w:val="00A72611"/>
    <w:rsid w:val="00A755E2"/>
    <w:rsid w:val="00A76100"/>
    <w:rsid w:val="00A848BB"/>
    <w:rsid w:val="00AA0CB2"/>
    <w:rsid w:val="00AA6FE4"/>
    <w:rsid w:val="00AB2F03"/>
    <w:rsid w:val="00AB77F6"/>
    <w:rsid w:val="00AD130F"/>
    <w:rsid w:val="00AD55C9"/>
    <w:rsid w:val="00AD60CE"/>
    <w:rsid w:val="00AD6423"/>
    <w:rsid w:val="00AE5EE6"/>
    <w:rsid w:val="00AF16F5"/>
    <w:rsid w:val="00AF6273"/>
    <w:rsid w:val="00B06EED"/>
    <w:rsid w:val="00B10BD1"/>
    <w:rsid w:val="00B14F29"/>
    <w:rsid w:val="00B151E0"/>
    <w:rsid w:val="00B22004"/>
    <w:rsid w:val="00B2408F"/>
    <w:rsid w:val="00B35319"/>
    <w:rsid w:val="00B40128"/>
    <w:rsid w:val="00B45C95"/>
    <w:rsid w:val="00B51399"/>
    <w:rsid w:val="00B54E83"/>
    <w:rsid w:val="00B60DDB"/>
    <w:rsid w:val="00B7147B"/>
    <w:rsid w:val="00B71D2B"/>
    <w:rsid w:val="00B7396B"/>
    <w:rsid w:val="00B92359"/>
    <w:rsid w:val="00B937CC"/>
    <w:rsid w:val="00BB0C63"/>
    <w:rsid w:val="00BC075B"/>
    <w:rsid w:val="00BF1B78"/>
    <w:rsid w:val="00BF438D"/>
    <w:rsid w:val="00C01DED"/>
    <w:rsid w:val="00C07134"/>
    <w:rsid w:val="00C1339F"/>
    <w:rsid w:val="00C1774D"/>
    <w:rsid w:val="00C20A31"/>
    <w:rsid w:val="00C345D0"/>
    <w:rsid w:val="00C43FDC"/>
    <w:rsid w:val="00C62873"/>
    <w:rsid w:val="00CA4E1F"/>
    <w:rsid w:val="00CB0F3E"/>
    <w:rsid w:val="00CB2C40"/>
    <w:rsid w:val="00CB45A0"/>
    <w:rsid w:val="00CC15AB"/>
    <w:rsid w:val="00CC6AA8"/>
    <w:rsid w:val="00CD0979"/>
    <w:rsid w:val="00CD0EF3"/>
    <w:rsid w:val="00CD1EB5"/>
    <w:rsid w:val="00CD7EB7"/>
    <w:rsid w:val="00CE12F0"/>
    <w:rsid w:val="00CF3AB2"/>
    <w:rsid w:val="00CF42AE"/>
    <w:rsid w:val="00D04804"/>
    <w:rsid w:val="00D052BA"/>
    <w:rsid w:val="00D10403"/>
    <w:rsid w:val="00D30B2C"/>
    <w:rsid w:val="00D344DE"/>
    <w:rsid w:val="00D36518"/>
    <w:rsid w:val="00D50A3B"/>
    <w:rsid w:val="00D63660"/>
    <w:rsid w:val="00D7377D"/>
    <w:rsid w:val="00D81024"/>
    <w:rsid w:val="00D8255B"/>
    <w:rsid w:val="00D8384E"/>
    <w:rsid w:val="00D83E31"/>
    <w:rsid w:val="00D842A2"/>
    <w:rsid w:val="00D91542"/>
    <w:rsid w:val="00D978E3"/>
    <w:rsid w:val="00DA01B9"/>
    <w:rsid w:val="00DA606C"/>
    <w:rsid w:val="00DA7F3A"/>
    <w:rsid w:val="00DB0FF0"/>
    <w:rsid w:val="00DB2F16"/>
    <w:rsid w:val="00DB3826"/>
    <w:rsid w:val="00DC0C8A"/>
    <w:rsid w:val="00DD20A1"/>
    <w:rsid w:val="00DE3037"/>
    <w:rsid w:val="00E0678E"/>
    <w:rsid w:val="00E27673"/>
    <w:rsid w:val="00E31343"/>
    <w:rsid w:val="00E35F09"/>
    <w:rsid w:val="00E43FB8"/>
    <w:rsid w:val="00E44CD0"/>
    <w:rsid w:val="00E47DF3"/>
    <w:rsid w:val="00E515B5"/>
    <w:rsid w:val="00E62D83"/>
    <w:rsid w:val="00E7572C"/>
    <w:rsid w:val="00E83722"/>
    <w:rsid w:val="00E90730"/>
    <w:rsid w:val="00E957D3"/>
    <w:rsid w:val="00EA03B9"/>
    <w:rsid w:val="00EA28FD"/>
    <w:rsid w:val="00EA7F7C"/>
    <w:rsid w:val="00EB123F"/>
    <w:rsid w:val="00EC6DC0"/>
    <w:rsid w:val="00ED11EE"/>
    <w:rsid w:val="00EE0B64"/>
    <w:rsid w:val="00F0210D"/>
    <w:rsid w:val="00F1294A"/>
    <w:rsid w:val="00F1497A"/>
    <w:rsid w:val="00F23E6D"/>
    <w:rsid w:val="00F24E67"/>
    <w:rsid w:val="00F418FE"/>
    <w:rsid w:val="00F44BB5"/>
    <w:rsid w:val="00F47646"/>
    <w:rsid w:val="00F52689"/>
    <w:rsid w:val="00F5569B"/>
    <w:rsid w:val="00F66871"/>
    <w:rsid w:val="00F70709"/>
    <w:rsid w:val="00F717A5"/>
    <w:rsid w:val="00F84666"/>
    <w:rsid w:val="00F87656"/>
    <w:rsid w:val="00F922E0"/>
    <w:rsid w:val="00F93414"/>
    <w:rsid w:val="00FA266B"/>
    <w:rsid w:val="00FA6C90"/>
    <w:rsid w:val="00FB39B1"/>
    <w:rsid w:val="00FC3F2E"/>
    <w:rsid w:val="00FD598B"/>
    <w:rsid w:val="00FE549F"/>
    <w:rsid w:val="00FE746B"/>
    <w:rsid w:val="00FF1453"/>
    <w:rsid w:val="00FF41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60300"/>
  <w15:chartTrackingRefBased/>
  <w15:docId w15:val="{FD3D7E34-430B-4ACC-93EE-74F25B609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2A2"/>
  </w:style>
  <w:style w:type="paragraph" w:styleId="Heading1">
    <w:name w:val="heading 1"/>
    <w:basedOn w:val="Normal"/>
    <w:next w:val="Title"/>
    <w:link w:val="Heading1Char"/>
    <w:autoRedefine/>
    <w:uiPriority w:val="9"/>
    <w:qFormat/>
    <w:rsid w:val="008D242D"/>
    <w:pPr>
      <w:keepNext/>
      <w:keepLines/>
      <w:numPr>
        <w:numId w:val="15"/>
      </w:numPr>
      <w:pBdr>
        <w:bottom w:val="single" w:sz="12" w:space="1" w:color="auto"/>
      </w:pBdr>
      <w:spacing w:before="40" w:after="0" w:line="360" w:lineRule="auto"/>
      <w:jc w:val="center"/>
      <w:outlineLvl w:val="0"/>
    </w:pPr>
    <w:rPr>
      <w:rFonts w:asciiTheme="majorBidi" w:eastAsiaTheme="majorEastAsia" w:hAnsiTheme="majorBidi" w:cstheme="majorBidi"/>
      <w:b/>
      <w:bCs/>
      <w:noProof/>
      <w:sz w:val="28"/>
      <w:szCs w:val="32"/>
    </w:rPr>
  </w:style>
  <w:style w:type="paragraph" w:styleId="Heading2">
    <w:name w:val="heading 2"/>
    <w:basedOn w:val="Normal"/>
    <w:next w:val="Normal"/>
    <w:link w:val="Heading2Char"/>
    <w:autoRedefine/>
    <w:uiPriority w:val="9"/>
    <w:unhideWhenUsed/>
    <w:qFormat/>
    <w:rsid w:val="00CB2C40"/>
    <w:pPr>
      <w:keepNext/>
      <w:keepLines/>
      <w:spacing w:after="0" w:line="360" w:lineRule="auto"/>
      <w:outlineLvl w:val="1"/>
    </w:pPr>
    <w:rPr>
      <w:rFonts w:asciiTheme="majorBidi" w:hAnsiTheme="majorBidi" w:cstheme="majorBidi"/>
      <w:b/>
      <w:bCs/>
      <w:color w:val="000000" w:themeColor="text1"/>
      <w:sz w:val="28"/>
      <w:szCs w:val="26"/>
    </w:rPr>
  </w:style>
  <w:style w:type="paragraph" w:styleId="Heading3">
    <w:name w:val="heading 3"/>
    <w:basedOn w:val="MessageHeader"/>
    <w:next w:val="Normal"/>
    <w:link w:val="Heading3Char1"/>
    <w:autoRedefine/>
    <w:uiPriority w:val="9"/>
    <w:unhideWhenUsed/>
    <w:qFormat/>
    <w:rsid w:val="007E313E"/>
    <w:pPr>
      <w:keepNext/>
      <w:keepLines/>
      <w:numPr>
        <w:ilvl w:val="1"/>
        <w:numId w:val="16"/>
      </w:numPr>
      <w:pBdr>
        <w:top w:val="dotted" w:sz="4" w:space="1" w:color="auto"/>
        <w:left w:val="dotted" w:sz="4" w:space="1" w:color="auto"/>
        <w:bottom w:val="dotted" w:sz="4" w:space="1" w:color="auto"/>
        <w:right w:val="dotted" w:sz="4" w:space="1" w:color="auto"/>
      </w:pBdr>
      <w:shd w:val="pct5" w:color="auto" w:fill="auto"/>
      <w:spacing w:before="240" w:after="240" w:line="360" w:lineRule="auto"/>
      <w:ind w:left="0" w:firstLine="0"/>
      <w:jc w:val="center"/>
      <w:outlineLvl w:val="2"/>
    </w:pPr>
    <w:rPr>
      <w:rFonts w:asciiTheme="majorBidi" w:eastAsia="Times New Roman" w:hAnsiTheme="majorBidi"/>
      <w:b/>
      <w:noProof/>
      <w:color w:val="000000" w:themeColor="text1"/>
      <w:spacing w:val="-10"/>
      <w:kern w:val="28"/>
      <w:sz w:val="28"/>
      <w:lang w:val="en"/>
      <w14:textOutline w14:w="9525" w14:cap="rnd" w14:cmpd="sng" w14:algn="ctr">
        <w14:noFill/>
        <w14:prstDash w14:val="solid"/>
        <w14:bevel/>
      </w14:textOutline>
    </w:rPr>
  </w:style>
  <w:style w:type="paragraph" w:styleId="Heading4">
    <w:name w:val="heading 4"/>
    <w:basedOn w:val="Normal"/>
    <w:next w:val="Normal"/>
    <w:link w:val="Heading4Char"/>
    <w:uiPriority w:val="9"/>
    <w:unhideWhenUsed/>
    <w:qFormat/>
    <w:rsid w:val="008D242D"/>
    <w:pPr>
      <w:keepNext/>
      <w:keepLines/>
      <w:numPr>
        <w:ilvl w:val="2"/>
        <w:numId w:val="16"/>
      </w:numPr>
      <w:spacing w:before="40" w:after="0"/>
      <w:outlineLvl w:val="3"/>
    </w:pPr>
    <w:rPr>
      <w:rFonts w:asciiTheme="majorBidi" w:eastAsiaTheme="majorEastAsia" w:hAnsiTheme="majorBidi" w:cstheme="majorBidi"/>
      <w:b/>
      <w:iCs/>
      <w:color w:val="000000" w:themeColor="text1"/>
      <w:sz w:val="28"/>
    </w:rPr>
  </w:style>
  <w:style w:type="paragraph" w:styleId="Heading5">
    <w:name w:val="heading 5"/>
    <w:basedOn w:val="Normal"/>
    <w:next w:val="Normal"/>
    <w:link w:val="Heading5Char"/>
    <w:uiPriority w:val="9"/>
    <w:unhideWhenUsed/>
    <w:qFormat/>
    <w:rsid w:val="00486B81"/>
    <w:pPr>
      <w:keepNext/>
      <w:keepLines/>
      <w:numPr>
        <w:ilvl w:val="3"/>
        <w:numId w:val="1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A606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Title"/>
    <w:next w:val="Normal"/>
    <w:link w:val="Heading7Char"/>
    <w:uiPriority w:val="9"/>
    <w:unhideWhenUsed/>
    <w:qFormat/>
    <w:rsid w:val="00DB0FF0"/>
    <w:pPr>
      <w:keepNext/>
      <w:keepLines/>
      <w:spacing w:before="40"/>
      <w:outlineLvl w:val="6"/>
    </w:pPr>
    <w:rPr>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06C"/>
    <w:pPr>
      <w:tabs>
        <w:tab w:val="center" w:pos="4320"/>
        <w:tab w:val="right" w:pos="8640"/>
      </w:tabs>
      <w:spacing w:after="0" w:line="240" w:lineRule="auto"/>
    </w:pPr>
  </w:style>
  <w:style w:type="character" w:customStyle="1" w:styleId="HeaderChar">
    <w:name w:val="Header Char"/>
    <w:basedOn w:val="DefaultParagraphFont"/>
    <w:link w:val="Header"/>
    <w:uiPriority w:val="99"/>
    <w:rsid w:val="00DA606C"/>
  </w:style>
  <w:style w:type="paragraph" w:styleId="Footer">
    <w:name w:val="footer"/>
    <w:basedOn w:val="Normal"/>
    <w:link w:val="FooterChar"/>
    <w:uiPriority w:val="99"/>
    <w:unhideWhenUsed/>
    <w:rsid w:val="00DA606C"/>
    <w:pPr>
      <w:tabs>
        <w:tab w:val="center" w:pos="4320"/>
        <w:tab w:val="right" w:pos="8640"/>
      </w:tabs>
      <w:spacing w:after="0" w:line="240" w:lineRule="auto"/>
    </w:pPr>
  </w:style>
  <w:style w:type="character" w:customStyle="1" w:styleId="FooterChar">
    <w:name w:val="Footer Char"/>
    <w:basedOn w:val="DefaultParagraphFont"/>
    <w:link w:val="Footer"/>
    <w:uiPriority w:val="99"/>
    <w:rsid w:val="00DA606C"/>
  </w:style>
  <w:style w:type="paragraph" w:styleId="NoSpacing">
    <w:name w:val="No Spacing"/>
    <w:link w:val="NoSpacingChar"/>
    <w:uiPriority w:val="1"/>
    <w:qFormat/>
    <w:rsid w:val="00DA606C"/>
    <w:pPr>
      <w:spacing w:after="0" w:line="240" w:lineRule="auto"/>
    </w:pPr>
    <w:rPr>
      <w:rFonts w:eastAsiaTheme="minorEastAsia"/>
    </w:rPr>
  </w:style>
  <w:style w:type="character" w:customStyle="1" w:styleId="NoSpacingChar">
    <w:name w:val="No Spacing Char"/>
    <w:basedOn w:val="DefaultParagraphFont"/>
    <w:link w:val="NoSpacing"/>
    <w:uiPriority w:val="1"/>
    <w:rsid w:val="00DA606C"/>
    <w:rPr>
      <w:rFonts w:eastAsiaTheme="minorEastAsia"/>
    </w:rPr>
  </w:style>
  <w:style w:type="character" w:customStyle="1" w:styleId="Heading6Char">
    <w:name w:val="Heading 6 Char"/>
    <w:basedOn w:val="DefaultParagraphFont"/>
    <w:link w:val="Heading6"/>
    <w:uiPriority w:val="9"/>
    <w:rsid w:val="00DA606C"/>
    <w:rPr>
      <w:rFonts w:asciiTheme="majorHAnsi" w:eastAsiaTheme="majorEastAsia" w:hAnsiTheme="majorHAnsi" w:cstheme="majorBidi"/>
      <w:color w:val="1F4D78" w:themeColor="accent1" w:themeShade="7F"/>
    </w:rPr>
  </w:style>
  <w:style w:type="paragraph" w:customStyle="1" w:styleId="paragraph">
    <w:name w:val="paragraph"/>
    <w:basedOn w:val="Normal"/>
    <w:rsid w:val="00981D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81D5F"/>
  </w:style>
  <w:style w:type="character" w:customStyle="1" w:styleId="eop">
    <w:name w:val="eop"/>
    <w:basedOn w:val="DefaultParagraphFont"/>
    <w:rsid w:val="00981D5F"/>
  </w:style>
  <w:style w:type="character" w:customStyle="1" w:styleId="Heading2Char">
    <w:name w:val="Heading 2 Char"/>
    <w:basedOn w:val="DefaultParagraphFont"/>
    <w:link w:val="Heading2"/>
    <w:uiPriority w:val="9"/>
    <w:rsid w:val="00CB2C40"/>
    <w:rPr>
      <w:rFonts w:asciiTheme="majorBidi" w:hAnsiTheme="majorBidi" w:cstheme="majorBidi"/>
      <w:b/>
      <w:bCs/>
      <w:color w:val="000000" w:themeColor="text1"/>
      <w:sz w:val="28"/>
      <w:szCs w:val="26"/>
    </w:rPr>
  </w:style>
  <w:style w:type="paragraph" w:customStyle="1" w:styleId="Style1">
    <w:name w:val="Style1"/>
    <w:basedOn w:val="Heading2"/>
    <w:link w:val="Style1Char"/>
    <w:qFormat/>
    <w:rsid w:val="003457D5"/>
    <w:pPr>
      <w:spacing w:before="400" w:after="360"/>
      <w:ind w:left="357"/>
    </w:pPr>
    <w:rPr>
      <w:b w:val="0"/>
      <w:bCs w:val="0"/>
      <w:szCs w:val="28"/>
    </w:rPr>
  </w:style>
  <w:style w:type="paragraph" w:styleId="IntenseQuote">
    <w:name w:val="Intense Quote"/>
    <w:basedOn w:val="Normal"/>
    <w:next w:val="Normal"/>
    <w:link w:val="IntenseQuoteChar"/>
    <w:uiPriority w:val="30"/>
    <w:qFormat/>
    <w:rsid w:val="00BF1B7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yle1Char">
    <w:name w:val="Style1 Char"/>
    <w:basedOn w:val="Heading2Char"/>
    <w:link w:val="Style1"/>
    <w:rsid w:val="003457D5"/>
    <w:rPr>
      <w:rFonts w:asciiTheme="majorBidi" w:hAnsiTheme="majorBidi" w:cstheme="majorBidi"/>
      <w:b w:val="0"/>
      <w:bCs w:val="0"/>
      <w:color w:val="000000" w:themeColor="text1"/>
      <w:sz w:val="28"/>
      <w:szCs w:val="28"/>
    </w:rPr>
  </w:style>
  <w:style w:type="character" w:customStyle="1" w:styleId="IntenseQuoteChar">
    <w:name w:val="Intense Quote Char"/>
    <w:basedOn w:val="DefaultParagraphFont"/>
    <w:link w:val="IntenseQuote"/>
    <w:uiPriority w:val="30"/>
    <w:rsid w:val="00BF1B78"/>
    <w:rPr>
      <w:i/>
      <w:iCs/>
      <w:color w:val="5B9BD5" w:themeColor="accent1"/>
    </w:rPr>
  </w:style>
  <w:style w:type="paragraph" w:customStyle="1" w:styleId="Style2">
    <w:name w:val="Style2"/>
    <w:next w:val="Normal"/>
    <w:link w:val="Style2Char"/>
    <w:autoRedefine/>
    <w:qFormat/>
    <w:rsid w:val="00E515B5"/>
    <w:pPr>
      <w:spacing w:before="580" w:after="580" w:line="360" w:lineRule="auto"/>
      <w:jc w:val="center"/>
    </w:pPr>
    <w:rPr>
      <w:rFonts w:asciiTheme="majorBidi" w:eastAsia="Times New Roman" w:hAnsiTheme="majorBidi" w:cs="Times New Roman"/>
      <w:bCs/>
      <w:noProof/>
      <w:color w:val="000000" w:themeColor="text1"/>
      <w:spacing w:val="-10"/>
      <w:kern w:val="28"/>
      <w:sz w:val="28"/>
      <w:szCs w:val="28"/>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8D242D"/>
    <w:rPr>
      <w:rFonts w:asciiTheme="majorBidi" w:eastAsiaTheme="majorEastAsia" w:hAnsiTheme="majorBidi" w:cstheme="majorBidi"/>
      <w:b/>
      <w:bCs/>
      <w:noProof/>
      <w:sz w:val="28"/>
      <w:szCs w:val="32"/>
    </w:rPr>
  </w:style>
  <w:style w:type="paragraph" w:styleId="Title">
    <w:name w:val="Title"/>
    <w:basedOn w:val="Normal"/>
    <w:next w:val="Normal"/>
    <w:link w:val="TitleChar"/>
    <w:uiPriority w:val="10"/>
    <w:qFormat/>
    <w:rsid w:val="00D842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2A2"/>
    <w:rPr>
      <w:rFonts w:asciiTheme="majorHAnsi" w:eastAsiaTheme="majorEastAsia" w:hAnsiTheme="majorHAnsi" w:cstheme="majorBidi"/>
      <w:spacing w:val="-10"/>
      <w:kern w:val="28"/>
      <w:sz w:val="56"/>
      <w:szCs w:val="56"/>
    </w:rPr>
  </w:style>
  <w:style w:type="character" w:customStyle="1" w:styleId="Style2Char">
    <w:name w:val="Style2 Char"/>
    <w:basedOn w:val="TitleChar"/>
    <w:link w:val="Style2"/>
    <w:rsid w:val="00E515B5"/>
    <w:rPr>
      <w:rFonts w:asciiTheme="majorBidi" w:eastAsia="Times New Roman" w:hAnsiTheme="majorBidi" w:cs="Times New Roman"/>
      <w:bCs/>
      <w:noProof/>
      <w:color w:val="000000" w:themeColor="text1"/>
      <w:spacing w:val="-10"/>
      <w:kern w:val="28"/>
      <w:sz w:val="28"/>
      <w:szCs w:val="28"/>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EC6DC0"/>
    <w:pPr>
      <w:outlineLvl w:val="9"/>
    </w:pPr>
  </w:style>
  <w:style w:type="paragraph" w:styleId="TOC2">
    <w:name w:val="toc 2"/>
    <w:basedOn w:val="Normal"/>
    <w:next w:val="Normal"/>
    <w:autoRedefine/>
    <w:uiPriority w:val="39"/>
    <w:unhideWhenUsed/>
    <w:rsid w:val="00EC6DC0"/>
    <w:pPr>
      <w:spacing w:after="100"/>
      <w:ind w:left="220"/>
    </w:pPr>
  </w:style>
  <w:style w:type="character" w:styleId="Hyperlink">
    <w:name w:val="Hyperlink"/>
    <w:basedOn w:val="DefaultParagraphFont"/>
    <w:uiPriority w:val="99"/>
    <w:unhideWhenUsed/>
    <w:rsid w:val="00EC6DC0"/>
    <w:rPr>
      <w:color w:val="0563C1" w:themeColor="hyperlink"/>
      <w:u w:val="single"/>
    </w:rPr>
  </w:style>
  <w:style w:type="paragraph" w:styleId="TOC1">
    <w:name w:val="toc 1"/>
    <w:basedOn w:val="Normal"/>
    <w:next w:val="Normal"/>
    <w:autoRedefine/>
    <w:uiPriority w:val="39"/>
    <w:unhideWhenUsed/>
    <w:rsid w:val="00B937CC"/>
    <w:pPr>
      <w:spacing w:after="100"/>
    </w:pPr>
  </w:style>
  <w:style w:type="paragraph" w:styleId="TOC3">
    <w:name w:val="toc 3"/>
    <w:basedOn w:val="Normal"/>
    <w:next w:val="Normal"/>
    <w:autoRedefine/>
    <w:uiPriority w:val="39"/>
    <w:unhideWhenUsed/>
    <w:rsid w:val="00B937CC"/>
    <w:pPr>
      <w:spacing w:after="100"/>
      <w:ind w:left="440"/>
    </w:pPr>
    <w:rPr>
      <w:rFonts w:eastAsiaTheme="minorEastAsia" w:cs="Times New Roman"/>
    </w:rPr>
  </w:style>
  <w:style w:type="paragraph" w:styleId="Quote">
    <w:name w:val="Quote"/>
    <w:basedOn w:val="Normal"/>
    <w:next w:val="Normal"/>
    <w:link w:val="QuoteChar"/>
    <w:uiPriority w:val="29"/>
    <w:qFormat/>
    <w:rsid w:val="006E1738"/>
    <w:pPr>
      <w:spacing w:before="200"/>
      <w:ind w:left="864" w:right="864"/>
      <w:jc w:val="center"/>
    </w:pPr>
    <w:rPr>
      <w:i/>
      <w:iCs/>
      <w:color w:val="404040" w:themeColor="text1" w:themeTint="BF"/>
    </w:rPr>
  </w:style>
  <w:style w:type="paragraph" w:styleId="Subtitle">
    <w:name w:val="Subtitle"/>
    <w:basedOn w:val="Normal"/>
    <w:next w:val="Normal"/>
    <w:link w:val="SubtitleChar"/>
    <w:uiPriority w:val="11"/>
    <w:qFormat/>
    <w:rsid w:val="006E1738"/>
    <w:pPr>
      <w:numPr>
        <w:ilvl w:val="1"/>
      </w:numPr>
    </w:pPr>
    <w:rPr>
      <w:rFonts w:asciiTheme="majorBidi" w:eastAsiaTheme="minorEastAsia" w:hAnsiTheme="majorBidi"/>
      <w:b/>
      <w:color w:val="000000" w:themeColor="text1"/>
      <w:spacing w:val="15"/>
      <w:sz w:val="28"/>
    </w:rPr>
  </w:style>
  <w:style w:type="character" w:customStyle="1" w:styleId="SubtitleChar">
    <w:name w:val="Subtitle Char"/>
    <w:basedOn w:val="DefaultParagraphFont"/>
    <w:link w:val="Subtitle"/>
    <w:uiPriority w:val="11"/>
    <w:rsid w:val="006E1738"/>
    <w:rPr>
      <w:rFonts w:asciiTheme="majorBidi" w:eastAsiaTheme="minorEastAsia" w:hAnsiTheme="majorBidi"/>
      <w:b/>
      <w:color w:val="000000" w:themeColor="text1"/>
      <w:spacing w:val="15"/>
      <w:sz w:val="28"/>
    </w:rPr>
  </w:style>
  <w:style w:type="character" w:customStyle="1" w:styleId="QuoteChar">
    <w:name w:val="Quote Char"/>
    <w:basedOn w:val="DefaultParagraphFont"/>
    <w:link w:val="Quote"/>
    <w:uiPriority w:val="29"/>
    <w:rsid w:val="006E1738"/>
    <w:rPr>
      <w:i/>
      <w:iCs/>
      <w:color w:val="404040" w:themeColor="text1" w:themeTint="BF"/>
    </w:rPr>
  </w:style>
  <w:style w:type="paragraph" w:customStyle="1" w:styleId="Chapter">
    <w:name w:val="Chapter"/>
    <w:basedOn w:val="Title"/>
    <w:next w:val="Title"/>
    <w:link w:val="ChapterChar"/>
    <w:autoRedefine/>
    <w:rsid w:val="00A06781"/>
    <w:rPr>
      <w:szCs w:val="28"/>
      <w:lang w:val="en"/>
    </w:rPr>
  </w:style>
  <w:style w:type="paragraph" w:styleId="ListParagraph">
    <w:name w:val="List Paragraph"/>
    <w:basedOn w:val="Normal"/>
    <w:autoRedefine/>
    <w:uiPriority w:val="34"/>
    <w:qFormat/>
    <w:rsid w:val="005907D6"/>
    <w:pPr>
      <w:numPr>
        <w:ilvl w:val="1"/>
        <w:numId w:val="18"/>
      </w:numPr>
      <w:spacing w:line="240" w:lineRule="exact"/>
      <w:contextualSpacing/>
    </w:pPr>
    <w:rPr>
      <w:rFonts w:ascii="Times New Roman" w:eastAsia="Times New Roman" w:hAnsi="Times New Roman" w:cs="Times New Roman"/>
      <w:sz w:val="28"/>
      <w:szCs w:val="28"/>
      <w:lang w:val="en"/>
    </w:rPr>
  </w:style>
  <w:style w:type="character" w:customStyle="1" w:styleId="ChapterChar">
    <w:name w:val="Chapter Char"/>
    <w:basedOn w:val="TitleChar"/>
    <w:link w:val="Chapter"/>
    <w:rsid w:val="00A06781"/>
    <w:rPr>
      <w:rFonts w:asciiTheme="majorBidi" w:eastAsiaTheme="majorEastAsia" w:hAnsiTheme="majorBidi" w:cstheme="majorBidi"/>
      <w:b w:val="0"/>
      <w:spacing w:val="-10"/>
      <w:kern w:val="28"/>
      <w:sz w:val="28"/>
      <w:szCs w:val="28"/>
      <w:lang w:val="en"/>
      <w14:textOutline w14:w="9525" w14:cap="rnd" w14:cmpd="sng" w14:algn="ctr">
        <w14:noFill/>
        <w14:prstDash w14:val="solid"/>
        <w14:bevel/>
      </w14:textOutline>
    </w:rPr>
  </w:style>
  <w:style w:type="paragraph" w:styleId="TableofFigures">
    <w:name w:val="table of figures"/>
    <w:aliases w:val="chapter"/>
    <w:basedOn w:val="Normal"/>
    <w:next w:val="Caption"/>
    <w:link w:val="TableofFiguresChar"/>
    <w:autoRedefine/>
    <w:uiPriority w:val="99"/>
    <w:unhideWhenUsed/>
    <w:qFormat/>
    <w:rsid w:val="000E35D8"/>
    <w:pPr>
      <w:tabs>
        <w:tab w:val="right" w:leader="dot" w:pos="9060"/>
      </w:tabs>
      <w:spacing w:before="120" w:after="320" w:line="360" w:lineRule="auto"/>
    </w:pPr>
    <w:rPr>
      <w:rFonts w:asciiTheme="majorBidi" w:hAnsiTheme="majorBidi"/>
      <w:iCs/>
      <w:noProof/>
      <w:color w:val="000000" w:themeColor="text1"/>
      <w:sz w:val="28"/>
      <w:szCs w:val="18"/>
    </w:rPr>
  </w:style>
  <w:style w:type="character" w:customStyle="1" w:styleId="Heading3Char">
    <w:name w:val="Heading 3 Char"/>
    <w:basedOn w:val="DefaultParagraphFont"/>
    <w:uiPriority w:val="9"/>
    <w:rsid w:val="00D842A2"/>
    <w:rPr>
      <w:rFonts w:asciiTheme="majorHAnsi" w:eastAsiaTheme="majorEastAsia" w:hAnsiTheme="majorHAnsi" w:cstheme="majorBidi"/>
      <w:color w:val="1F4D78" w:themeColor="accent1" w:themeShade="7F"/>
      <w:sz w:val="24"/>
      <w:szCs w:val="24"/>
    </w:rPr>
  </w:style>
  <w:style w:type="paragraph" w:styleId="ListNumber">
    <w:name w:val="List Number"/>
    <w:basedOn w:val="Normal"/>
    <w:uiPriority w:val="99"/>
    <w:unhideWhenUsed/>
    <w:rsid w:val="001F316D"/>
    <w:pPr>
      <w:numPr>
        <w:numId w:val="1"/>
      </w:numPr>
      <w:contextualSpacing/>
    </w:pPr>
  </w:style>
  <w:style w:type="numbering" w:customStyle="1" w:styleId="Style3">
    <w:name w:val="Style3"/>
    <w:uiPriority w:val="99"/>
    <w:rsid w:val="00814BF9"/>
    <w:pPr>
      <w:numPr>
        <w:numId w:val="4"/>
      </w:numPr>
    </w:pPr>
  </w:style>
  <w:style w:type="paragraph" w:styleId="ListBullet2">
    <w:name w:val="List Bullet 2"/>
    <w:basedOn w:val="Normal"/>
    <w:uiPriority w:val="99"/>
    <w:semiHidden/>
    <w:unhideWhenUsed/>
    <w:rsid w:val="00447ABE"/>
    <w:pPr>
      <w:numPr>
        <w:numId w:val="2"/>
      </w:numPr>
      <w:contextualSpacing/>
    </w:pPr>
  </w:style>
  <w:style w:type="paragraph" w:styleId="ListNumber5">
    <w:name w:val="List Number 5"/>
    <w:basedOn w:val="Normal"/>
    <w:uiPriority w:val="99"/>
    <w:unhideWhenUsed/>
    <w:rsid w:val="009E20D2"/>
    <w:pPr>
      <w:numPr>
        <w:numId w:val="3"/>
      </w:numPr>
      <w:contextualSpacing/>
    </w:pPr>
  </w:style>
  <w:style w:type="paragraph" w:styleId="TableofAuthorities">
    <w:name w:val="table of authorities"/>
    <w:basedOn w:val="Normal"/>
    <w:next w:val="Normal"/>
    <w:uiPriority w:val="99"/>
    <w:unhideWhenUsed/>
    <w:rsid w:val="009E20D2"/>
    <w:pPr>
      <w:spacing w:after="0"/>
      <w:ind w:left="220" w:hanging="220"/>
    </w:pPr>
  </w:style>
  <w:style w:type="numbering" w:customStyle="1" w:styleId="Style4">
    <w:name w:val="Style4"/>
    <w:uiPriority w:val="99"/>
    <w:rsid w:val="00C1339F"/>
    <w:pPr>
      <w:numPr>
        <w:numId w:val="5"/>
      </w:numPr>
    </w:pPr>
  </w:style>
  <w:style w:type="paragraph" w:styleId="Caption">
    <w:name w:val="caption"/>
    <w:basedOn w:val="Normal"/>
    <w:next w:val="Normal"/>
    <w:link w:val="CaptionChar"/>
    <w:autoRedefine/>
    <w:uiPriority w:val="35"/>
    <w:unhideWhenUsed/>
    <w:qFormat/>
    <w:rsid w:val="00B92359"/>
    <w:pPr>
      <w:keepNext/>
      <w:spacing w:after="200" w:line="240" w:lineRule="auto"/>
      <w:jc w:val="center"/>
    </w:pPr>
    <w:rPr>
      <w:rFonts w:asciiTheme="majorBidi" w:hAnsiTheme="majorBidi"/>
      <w:iCs/>
      <w:color w:val="000000" w:themeColor="text1"/>
      <w:sz w:val="24"/>
      <w:szCs w:val="18"/>
    </w:rPr>
  </w:style>
  <w:style w:type="numbering" w:customStyle="1" w:styleId="Style5">
    <w:name w:val="Style5"/>
    <w:uiPriority w:val="99"/>
    <w:rsid w:val="00791D8C"/>
    <w:pPr>
      <w:numPr>
        <w:numId w:val="6"/>
      </w:numPr>
    </w:pPr>
  </w:style>
  <w:style w:type="numbering" w:customStyle="1" w:styleId="Style6">
    <w:name w:val="Style6"/>
    <w:uiPriority w:val="99"/>
    <w:rsid w:val="004062F4"/>
    <w:pPr>
      <w:numPr>
        <w:numId w:val="7"/>
      </w:numPr>
    </w:pPr>
  </w:style>
  <w:style w:type="numbering" w:customStyle="1" w:styleId="Style7">
    <w:name w:val="Style7"/>
    <w:uiPriority w:val="99"/>
    <w:rsid w:val="00CB0F3E"/>
    <w:pPr>
      <w:numPr>
        <w:numId w:val="8"/>
      </w:numPr>
    </w:pPr>
  </w:style>
  <w:style w:type="character" w:customStyle="1" w:styleId="Heading7Char">
    <w:name w:val="Heading 7 Char"/>
    <w:basedOn w:val="DefaultParagraphFont"/>
    <w:link w:val="Heading7"/>
    <w:uiPriority w:val="9"/>
    <w:rsid w:val="00DB0FF0"/>
    <w:rPr>
      <w:rFonts w:asciiTheme="majorBidi" w:eastAsiaTheme="majorEastAsia" w:hAnsiTheme="majorBidi" w:cstheme="majorBidi"/>
      <w:b/>
      <w:iCs/>
      <w:color w:val="1F4D78" w:themeColor="accent1" w:themeShade="7F"/>
      <w:spacing w:val="-10"/>
      <w:kern w:val="28"/>
      <w:sz w:val="28"/>
      <w:szCs w:val="56"/>
      <w14:textOutline w14:w="9525" w14:cap="rnd" w14:cmpd="sng" w14:algn="ctr">
        <w14:noFill/>
        <w14:prstDash w14:val="solid"/>
        <w14:bevel/>
      </w14:textOutline>
    </w:rPr>
  </w:style>
  <w:style w:type="numbering" w:customStyle="1" w:styleId="Style8">
    <w:name w:val="Style8"/>
    <w:uiPriority w:val="99"/>
    <w:rsid w:val="00541110"/>
    <w:pPr>
      <w:numPr>
        <w:numId w:val="9"/>
      </w:numPr>
    </w:pPr>
  </w:style>
  <w:style w:type="numbering" w:customStyle="1" w:styleId="Style9">
    <w:name w:val="Style9"/>
    <w:uiPriority w:val="99"/>
    <w:rsid w:val="00803759"/>
    <w:pPr>
      <w:numPr>
        <w:numId w:val="10"/>
      </w:numPr>
    </w:pPr>
  </w:style>
  <w:style w:type="character" w:customStyle="1" w:styleId="Heading3Char1">
    <w:name w:val="Heading 3 Char1"/>
    <w:basedOn w:val="MessageHeaderChar"/>
    <w:link w:val="Heading3"/>
    <w:uiPriority w:val="9"/>
    <w:rsid w:val="007E313E"/>
    <w:rPr>
      <w:rFonts w:asciiTheme="majorBidi" w:eastAsia="Times New Roman" w:hAnsiTheme="majorBidi" w:cstheme="majorBidi"/>
      <w:b/>
      <w:noProof/>
      <w:color w:val="000000" w:themeColor="text1"/>
      <w:spacing w:val="-10"/>
      <w:kern w:val="28"/>
      <w:sz w:val="28"/>
      <w:szCs w:val="24"/>
      <w:shd w:val="pct5" w:color="auto" w:fill="auto"/>
      <w:lang w:val="en"/>
      <w14:textOutline w14:w="9525" w14:cap="rnd" w14:cmpd="sng" w14:algn="ctr">
        <w14:noFill/>
        <w14:prstDash w14:val="solid"/>
        <w14:bevel/>
      </w14:textOutline>
    </w:rPr>
  </w:style>
  <w:style w:type="paragraph" w:styleId="MessageHeader">
    <w:name w:val="Message Header"/>
    <w:basedOn w:val="Normal"/>
    <w:link w:val="MessageHeaderChar"/>
    <w:uiPriority w:val="99"/>
    <w:semiHidden/>
    <w:unhideWhenUsed/>
    <w:rsid w:val="00D842A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842A2"/>
    <w:rPr>
      <w:rFonts w:asciiTheme="majorHAnsi" w:eastAsiaTheme="majorEastAsia" w:hAnsiTheme="majorHAnsi" w:cstheme="majorBidi"/>
      <w:sz w:val="24"/>
      <w:szCs w:val="24"/>
      <w:shd w:val="pct20" w:color="auto" w:fill="auto"/>
    </w:rPr>
  </w:style>
  <w:style w:type="character" w:customStyle="1" w:styleId="Heading4Char">
    <w:name w:val="Heading 4 Char"/>
    <w:basedOn w:val="DefaultParagraphFont"/>
    <w:link w:val="Heading4"/>
    <w:uiPriority w:val="9"/>
    <w:rsid w:val="00342A58"/>
    <w:rPr>
      <w:rFonts w:asciiTheme="majorBidi" w:eastAsiaTheme="majorEastAsia" w:hAnsiTheme="majorBidi" w:cstheme="majorBidi"/>
      <w:b/>
      <w:iCs/>
      <w:color w:val="000000" w:themeColor="text1"/>
      <w:sz w:val="28"/>
    </w:rPr>
  </w:style>
  <w:style w:type="paragraph" w:styleId="TOC4">
    <w:name w:val="toc 4"/>
    <w:basedOn w:val="Normal"/>
    <w:next w:val="Normal"/>
    <w:autoRedefine/>
    <w:uiPriority w:val="39"/>
    <w:unhideWhenUsed/>
    <w:rsid w:val="0097299C"/>
    <w:pPr>
      <w:spacing w:after="100"/>
      <w:ind w:left="660"/>
    </w:pPr>
  </w:style>
  <w:style w:type="numbering" w:customStyle="1" w:styleId="Style10">
    <w:name w:val="Style10"/>
    <w:uiPriority w:val="99"/>
    <w:rsid w:val="008D242D"/>
    <w:pPr>
      <w:numPr>
        <w:numId w:val="13"/>
      </w:numPr>
    </w:pPr>
  </w:style>
  <w:style w:type="paragraph" w:customStyle="1" w:styleId="FigureList">
    <w:name w:val="Figure List"/>
    <w:basedOn w:val="Caption"/>
    <w:next w:val="Caption"/>
    <w:link w:val="FigureListChar"/>
    <w:autoRedefine/>
    <w:qFormat/>
    <w:rsid w:val="00D842A2"/>
    <w:rPr>
      <w:sz w:val="28"/>
    </w:rPr>
  </w:style>
  <w:style w:type="character" w:customStyle="1" w:styleId="FigureListChar">
    <w:name w:val="Figure List Char"/>
    <w:basedOn w:val="DefaultParagraphFont"/>
    <w:link w:val="FigureList"/>
    <w:rsid w:val="00D842A2"/>
    <w:rPr>
      <w:rFonts w:asciiTheme="majorBidi" w:hAnsiTheme="majorBidi"/>
      <w:iCs/>
      <w:color w:val="000000" w:themeColor="text1"/>
      <w:sz w:val="28"/>
      <w:szCs w:val="18"/>
    </w:rPr>
  </w:style>
  <w:style w:type="paragraph" w:customStyle="1" w:styleId="Chapterheader">
    <w:name w:val="Chapter header"/>
    <w:basedOn w:val="Heading1"/>
    <w:link w:val="ChapterheaderChar"/>
    <w:autoRedefine/>
    <w:qFormat/>
    <w:rsid w:val="008D242D"/>
    <w:pPr>
      <w:numPr>
        <w:numId w:val="16"/>
      </w:numPr>
      <w:spacing w:after="500"/>
    </w:pPr>
  </w:style>
  <w:style w:type="character" w:customStyle="1" w:styleId="ChapterheaderChar">
    <w:name w:val="Chapter header Char"/>
    <w:basedOn w:val="Heading1Char"/>
    <w:link w:val="Chapterheader"/>
    <w:rsid w:val="008D242D"/>
    <w:rPr>
      <w:rFonts w:asciiTheme="majorBidi" w:eastAsiaTheme="majorEastAsia" w:hAnsiTheme="majorBidi" w:cstheme="majorBidi"/>
      <w:b/>
      <w:bCs/>
      <w:noProof/>
      <w:sz w:val="28"/>
      <w:szCs w:val="32"/>
    </w:rPr>
  </w:style>
  <w:style w:type="character" w:customStyle="1" w:styleId="jlqj4b">
    <w:name w:val="jlqj4b"/>
    <w:basedOn w:val="DefaultParagraphFont"/>
    <w:rsid w:val="0013366A"/>
  </w:style>
  <w:style w:type="table" w:customStyle="1" w:styleId="TableGrid">
    <w:name w:val="TableGrid"/>
    <w:rsid w:val="008129FC"/>
    <w:pPr>
      <w:spacing w:after="0" w:line="240" w:lineRule="auto"/>
    </w:pPr>
    <w:rPr>
      <w:rFonts w:eastAsiaTheme="minorEastAsia"/>
    </w:rPr>
    <w:tblPr>
      <w:tblCellMar>
        <w:top w:w="0" w:type="dxa"/>
        <w:left w:w="0" w:type="dxa"/>
        <w:bottom w:w="0" w:type="dxa"/>
        <w:right w:w="0" w:type="dxa"/>
      </w:tblCellMar>
    </w:tblPr>
  </w:style>
  <w:style w:type="paragraph" w:customStyle="1" w:styleId="Paregraph1">
    <w:name w:val="Paregraph1"/>
    <w:basedOn w:val="TableofFigures"/>
    <w:link w:val="Paregraph1Char"/>
    <w:qFormat/>
    <w:rsid w:val="00611945"/>
  </w:style>
  <w:style w:type="character" w:customStyle="1" w:styleId="CaptionChar">
    <w:name w:val="Caption Char"/>
    <w:basedOn w:val="DefaultParagraphFont"/>
    <w:link w:val="Caption"/>
    <w:uiPriority w:val="35"/>
    <w:rsid w:val="00B92359"/>
    <w:rPr>
      <w:rFonts w:asciiTheme="majorBidi" w:hAnsiTheme="majorBidi"/>
      <w:iCs/>
      <w:color w:val="000000" w:themeColor="text1"/>
      <w:sz w:val="24"/>
      <w:szCs w:val="18"/>
    </w:rPr>
  </w:style>
  <w:style w:type="character" w:customStyle="1" w:styleId="TableofFiguresChar">
    <w:name w:val="Table of Figures Char"/>
    <w:aliases w:val="chapter Char"/>
    <w:basedOn w:val="DefaultParagraphFont"/>
    <w:link w:val="TableofFigures"/>
    <w:uiPriority w:val="99"/>
    <w:rsid w:val="000E35D8"/>
    <w:rPr>
      <w:rFonts w:asciiTheme="majorBidi" w:hAnsiTheme="majorBidi"/>
      <w:iCs/>
      <w:noProof/>
      <w:color w:val="000000" w:themeColor="text1"/>
      <w:sz w:val="28"/>
      <w:szCs w:val="18"/>
    </w:rPr>
  </w:style>
  <w:style w:type="character" w:customStyle="1" w:styleId="Paregraph1Char">
    <w:name w:val="Paregraph1 Char"/>
    <w:basedOn w:val="TableofFiguresChar"/>
    <w:link w:val="Paregraph1"/>
    <w:rsid w:val="00611945"/>
    <w:rPr>
      <w:rFonts w:asciiTheme="majorBidi" w:hAnsiTheme="majorBidi"/>
      <w:iCs/>
      <w:noProof/>
      <w:color w:val="000000" w:themeColor="text1"/>
      <w:sz w:val="28"/>
      <w:szCs w:val="18"/>
    </w:rPr>
  </w:style>
  <w:style w:type="character" w:customStyle="1" w:styleId="Heading5Char">
    <w:name w:val="Heading 5 Char"/>
    <w:basedOn w:val="DefaultParagraphFont"/>
    <w:link w:val="Heading5"/>
    <w:uiPriority w:val="9"/>
    <w:rsid w:val="00486B81"/>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E35F09"/>
    <w:pPr>
      <w:spacing w:before="100" w:beforeAutospacing="1" w:after="100" w:afterAutospacing="1" w:line="240" w:lineRule="auto"/>
    </w:pPr>
    <w:rPr>
      <w:rFonts w:ascii="Times New Roman" w:eastAsia="Times New Roman" w:hAnsi="Times New Roman" w:cs="Times New Roman"/>
      <w:sz w:val="24"/>
      <w:szCs w:val="24"/>
    </w:rPr>
  </w:style>
  <w:style w:type="table" w:styleId="TableGrid0">
    <w:name w:val="Table Grid"/>
    <w:basedOn w:val="TableNormal"/>
    <w:uiPriority w:val="59"/>
    <w:rsid w:val="00737AD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BookTitle">
    <w:name w:val="Book Title"/>
    <w:basedOn w:val="DefaultParagraphFont"/>
    <w:uiPriority w:val="33"/>
    <w:qFormat/>
    <w:rsid w:val="00894D5A"/>
    <w:rPr>
      <w:b/>
      <w:bCs/>
      <w:i/>
      <w:iCs/>
      <w:spacing w:val="5"/>
    </w:rPr>
  </w:style>
  <w:style w:type="paragraph" w:styleId="HTMLPreformatted">
    <w:name w:val="HTML Preformatted"/>
    <w:basedOn w:val="Normal"/>
    <w:link w:val="HTMLPreformattedChar"/>
    <w:uiPriority w:val="99"/>
    <w:semiHidden/>
    <w:unhideWhenUsed/>
    <w:rsid w:val="001F1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F1D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120104">
      <w:bodyDiv w:val="1"/>
      <w:marLeft w:val="0"/>
      <w:marRight w:val="0"/>
      <w:marTop w:val="0"/>
      <w:marBottom w:val="0"/>
      <w:divBdr>
        <w:top w:val="none" w:sz="0" w:space="0" w:color="auto"/>
        <w:left w:val="none" w:sz="0" w:space="0" w:color="auto"/>
        <w:bottom w:val="none" w:sz="0" w:space="0" w:color="auto"/>
        <w:right w:val="none" w:sz="0" w:space="0" w:color="auto"/>
      </w:divBdr>
    </w:div>
    <w:div w:id="222984694">
      <w:bodyDiv w:val="1"/>
      <w:marLeft w:val="0"/>
      <w:marRight w:val="0"/>
      <w:marTop w:val="0"/>
      <w:marBottom w:val="0"/>
      <w:divBdr>
        <w:top w:val="none" w:sz="0" w:space="0" w:color="auto"/>
        <w:left w:val="none" w:sz="0" w:space="0" w:color="auto"/>
        <w:bottom w:val="none" w:sz="0" w:space="0" w:color="auto"/>
        <w:right w:val="none" w:sz="0" w:space="0" w:color="auto"/>
      </w:divBdr>
      <w:divsChild>
        <w:div w:id="224099727">
          <w:marLeft w:val="0"/>
          <w:marRight w:val="0"/>
          <w:marTop w:val="0"/>
          <w:marBottom w:val="0"/>
          <w:divBdr>
            <w:top w:val="none" w:sz="0" w:space="0" w:color="auto"/>
            <w:left w:val="none" w:sz="0" w:space="0" w:color="auto"/>
            <w:bottom w:val="none" w:sz="0" w:space="0" w:color="auto"/>
            <w:right w:val="none" w:sz="0" w:space="0" w:color="auto"/>
          </w:divBdr>
        </w:div>
      </w:divsChild>
    </w:div>
    <w:div w:id="471561257">
      <w:bodyDiv w:val="1"/>
      <w:marLeft w:val="0"/>
      <w:marRight w:val="0"/>
      <w:marTop w:val="0"/>
      <w:marBottom w:val="0"/>
      <w:divBdr>
        <w:top w:val="none" w:sz="0" w:space="0" w:color="auto"/>
        <w:left w:val="none" w:sz="0" w:space="0" w:color="auto"/>
        <w:bottom w:val="none" w:sz="0" w:space="0" w:color="auto"/>
        <w:right w:val="none" w:sz="0" w:space="0" w:color="auto"/>
      </w:divBdr>
    </w:div>
    <w:div w:id="781923158">
      <w:bodyDiv w:val="1"/>
      <w:marLeft w:val="0"/>
      <w:marRight w:val="0"/>
      <w:marTop w:val="0"/>
      <w:marBottom w:val="0"/>
      <w:divBdr>
        <w:top w:val="none" w:sz="0" w:space="0" w:color="auto"/>
        <w:left w:val="none" w:sz="0" w:space="0" w:color="auto"/>
        <w:bottom w:val="none" w:sz="0" w:space="0" w:color="auto"/>
        <w:right w:val="none" w:sz="0" w:space="0" w:color="auto"/>
      </w:divBdr>
      <w:divsChild>
        <w:div w:id="205727154">
          <w:marLeft w:val="0"/>
          <w:marRight w:val="0"/>
          <w:marTop w:val="0"/>
          <w:marBottom w:val="0"/>
          <w:divBdr>
            <w:top w:val="none" w:sz="0" w:space="0" w:color="auto"/>
            <w:left w:val="none" w:sz="0" w:space="0" w:color="auto"/>
            <w:bottom w:val="none" w:sz="0" w:space="0" w:color="auto"/>
            <w:right w:val="none" w:sz="0" w:space="0" w:color="auto"/>
          </w:divBdr>
          <w:divsChild>
            <w:div w:id="1765027329">
              <w:marLeft w:val="0"/>
              <w:marRight w:val="0"/>
              <w:marTop w:val="0"/>
              <w:marBottom w:val="0"/>
              <w:divBdr>
                <w:top w:val="none" w:sz="0" w:space="0" w:color="auto"/>
                <w:left w:val="none" w:sz="0" w:space="0" w:color="auto"/>
                <w:bottom w:val="none" w:sz="0" w:space="0" w:color="auto"/>
                <w:right w:val="none" w:sz="0" w:space="0" w:color="auto"/>
              </w:divBdr>
            </w:div>
            <w:div w:id="606547687">
              <w:marLeft w:val="0"/>
              <w:marRight w:val="0"/>
              <w:marTop w:val="0"/>
              <w:marBottom w:val="0"/>
              <w:divBdr>
                <w:top w:val="none" w:sz="0" w:space="0" w:color="auto"/>
                <w:left w:val="none" w:sz="0" w:space="0" w:color="auto"/>
                <w:bottom w:val="none" w:sz="0" w:space="0" w:color="auto"/>
                <w:right w:val="none" w:sz="0" w:space="0" w:color="auto"/>
              </w:divBdr>
            </w:div>
            <w:div w:id="179339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8113">
      <w:bodyDiv w:val="1"/>
      <w:marLeft w:val="0"/>
      <w:marRight w:val="0"/>
      <w:marTop w:val="0"/>
      <w:marBottom w:val="0"/>
      <w:divBdr>
        <w:top w:val="none" w:sz="0" w:space="0" w:color="auto"/>
        <w:left w:val="none" w:sz="0" w:space="0" w:color="auto"/>
        <w:bottom w:val="none" w:sz="0" w:space="0" w:color="auto"/>
        <w:right w:val="none" w:sz="0" w:space="0" w:color="auto"/>
      </w:divBdr>
      <w:divsChild>
        <w:div w:id="2043705757">
          <w:marLeft w:val="0"/>
          <w:marRight w:val="0"/>
          <w:marTop w:val="0"/>
          <w:marBottom w:val="0"/>
          <w:divBdr>
            <w:top w:val="none" w:sz="0" w:space="0" w:color="auto"/>
            <w:left w:val="none" w:sz="0" w:space="0" w:color="auto"/>
            <w:bottom w:val="none" w:sz="0" w:space="0" w:color="auto"/>
            <w:right w:val="none" w:sz="0" w:space="0" w:color="auto"/>
          </w:divBdr>
          <w:divsChild>
            <w:div w:id="1080953600">
              <w:marLeft w:val="0"/>
              <w:marRight w:val="0"/>
              <w:marTop w:val="0"/>
              <w:marBottom w:val="0"/>
              <w:divBdr>
                <w:top w:val="none" w:sz="0" w:space="0" w:color="auto"/>
                <w:left w:val="none" w:sz="0" w:space="0" w:color="auto"/>
                <w:bottom w:val="none" w:sz="0" w:space="0" w:color="auto"/>
                <w:right w:val="none" w:sz="0" w:space="0" w:color="auto"/>
              </w:divBdr>
            </w:div>
            <w:div w:id="330720510">
              <w:marLeft w:val="0"/>
              <w:marRight w:val="0"/>
              <w:marTop w:val="0"/>
              <w:marBottom w:val="0"/>
              <w:divBdr>
                <w:top w:val="none" w:sz="0" w:space="0" w:color="auto"/>
                <w:left w:val="none" w:sz="0" w:space="0" w:color="auto"/>
                <w:bottom w:val="none" w:sz="0" w:space="0" w:color="auto"/>
                <w:right w:val="none" w:sz="0" w:space="0" w:color="auto"/>
              </w:divBdr>
            </w:div>
          </w:divsChild>
        </w:div>
        <w:div w:id="517816706">
          <w:marLeft w:val="0"/>
          <w:marRight w:val="0"/>
          <w:marTop w:val="0"/>
          <w:marBottom w:val="0"/>
          <w:divBdr>
            <w:top w:val="none" w:sz="0" w:space="0" w:color="auto"/>
            <w:left w:val="none" w:sz="0" w:space="0" w:color="auto"/>
            <w:bottom w:val="none" w:sz="0" w:space="0" w:color="auto"/>
            <w:right w:val="none" w:sz="0" w:space="0" w:color="auto"/>
          </w:divBdr>
        </w:div>
      </w:divsChild>
    </w:div>
    <w:div w:id="958101779">
      <w:bodyDiv w:val="1"/>
      <w:marLeft w:val="0"/>
      <w:marRight w:val="0"/>
      <w:marTop w:val="0"/>
      <w:marBottom w:val="0"/>
      <w:divBdr>
        <w:top w:val="none" w:sz="0" w:space="0" w:color="auto"/>
        <w:left w:val="none" w:sz="0" w:space="0" w:color="auto"/>
        <w:bottom w:val="none" w:sz="0" w:space="0" w:color="auto"/>
        <w:right w:val="none" w:sz="0" w:space="0" w:color="auto"/>
      </w:divBdr>
      <w:divsChild>
        <w:div w:id="1331978922">
          <w:marLeft w:val="0"/>
          <w:marRight w:val="0"/>
          <w:marTop w:val="0"/>
          <w:marBottom w:val="0"/>
          <w:divBdr>
            <w:top w:val="none" w:sz="0" w:space="0" w:color="auto"/>
            <w:left w:val="none" w:sz="0" w:space="0" w:color="auto"/>
            <w:bottom w:val="none" w:sz="0" w:space="0" w:color="auto"/>
            <w:right w:val="none" w:sz="0" w:space="0" w:color="auto"/>
          </w:divBdr>
          <w:divsChild>
            <w:div w:id="12647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6932">
      <w:bodyDiv w:val="1"/>
      <w:marLeft w:val="0"/>
      <w:marRight w:val="0"/>
      <w:marTop w:val="0"/>
      <w:marBottom w:val="0"/>
      <w:divBdr>
        <w:top w:val="none" w:sz="0" w:space="0" w:color="auto"/>
        <w:left w:val="none" w:sz="0" w:space="0" w:color="auto"/>
        <w:bottom w:val="none" w:sz="0" w:space="0" w:color="auto"/>
        <w:right w:val="none" w:sz="0" w:space="0" w:color="auto"/>
      </w:divBdr>
      <w:divsChild>
        <w:div w:id="1689063803">
          <w:marLeft w:val="0"/>
          <w:marRight w:val="0"/>
          <w:marTop w:val="0"/>
          <w:marBottom w:val="0"/>
          <w:divBdr>
            <w:top w:val="none" w:sz="0" w:space="0" w:color="auto"/>
            <w:left w:val="none" w:sz="0" w:space="0" w:color="auto"/>
            <w:bottom w:val="none" w:sz="0" w:space="0" w:color="auto"/>
            <w:right w:val="none" w:sz="0" w:space="0" w:color="auto"/>
          </w:divBdr>
        </w:div>
      </w:divsChild>
    </w:div>
    <w:div w:id="1074207880">
      <w:bodyDiv w:val="1"/>
      <w:marLeft w:val="0"/>
      <w:marRight w:val="0"/>
      <w:marTop w:val="0"/>
      <w:marBottom w:val="0"/>
      <w:divBdr>
        <w:top w:val="none" w:sz="0" w:space="0" w:color="auto"/>
        <w:left w:val="none" w:sz="0" w:space="0" w:color="auto"/>
        <w:bottom w:val="none" w:sz="0" w:space="0" w:color="auto"/>
        <w:right w:val="none" w:sz="0" w:space="0" w:color="auto"/>
      </w:divBdr>
      <w:divsChild>
        <w:div w:id="960767237">
          <w:marLeft w:val="0"/>
          <w:marRight w:val="0"/>
          <w:marTop w:val="0"/>
          <w:marBottom w:val="0"/>
          <w:divBdr>
            <w:top w:val="none" w:sz="0" w:space="0" w:color="auto"/>
            <w:left w:val="none" w:sz="0" w:space="0" w:color="auto"/>
            <w:bottom w:val="none" w:sz="0" w:space="0" w:color="auto"/>
            <w:right w:val="none" w:sz="0" w:space="0" w:color="auto"/>
          </w:divBdr>
          <w:divsChild>
            <w:div w:id="701246670">
              <w:marLeft w:val="0"/>
              <w:marRight w:val="0"/>
              <w:marTop w:val="0"/>
              <w:marBottom w:val="0"/>
              <w:divBdr>
                <w:top w:val="none" w:sz="0" w:space="0" w:color="auto"/>
                <w:left w:val="none" w:sz="0" w:space="0" w:color="auto"/>
                <w:bottom w:val="none" w:sz="0" w:space="0" w:color="auto"/>
                <w:right w:val="none" w:sz="0" w:space="0" w:color="auto"/>
              </w:divBdr>
            </w:div>
            <w:div w:id="20484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309">
      <w:bodyDiv w:val="1"/>
      <w:marLeft w:val="0"/>
      <w:marRight w:val="0"/>
      <w:marTop w:val="0"/>
      <w:marBottom w:val="0"/>
      <w:divBdr>
        <w:top w:val="none" w:sz="0" w:space="0" w:color="auto"/>
        <w:left w:val="none" w:sz="0" w:space="0" w:color="auto"/>
        <w:bottom w:val="none" w:sz="0" w:space="0" w:color="auto"/>
        <w:right w:val="none" w:sz="0" w:space="0" w:color="auto"/>
      </w:divBdr>
      <w:divsChild>
        <w:div w:id="1062944748">
          <w:marLeft w:val="0"/>
          <w:marRight w:val="0"/>
          <w:marTop w:val="0"/>
          <w:marBottom w:val="0"/>
          <w:divBdr>
            <w:top w:val="none" w:sz="0" w:space="0" w:color="auto"/>
            <w:left w:val="none" w:sz="0" w:space="0" w:color="auto"/>
            <w:bottom w:val="none" w:sz="0" w:space="0" w:color="auto"/>
            <w:right w:val="none" w:sz="0" w:space="0" w:color="auto"/>
          </w:divBdr>
        </w:div>
      </w:divsChild>
    </w:div>
    <w:div w:id="1637762312">
      <w:bodyDiv w:val="1"/>
      <w:marLeft w:val="0"/>
      <w:marRight w:val="0"/>
      <w:marTop w:val="0"/>
      <w:marBottom w:val="0"/>
      <w:divBdr>
        <w:top w:val="none" w:sz="0" w:space="0" w:color="auto"/>
        <w:left w:val="none" w:sz="0" w:space="0" w:color="auto"/>
        <w:bottom w:val="none" w:sz="0" w:space="0" w:color="auto"/>
        <w:right w:val="none" w:sz="0" w:space="0" w:color="auto"/>
      </w:divBdr>
    </w:div>
    <w:div w:id="1711029138">
      <w:bodyDiv w:val="1"/>
      <w:marLeft w:val="0"/>
      <w:marRight w:val="0"/>
      <w:marTop w:val="0"/>
      <w:marBottom w:val="0"/>
      <w:divBdr>
        <w:top w:val="none" w:sz="0" w:space="0" w:color="auto"/>
        <w:left w:val="none" w:sz="0" w:space="0" w:color="auto"/>
        <w:bottom w:val="none" w:sz="0" w:space="0" w:color="auto"/>
        <w:right w:val="none" w:sz="0" w:space="0" w:color="auto"/>
      </w:divBdr>
      <w:divsChild>
        <w:div w:id="474300300">
          <w:marLeft w:val="0"/>
          <w:marRight w:val="0"/>
          <w:marTop w:val="0"/>
          <w:marBottom w:val="0"/>
          <w:divBdr>
            <w:top w:val="none" w:sz="0" w:space="0" w:color="auto"/>
            <w:left w:val="none" w:sz="0" w:space="0" w:color="auto"/>
            <w:bottom w:val="none" w:sz="0" w:space="0" w:color="auto"/>
            <w:right w:val="none" w:sz="0" w:space="0" w:color="auto"/>
          </w:divBdr>
        </w:div>
      </w:divsChild>
    </w:div>
    <w:div w:id="1770350954">
      <w:bodyDiv w:val="1"/>
      <w:marLeft w:val="0"/>
      <w:marRight w:val="0"/>
      <w:marTop w:val="0"/>
      <w:marBottom w:val="0"/>
      <w:divBdr>
        <w:top w:val="none" w:sz="0" w:space="0" w:color="auto"/>
        <w:left w:val="none" w:sz="0" w:space="0" w:color="auto"/>
        <w:bottom w:val="none" w:sz="0" w:space="0" w:color="auto"/>
        <w:right w:val="none" w:sz="0" w:space="0" w:color="auto"/>
      </w:divBdr>
      <w:divsChild>
        <w:div w:id="1321082264">
          <w:marLeft w:val="0"/>
          <w:marRight w:val="0"/>
          <w:marTop w:val="0"/>
          <w:marBottom w:val="0"/>
          <w:divBdr>
            <w:top w:val="none" w:sz="0" w:space="0" w:color="auto"/>
            <w:left w:val="none" w:sz="0" w:space="0" w:color="auto"/>
            <w:bottom w:val="none" w:sz="0" w:space="0" w:color="auto"/>
            <w:right w:val="none" w:sz="0" w:space="0" w:color="auto"/>
          </w:divBdr>
          <w:divsChild>
            <w:div w:id="133765411">
              <w:marLeft w:val="0"/>
              <w:marRight w:val="0"/>
              <w:marTop w:val="0"/>
              <w:marBottom w:val="0"/>
              <w:divBdr>
                <w:top w:val="none" w:sz="0" w:space="0" w:color="auto"/>
                <w:left w:val="none" w:sz="0" w:space="0" w:color="auto"/>
                <w:bottom w:val="none" w:sz="0" w:space="0" w:color="auto"/>
                <w:right w:val="none" w:sz="0" w:space="0" w:color="auto"/>
              </w:divBdr>
            </w:div>
            <w:div w:id="1350523533">
              <w:marLeft w:val="0"/>
              <w:marRight w:val="0"/>
              <w:marTop w:val="0"/>
              <w:marBottom w:val="0"/>
              <w:divBdr>
                <w:top w:val="none" w:sz="0" w:space="0" w:color="auto"/>
                <w:left w:val="none" w:sz="0" w:space="0" w:color="auto"/>
                <w:bottom w:val="none" w:sz="0" w:space="0" w:color="auto"/>
                <w:right w:val="none" w:sz="0" w:space="0" w:color="auto"/>
              </w:divBdr>
            </w:div>
            <w:div w:id="117184521">
              <w:marLeft w:val="0"/>
              <w:marRight w:val="0"/>
              <w:marTop w:val="0"/>
              <w:marBottom w:val="0"/>
              <w:divBdr>
                <w:top w:val="none" w:sz="0" w:space="0" w:color="auto"/>
                <w:left w:val="none" w:sz="0" w:space="0" w:color="auto"/>
                <w:bottom w:val="none" w:sz="0" w:space="0" w:color="auto"/>
                <w:right w:val="none" w:sz="0" w:space="0" w:color="auto"/>
              </w:divBdr>
            </w:div>
            <w:div w:id="18643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738">
      <w:bodyDiv w:val="1"/>
      <w:marLeft w:val="0"/>
      <w:marRight w:val="0"/>
      <w:marTop w:val="0"/>
      <w:marBottom w:val="0"/>
      <w:divBdr>
        <w:top w:val="none" w:sz="0" w:space="0" w:color="auto"/>
        <w:left w:val="none" w:sz="0" w:space="0" w:color="auto"/>
        <w:bottom w:val="none" w:sz="0" w:space="0" w:color="auto"/>
        <w:right w:val="none" w:sz="0" w:space="0" w:color="auto"/>
      </w:divBdr>
      <w:divsChild>
        <w:div w:id="249508754">
          <w:marLeft w:val="0"/>
          <w:marRight w:val="0"/>
          <w:marTop w:val="0"/>
          <w:marBottom w:val="0"/>
          <w:divBdr>
            <w:top w:val="none" w:sz="0" w:space="0" w:color="auto"/>
            <w:left w:val="none" w:sz="0" w:space="0" w:color="auto"/>
            <w:bottom w:val="none" w:sz="0" w:space="0" w:color="auto"/>
            <w:right w:val="none" w:sz="0" w:space="0" w:color="auto"/>
          </w:divBdr>
          <w:divsChild>
            <w:div w:id="452210352">
              <w:marLeft w:val="0"/>
              <w:marRight w:val="0"/>
              <w:marTop w:val="0"/>
              <w:marBottom w:val="0"/>
              <w:divBdr>
                <w:top w:val="none" w:sz="0" w:space="0" w:color="auto"/>
                <w:left w:val="none" w:sz="0" w:space="0" w:color="auto"/>
                <w:bottom w:val="none" w:sz="0" w:space="0" w:color="auto"/>
                <w:right w:val="none" w:sz="0" w:space="0" w:color="auto"/>
              </w:divBdr>
            </w:div>
            <w:div w:id="2284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5770">
      <w:bodyDiv w:val="1"/>
      <w:marLeft w:val="0"/>
      <w:marRight w:val="0"/>
      <w:marTop w:val="0"/>
      <w:marBottom w:val="0"/>
      <w:divBdr>
        <w:top w:val="none" w:sz="0" w:space="0" w:color="auto"/>
        <w:left w:val="none" w:sz="0" w:space="0" w:color="auto"/>
        <w:bottom w:val="none" w:sz="0" w:space="0" w:color="auto"/>
        <w:right w:val="none" w:sz="0" w:space="0" w:color="auto"/>
      </w:divBdr>
      <w:divsChild>
        <w:div w:id="1074543366">
          <w:marLeft w:val="0"/>
          <w:marRight w:val="0"/>
          <w:marTop w:val="0"/>
          <w:marBottom w:val="0"/>
          <w:divBdr>
            <w:top w:val="none" w:sz="0" w:space="0" w:color="auto"/>
            <w:left w:val="none" w:sz="0" w:space="0" w:color="auto"/>
            <w:bottom w:val="none" w:sz="0" w:space="0" w:color="auto"/>
            <w:right w:val="none" w:sz="0" w:space="0" w:color="auto"/>
          </w:divBdr>
          <w:divsChild>
            <w:div w:id="96346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mp"/><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jp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core.telegram.org/bots/api" TargetMode="External"/><Relationship Id="rId10" Type="http://schemas.openxmlformats.org/officeDocument/2006/relationships/footer" Target="footer3.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luciolemedical.com/technology" TargetMode="External"/><Relationship Id="rId22" Type="http://schemas.openxmlformats.org/officeDocument/2006/relationships/image" Target="media/image10.tmp"/><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A\Documents\Custom%20Office%20Templates\Design%20and%20implementation%20of%20blood%20glucose%20for%20diabetes%20management%20using%20microcontroller34.dotx"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headEnd type="triangle"/>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B5605-064E-4DF4-83E6-43D5C639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Design and implementation of blood glucose for diabetes management using microcontroller34.dotx</Template>
  <TotalTime>914</TotalTime>
  <Pages>38</Pages>
  <Words>12080</Words>
  <Characters>68860</Characters>
  <Application>Microsoft Office Word</Application>
  <DocSecurity>0</DocSecurity>
  <Lines>573</Lines>
  <Paragraphs>161</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vt:lpstr>
      <vt:lpstr>    Certificate of Examination Committee</vt:lpstr>
      <vt:lpstr>    Abstract:</vt:lpstr>
      <vt:lpstr>    Acknowledgement</vt:lpstr>
      <vt:lpstr>    &lt;Contents Tabel</vt:lpstr>
      <vt:lpstr>    Figures List</vt:lpstr>
      <vt:lpstr>    Tables List</vt:lpstr>
      <vt:lpstr>    Nomenclature</vt:lpstr>
      <vt:lpstr/>
      <vt:lpstr>        Introduction</vt:lpstr>
      <vt:lpstr>        Aim of the project</vt:lpstr>
      <vt:lpstr>        Diabetes Mellitus (DM)</vt:lpstr>
      <vt:lpstr>        Blood Glucose Measurement</vt:lpstr>
      <vt:lpstr>        Blood Glucose Meter Invasive Method</vt:lpstr>
      <vt:lpstr>        The principle of Invasive Glucose Measurement</vt:lpstr>
      <vt:lpstr/>
      <vt:lpstr>        Statement of  Problem and Methodology of Solution</vt:lpstr>
      <vt:lpstr/>
      <vt:lpstr>    Implemintation chapter</vt:lpstr>
      <vt:lpstr>        Experimental and Design Procedures for Invasive Glucometer</vt:lpstr>
      <vt:lpstr>        Software Flowchart </vt:lpstr>
      <vt:lpstr>        Code</vt:lpstr>
      <vt:lpstr>    </vt:lpstr>
      <vt:lpstr/>
      <vt:lpstr>        Results and Discussion</vt:lpstr>
      <vt:lpstr/>
      <vt:lpstr>        Conclusion and Recommendations</vt:lpstr>
      <vt:lpstr>        Suggestion for Future Work</vt:lpstr>
      <vt:lpstr>    References:</vt:lpstr>
    </vt:vector>
  </TitlesOfParts>
  <Company>SACC</Company>
  <LinksUpToDate>false</LinksUpToDate>
  <CharactersWithSpaces>80779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9</cp:revision>
  <cp:lastPrinted>2021-05-27T00:09:00Z</cp:lastPrinted>
  <dcterms:created xsi:type="dcterms:W3CDTF">2021-05-29T01:29:00Z</dcterms:created>
  <dcterms:modified xsi:type="dcterms:W3CDTF">2021-05-29T17:09:00Z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83acb6a8-9112-36a3-857e-ca7c553db07c</vt:lpwstr>
  </property>
  <property fmtid="{D5CDD505-2E9C-101B-9397-08002B2CF9AE}" pid="24" name="Mendeley Citation Style_1">
    <vt:lpwstr>http://www.zotero.org/styles/ieee</vt:lpwstr>
  </property>
</Properties>
</file>